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2025" w14:textId="6922DB8C" w:rsidR="0063018F" w:rsidRDefault="00DF4715" w:rsidP="008D28EB">
      <w:pPr>
        <w:pStyle w:val="Heading"/>
        <w:jc w:val="right"/>
      </w:pPr>
      <w:proofErr w:type="spellStart"/>
      <w:r>
        <w:t>theCaterpillars</w:t>
      </w:r>
      <w:proofErr w:type="spellEnd"/>
    </w:p>
    <w:p w14:paraId="7B85FB4D" w14:textId="77777777" w:rsidR="00A14CC7" w:rsidRDefault="00CF1D0B" w:rsidP="00A87C01">
      <w:pPr>
        <w:pStyle w:val="Textbody"/>
        <w:tabs>
          <w:tab w:val="left" w:pos="3420"/>
          <w:tab w:val="left" w:pos="6840"/>
        </w:tabs>
      </w:pPr>
      <w:r>
        <w:t>Emily Thomas</w:t>
      </w:r>
      <w:r>
        <w:tab/>
      </w:r>
      <w:proofErr w:type="spellStart"/>
      <w:r w:rsidR="006E7BAB">
        <w:t>Kylota</w:t>
      </w:r>
      <w:proofErr w:type="spellEnd"/>
      <w:r w:rsidR="006E7BAB">
        <w:t xml:space="preserve"> Stewart</w:t>
      </w:r>
      <w:r w:rsidR="006E7BAB">
        <w:tab/>
        <w:t>Jared Williams</w:t>
      </w:r>
    </w:p>
    <w:p w14:paraId="3E7BF62D" w14:textId="301C6D9B" w:rsidR="006E7BAB" w:rsidRDefault="00CC61B4" w:rsidP="00A87C01">
      <w:pPr>
        <w:pStyle w:val="Textbody"/>
        <w:tabs>
          <w:tab w:val="left" w:pos="3420"/>
          <w:tab w:val="left" w:pos="6840"/>
        </w:tabs>
      </w:pPr>
      <w:r>
        <w:t>e</w:t>
      </w:r>
      <w:r w:rsidR="00A14CC7">
        <w:t>a</w:t>
      </w:r>
      <w:r>
        <w:t>thomas1@ualr.edu</w:t>
      </w:r>
      <w:r w:rsidR="00AB6C8B">
        <w:tab/>
      </w:r>
      <w:r w:rsidR="003F3FE0">
        <w:t>bxstewart@ualr.edu</w:t>
      </w:r>
      <w:r w:rsidR="002A475E">
        <w:tab/>
      </w:r>
      <w:r w:rsidR="003F3FE0">
        <w:t>jxwilliams11@ualr.edu</w:t>
      </w:r>
    </w:p>
    <w:p w14:paraId="74A020DB" w14:textId="58657796" w:rsidR="00A87C01" w:rsidRDefault="00CC61B4" w:rsidP="00FF40CA">
      <w:pPr>
        <w:pStyle w:val="Textbody"/>
        <w:tabs>
          <w:tab w:val="left" w:pos="1800"/>
          <w:tab w:val="left" w:pos="5040"/>
        </w:tabs>
      </w:pPr>
      <w:r>
        <w:tab/>
      </w:r>
      <w:r w:rsidR="00397F1A">
        <w:t>Juan Perez</w:t>
      </w:r>
      <w:r w:rsidR="00FF40CA">
        <w:tab/>
        <w:t>Minh Dang</w:t>
      </w:r>
    </w:p>
    <w:p w14:paraId="6A1079A0" w14:textId="265564D3" w:rsidR="00F73B04" w:rsidRDefault="00F73B04" w:rsidP="00FF40CA">
      <w:pPr>
        <w:pStyle w:val="Textbody"/>
        <w:tabs>
          <w:tab w:val="left" w:pos="1800"/>
          <w:tab w:val="left" w:pos="5040"/>
        </w:tabs>
      </w:pPr>
      <w:r>
        <w:tab/>
      </w:r>
      <w:r w:rsidR="00076C36">
        <w:t>japerez@ualr.edu</w:t>
      </w:r>
      <w:r w:rsidR="00076C36">
        <w:tab/>
      </w:r>
      <w:r w:rsidR="00926215">
        <w:t>mqdang@ualr.edu</w:t>
      </w:r>
    </w:p>
    <w:p w14:paraId="790C5C3F" w14:textId="77777777" w:rsidR="008D28EB" w:rsidRPr="008D28EB" w:rsidRDefault="008D28EB" w:rsidP="008D28EB">
      <w:pPr>
        <w:pStyle w:val="Textbody"/>
      </w:pPr>
    </w:p>
    <w:p w14:paraId="1CEEBBEC" w14:textId="048DF90D" w:rsidR="00E27832" w:rsidRDefault="00607809" w:rsidP="00607809">
      <w:pPr>
        <w:pStyle w:val="Heading"/>
      </w:pPr>
      <w:r>
        <w:t>Assignment</w:t>
      </w:r>
      <w:r w:rsidR="007307B9">
        <w:t xml:space="preserve"> </w:t>
      </w:r>
      <w:r w:rsidR="00043732">
        <w:t>4</w:t>
      </w:r>
      <w:r>
        <w:t xml:space="preserve"> – </w:t>
      </w:r>
      <w:r w:rsidR="00E27AD0">
        <w:t>A</w:t>
      </w:r>
      <w:r w:rsidR="00043732">
        <w:t xml:space="preserve">DM </w:t>
      </w:r>
      <w:r w:rsidR="00E27AD0">
        <w:t>Login-Registration</w:t>
      </w:r>
      <w:r w:rsidR="00ED7962">
        <w:tab/>
      </w:r>
      <w:r w:rsidR="007E24D0">
        <w:t>(</w:t>
      </w:r>
      <w:r w:rsidR="005549E4">
        <w:t>20</w:t>
      </w:r>
      <w:r w:rsidR="00454C33">
        <w:t xml:space="preserve"> Points</w:t>
      </w:r>
      <w:r w:rsidR="007E24D0">
        <w:t>)</w:t>
      </w:r>
    </w:p>
    <w:p w14:paraId="0BA38591" w14:textId="75C8349F" w:rsidR="00E27AD0" w:rsidRDefault="0040756F" w:rsidP="00E27AD0">
      <w:pPr>
        <w:pStyle w:val="Heading"/>
      </w:pPr>
      <w:r>
        <w:t>Assignment Description</w:t>
      </w:r>
    </w:p>
    <w:p w14:paraId="335FCC43" w14:textId="60B29005" w:rsidR="00637BC1" w:rsidRDefault="0040756F" w:rsidP="0040756F">
      <w:pPr>
        <w:pStyle w:val="Textbody"/>
      </w:pPr>
      <w:r>
        <w:t xml:space="preserve">Using the abstract data model </w:t>
      </w:r>
      <w:r w:rsidR="00964BE8">
        <w:t xml:space="preserve">(ADM) </w:t>
      </w:r>
      <w:r>
        <w:t xml:space="preserve">approach </w:t>
      </w:r>
      <w:r w:rsidR="00964BE8">
        <w:t>and the hybrid UC</w:t>
      </w:r>
      <w:r w:rsidR="00637BC1">
        <w:t xml:space="preserve"> format for writing functional requirements, </w:t>
      </w:r>
      <w:r w:rsidR="00B54312">
        <w:t>complete</w:t>
      </w:r>
      <w:r w:rsidR="00637BC1">
        <w:t xml:space="preserve"> ADM </w:t>
      </w:r>
      <w:r w:rsidR="00B54312">
        <w:t xml:space="preserve">and UCs for </w:t>
      </w:r>
    </w:p>
    <w:p w14:paraId="07D93AE9" w14:textId="77777777" w:rsidR="00077ADF" w:rsidRDefault="00077ADF" w:rsidP="00077ADF">
      <w:pPr>
        <w:pStyle w:val="Textbody"/>
        <w:ind w:left="709"/>
      </w:pPr>
      <w:r>
        <w:t>Epic 1. RegistrationAndLogin</w:t>
      </w:r>
    </w:p>
    <w:p w14:paraId="1AF04351" w14:textId="4AB6A339" w:rsidR="00637BC1" w:rsidRDefault="00077ADF" w:rsidP="00077ADF">
      <w:pPr>
        <w:pStyle w:val="Textbody"/>
        <w:ind w:left="1418"/>
      </w:pPr>
      <w:r>
        <w:t xml:space="preserve">As a </w:t>
      </w:r>
      <w:r w:rsidR="3DF347B6">
        <w:t>CELDVUser</w:t>
      </w:r>
      <w:r>
        <w:t xml:space="preserve"> I can obtain an CELDV account and login, so I have secure access.</w:t>
      </w:r>
    </w:p>
    <w:p w14:paraId="55B9F527" w14:textId="77777777" w:rsidR="00846D28" w:rsidRDefault="00846D28" w:rsidP="00077ADF">
      <w:pPr>
        <w:pStyle w:val="Textbody"/>
        <w:ind w:left="1418"/>
      </w:pPr>
    </w:p>
    <w:p w14:paraId="19DB9446" w14:textId="4FD22924" w:rsidR="00846D28" w:rsidRDefault="0070662F" w:rsidP="00846D28">
      <w:pPr>
        <w:pStyle w:val="Textbody"/>
      </w:pPr>
      <w:r>
        <w:t>Here is the start on this assignment we completed in class on Tues 9/12/2023</w:t>
      </w:r>
      <w:r w:rsidR="003471D5">
        <w:t xml:space="preserve"> – with minor </w:t>
      </w:r>
      <w:r w:rsidR="00260FB1">
        <w:t>corrections and UC 1.1 completed:</w:t>
      </w:r>
    </w:p>
    <w:p w14:paraId="6DA3183B" w14:textId="77777777" w:rsidR="0070662F" w:rsidRDefault="0070662F" w:rsidP="00846D28">
      <w:pPr>
        <w:pStyle w:val="Textbody"/>
      </w:pPr>
    </w:p>
    <w:p w14:paraId="71B10B5C" w14:textId="598ACF59" w:rsidR="00FF14A9" w:rsidRPr="00A57224" w:rsidRDefault="00B362C0" w:rsidP="00A572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240" w:lineRule="auto"/>
        <w:rPr>
          <w:color w:val="auto"/>
          <w:kern w:val="3"/>
          <w:sz w:val="28"/>
          <w:u w:val="single"/>
        </w:rPr>
      </w:pPr>
      <w:r w:rsidRPr="00A57224">
        <w:rPr>
          <w:color w:val="auto"/>
          <w:kern w:val="3"/>
          <w:sz w:val="28"/>
          <w:u w:val="single"/>
        </w:rPr>
        <w:t>ADM</w:t>
      </w:r>
    </w:p>
    <w:p w14:paraId="5DB7F806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// List of types</w:t>
      </w:r>
    </w:p>
    <w:p w14:paraId="75B2DE03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CELDVUserType</w:t>
      </w:r>
    </w:p>
    <w:p w14:paraId="69FBFF24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RegisteredUsers // The set of CELDV login accounts</w:t>
      </w:r>
    </w:p>
    <w:p w14:paraId="0377F13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RegisteredUser</w:t>
      </w:r>
    </w:p>
    <w:p w14:paraId="2B6D2BA9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Employees // The set of employees represented in (an installation of) CELDV</w:t>
      </w:r>
    </w:p>
    <w:p w14:paraId="1630CF1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Employee</w:t>
      </w:r>
    </w:p>
    <w:p w14:paraId="6985268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Employers</w:t>
      </w:r>
    </w:p>
    <w:p w14:paraId="3424EBD4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Employer</w:t>
      </w:r>
    </w:p>
    <w:p w14:paraId="0778007B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EmployedInJob</w:t>
      </w:r>
    </w:p>
    <w:p w14:paraId="21B727B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FormsNewCompany</w:t>
      </w:r>
    </w:p>
    <w:p w14:paraId="0A7B0700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// Types need for UC development – add in list below</w:t>
      </w:r>
    </w:p>
    <w:p w14:paraId="2CC83FFA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RegistrationRequest</w:t>
      </w:r>
    </w:p>
    <w:p w14:paraId="194B1D69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PendingRegistrationRequests</w:t>
      </w:r>
    </w:p>
    <w:p w14:paraId="71B3F279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PendingRegistrationRequest</w:t>
      </w:r>
    </w:p>
    <w:p w14:paraId="1F6A080A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</w:p>
    <w:p w14:paraId="41C339AE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// ADM Details</w:t>
      </w:r>
    </w:p>
    <w:p w14:paraId="79889E13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CELDVUserType: enum[CELDVUser, AdminUser]</w:t>
      </w:r>
    </w:p>
    <w:p w14:paraId="09254541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RegisteredUsers: set of RegisteredUser // This is the set of valid login credentials – email checked</w:t>
      </w:r>
    </w:p>
    <w:p w14:paraId="75DE75F3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RegisteredUser: tuple (</w:t>
      </w:r>
    </w:p>
    <w:p w14:paraId="725FD2FA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lastRenderedPageBreak/>
        <w:t>emailAddress:</w:t>
      </w:r>
    </w:p>
    <w:p w14:paraId="612DA9A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password:</w:t>
      </w:r>
    </w:p>
    <w:p w14:paraId="2FD1FD47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userType: CELDVUserType</w:t>
      </w:r>
    </w:p>
    <w:p w14:paraId="25EE5A92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44155B58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Employees set of Employee</w:t>
      </w:r>
    </w:p>
    <w:p w14:paraId="025E23A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Employee: tuple (</w:t>
      </w:r>
    </w:p>
    <w:p w14:paraId="708B5C1E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firstName:</w:t>
      </w:r>
    </w:p>
    <w:p w14:paraId="2D59D48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lastName:</w:t>
      </w:r>
    </w:p>
    <w:p w14:paraId="6A3BF41F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employers: set of ref(EmployedInJob)</w:t>
      </w:r>
    </w:p>
    <w:p w14:paraId="19112D5E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43063C66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Employers: set of Employer</w:t>
      </w:r>
    </w:p>
    <w:p w14:paraId="6147F94F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Employer: tuple (</w:t>
      </w:r>
    </w:p>
    <w:p w14:paraId="213426E4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companyName:</w:t>
      </w:r>
    </w:p>
    <w:p w14:paraId="68C4AE7A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headquartersAddress: // For prototype, just a single string</w:t>
      </w:r>
    </w:p>
    <w:p w14:paraId="5C665A42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descendantCompanies: set of ref(FormsNewCompany)</w:t>
      </w:r>
    </w:p>
    <w:p w14:paraId="5DA16AF2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predecessorCompanies: set of ref(FormsNewCompany</w:t>
      </w:r>
    </w:p>
    <w:p w14:paraId="14909F02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hasEmployed: set of ref(EmployedInJob)</w:t>
      </w:r>
    </w:p>
    <w:p w14:paraId="0B30C21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68925580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EmployedInJob: tuple (</w:t>
      </w:r>
    </w:p>
    <w:p w14:paraId="50E70057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theEmployee: ref(Employee)</w:t>
      </w:r>
    </w:p>
    <w:p w14:paraId="4904F893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withCompany: ref(Employer)</w:t>
      </w:r>
    </w:p>
    <w:p w14:paraId="5EC0F99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jobTitle:</w:t>
      </w:r>
    </w:p>
    <w:p w14:paraId="2C34F08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startDate:</w:t>
      </w:r>
    </w:p>
    <w:p w14:paraId="05FD1603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endDate: </w:t>
      </w:r>
    </w:p>
    <w:p w14:paraId="580BF129" w14:textId="35D797DF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5D2F89EF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FormsNewCompany: tuple (</w:t>
      </w:r>
    </w:p>
    <w:p w14:paraId="03CB8014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parentEmployer: ref(Employer)</w:t>
      </w:r>
    </w:p>
    <w:p w14:paraId="30FD221C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childEmployer: ref(Employer)</w:t>
      </w:r>
    </w:p>
    <w:p w14:paraId="7A125167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onDate: // Date the childEmployer started </w:t>
      </w:r>
    </w:p>
    <w:p w14:paraId="79301C5E" w14:textId="2EC016F6" w:rsid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4B972CD9" w14:textId="77777777" w:rsidR="00022999" w:rsidRPr="00FF14A9" w:rsidRDefault="0002299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</w:p>
    <w:p w14:paraId="45BD49C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// Additional abstract types added while writing functional requirements</w:t>
      </w:r>
    </w:p>
    <w:p w14:paraId="09C3DBB8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RegistrationRequest: tuple (</w:t>
      </w:r>
    </w:p>
    <w:p w14:paraId="39D0CA75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submittedEmail: </w:t>
      </w:r>
    </w:p>
    <w:p w14:paraId="19F3AF37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proposedPassword:</w:t>
      </w:r>
    </w:p>
    <w:p w14:paraId="34959A1D" w14:textId="6FDA66D8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  <w:r w:rsidR="00C707B6">
        <w:rPr>
          <w:rFonts w:eastAsia="Lucida Sans Unicode" w:cs="Tahoma"/>
          <w:color w:val="auto"/>
          <w:kern w:val="3"/>
          <w:sz w:val="21"/>
          <w:szCs w:val="24"/>
        </w:rPr>
        <w:br/>
      </w:r>
    </w:p>
    <w:p w14:paraId="6A4608CC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lastRenderedPageBreak/>
        <w:t>PendingRegistrationRequests: set of PendingRegistrationRequest</w:t>
      </w:r>
    </w:p>
    <w:p w14:paraId="1BCC7824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PendingRegistrationRequest:  tuple (</w:t>
      </w:r>
    </w:p>
    <w:p w14:paraId="0E29C47D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pendingEmail:</w:t>
      </w:r>
    </w:p>
    <w:p w14:paraId="7363A6DB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proposedPassword: </w:t>
      </w:r>
    </w:p>
    <w:p w14:paraId="51050948" w14:textId="77777777" w:rsid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expireOnDateTime:</w:t>
      </w:r>
    </w:p>
    <w:p w14:paraId="642DC0E1" w14:textId="61E47E43" w:rsidR="002D114F" w:rsidRDefault="00536E5A" w:rsidP="002D114F">
      <w:pPr>
        <w:pStyle w:val="Code"/>
        <w:ind w:left="1418"/>
      </w:pPr>
      <w:r>
        <w:t xml:space="preserve">// You will need </w:t>
      </w:r>
      <w:proofErr w:type="spellStart"/>
      <w:r>
        <w:t>verificationEmailSent</w:t>
      </w:r>
      <w:proofErr w:type="spellEnd"/>
      <w:r>
        <w:t>: boolean</w:t>
      </w:r>
    </w:p>
    <w:p w14:paraId="098C5A36" w14:textId="2131230D" w:rsidR="00E1273D" w:rsidRPr="00FF14A9" w:rsidRDefault="00E1273D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commentRangeStart w:id="0"/>
      <w:proofErr w:type="spellStart"/>
      <w:r>
        <w:rPr>
          <w:rFonts w:eastAsia="Lucida Sans Unicode" w:cs="Tahoma"/>
          <w:color w:val="auto"/>
          <w:kern w:val="3"/>
          <w:sz w:val="21"/>
          <w:szCs w:val="24"/>
        </w:rPr>
        <w:t>referenceToPendingRequest</w:t>
      </w:r>
      <w:proofErr w:type="spellEnd"/>
      <w:r>
        <w:rPr>
          <w:rFonts w:eastAsia="Lucida Sans Unicode" w:cs="Tahoma"/>
          <w:color w:val="auto"/>
          <w:kern w:val="3"/>
          <w:sz w:val="21"/>
          <w:szCs w:val="24"/>
        </w:rPr>
        <w:t>: ref(PendingRegistrationRequest)</w:t>
      </w:r>
      <w:commentRangeEnd w:id="0"/>
      <w:r w:rsidR="008D3B4C">
        <w:rPr>
          <w:rStyle w:val="CommentReference"/>
        </w:rPr>
        <w:commentReference w:id="0"/>
      </w:r>
    </w:p>
    <w:p w14:paraId="63338321" w14:textId="4F8686EF" w:rsidR="00697675" w:rsidRDefault="00FF14A9" w:rsidP="005B5F2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0372A88E" w14:textId="01B6D3E1" w:rsidR="000E55A4" w:rsidRDefault="009E582B" w:rsidP="00E2071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>VerificationEmail: tuple(</w:t>
      </w:r>
    </w:p>
    <w:p w14:paraId="1EFB5016" w14:textId="101BA02D" w:rsidR="009E582B" w:rsidRDefault="009E582B" w:rsidP="00E2071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 xml:space="preserve">Message: </w:t>
      </w:r>
    </w:p>
    <w:p w14:paraId="49E2D270" w14:textId="4B5FA1EE" w:rsidR="00E20718" w:rsidRDefault="00FC673D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proofErr w:type="spellStart"/>
      <w:r>
        <w:rPr>
          <w:rFonts w:eastAsia="Lucida Sans Unicode" w:cs="Tahoma"/>
          <w:color w:val="auto"/>
          <w:kern w:val="3"/>
          <w:sz w:val="21"/>
          <w:szCs w:val="21"/>
        </w:rPr>
        <w:t>verificationURL</w:t>
      </w:r>
      <w:proofErr w:type="spellEnd"/>
      <w:r>
        <w:rPr>
          <w:rFonts w:eastAsia="Lucida Sans Unicode" w:cs="Tahoma"/>
          <w:color w:val="auto"/>
          <w:kern w:val="3"/>
          <w:sz w:val="21"/>
          <w:szCs w:val="21"/>
        </w:rPr>
        <w:t xml:space="preserve">: </w:t>
      </w:r>
      <w:proofErr w:type="spellStart"/>
      <w:r w:rsidR="001C5868">
        <w:rPr>
          <w:rFonts w:eastAsia="Lucida Sans Unicode" w:cs="Tahoma"/>
          <w:color w:val="auto"/>
          <w:kern w:val="3"/>
          <w:sz w:val="21"/>
          <w:szCs w:val="21"/>
        </w:rPr>
        <w:t>CELDVVerificationLink</w:t>
      </w:r>
      <w:proofErr w:type="spellEnd"/>
    </w:p>
    <w:p w14:paraId="3F153A5A" w14:textId="2C6C5607" w:rsidR="009E582B" w:rsidRDefault="009E582B" w:rsidP="009E58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786E5690" w14:textId="6160F2AA" w:rsidR="002B456E" w:rsidRDefault="00FB7B5C" w:rsidP="009E582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proofErr w:type="spellStart"/>
      <w:r>
        <w:rPr>
          <w:rFonts w:eastAsia="Lucida Sans Unicode" w:cs="Tahoma"/>
          <w:color w:val="auto"/>
          <w:kern w:val="3"/>
          <w:sz w:val="21"/>
          <w:szCs w:val="24"/>
        </w:rPr>
        <w:t>CELDVVerificationLink</w:t>
      </w:r>
      <w:proofErr w:type="spellEnd"/>
      <w:r>
        <w:rPr>
          <w:rFonts w:eastAsia="Lucida Sans Unicode" w:cs="Tahoma"/>
          <w:color w:val="auto"/>
          <w:kern w:val="3"/>
          <w:sz w:val="21"/>
          <w:szCs w:val="24"/>
        </w:rPr>
        <w:t>: tuple (</w:t>
      </w:r>
    </w:p>
    <w:p w14:paraId="409C8C10" w14:textId="72796D4F" w:rsidR="00FB7B5C" w:rsidRDefault="00F7273E" w:rsidP="00FB7B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 xml:space="preserve">uRL: // </w:t>
      </w:r>
      <w:proofErr w:type="spellStart"/>
      <w:r>
        <w:rPr>
          <w:rFonts w:eastAsia="Lucida Sans Unicode" w:cs="Tahoma"/>
          <w:color w:val="auto"/>
          <w:kern w:val="3"/>
          <w:sz w:val="21"/>
          <w:szCs w:val="24"/>
        </w:rPr>
        <w:t>uRL</w:t>
      </w:r>
      <w:proofErr w:type="spellEnd"/>
      <w:r>
        <w:rPr>
          <w:rFonts w:eastAsia="Lucida Sans Unicode" w:cs="Tahoma"/>
          <w:color w:val="auto"/>
          <w:kern w:val="3"/>
          <w:sz w:val="21"/>
          <w:szCs w:val="24"/>
        </w:rPr>
        <w:t xml:space="preserve"> to our application</w:t>
      </w:r>
    </w:p>
    <w:p w14:paraId="390532B2" w14:textId="754D68C0" w:rsidR="008C51AE" w:rsidRDefault="008C51AE" w:rsidP="00FB7B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proofErr w:type="spellStart"/>
      <w:r>
        <w:rPr>
          <w:rFonts w:eastAsia="Lucida Sans Unicode" w:cs="Tahoma"/>
          <w:color w:val="auto"/>
          <w:kern w:val="3"/>
          <w:sz w:val="21"/>
          <w:szCs w:val="24"/>
        </w:rPr>
        <w:t>refToPendingRegistrationRequest</w:t>
      </w:r>
      <w:proofErr w:type="spellEnd"/>
      <w:r w:rsidR="0080149E">
        <w:rPr>
          <w:rFonts w:eastAsia="Lucida Sans Unicode" w:cs="Tahoma"/>
          <w:color w:val="auto"/>
          <w:kern w:val="3"/>
          <w:sz w:val="21"/>
          <w:szCs w:val="24"/>
        </w:rPr>
        <w:t>:</w:t>
      </w:r>
      <w:r>
        <w:rPr>
          <w:rFonts w:eastAsia="Lucida Sans Unicode" w:cs="Tahoma"/>
          <w:color w:val="auto"/>
          <w:kern w:val="3"/>
          <w:sz w:val="21"/>
          <w:szCs w:val="24"/>
        </w:rPr>
        <w:t xml:space="preserve"> </w:t>
      </w:r>
    </w:p>
    <w:p w14:paraId="70B2609A" w14:textId="0FAC3616" w:rsidR="00B62EA3" w:rsidRDefault="009D7E1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commentRangeStart w:id="1"/>
      <w:r>
        <w:rPr>
          <w:rFonts w:eastAsia="Lucida Sans Unicode" w:cs="Tahoma"/>
          <w:color w:val="auto"/>
          <w:kern w:val="3"/>
          <w:sz w:val="21"/>
          <w:szCs w:val="21"/>
        </w:rPr>
        <w:t xml:space="preserve">delete </w:t>
      </w:r>
      <w:proofErr w:type="spellStart"/>
      <w:r>
        <w:rPr>
          <w:rFonts w:eastAsia="Lucida Sans Unicode" w:cs="Tahoma"/>
          <w:color w:val="auto"/>
          <w:kern w:val="3"/>
          <w:sz w:val="21"/>
          <w:szCs w:val="21"/>
        </w:rPr>
        <w:t>pending</w:t>
      </w:r>
      <w:r w:rsidR="77EDA8F3">
        <w:rPr>
          <w:rFonts w:eastAsia="Lucida Sans Unicode" w:cs="Tahoma"/>
          <w:color w:val="auto"/>
          <w:kern w:val="3"/>
          <w:sz w:val="21"/>
          <w:szCs w:val="21"/>
        </w:rPr>
        <w:t>Registration</w:t>
      </w:r>
      <w:r>
        <w:rPr>
          <w:rFonts w:eastAsia="Lucida Sans Unicode" w:cs="Tahoma"/>
          <w:color w:val="auto"/>
          <w:kern w:val="3"/>
          <w:sz w:val="21"/>
          <w:szCs w:val="21"/>
        </w:rPr>
        <w:t>Request</w:t>
      </w:r>
      <w:proofErr w:type="spellEnd"/>
      <w:r>
        <w:rPr>
          <w:rFonts w:eastAsia="Lucida Sans Unicode" w:cs="Tahoma"/>
          <w:color w:val="auto"/>
          <w:kern w:val="3"/>
          <w:sz w:val="21"/>
          <w:szCs w:val="21"/>
        </w:rPr>
        <w:t xml:space="preserve"> and create entry in </w:t>
      </w:r>
      <w:r w:rsidR="760975BA">
        <w:rPr>
          <w:rFonts w:eastAsia="Lucida Sans Unicode" w:cs="Tahoma"/>
          <w:color w:val="auto"/>
          <w:kern w:val="3"/>
          <w:sz w:val="21"/>
          <w:szCs w:val="21"/>
        </w:rPr>
        <w:t>R</w:t>
      </w:r>
      <w:r>
        <w:rPr>
          <w:rFonts w:eastAsia="Lucida Sans Unicode" w:cs="Tahoma"/>
          <w:color w:val="auto"/>
          <w:kern w:val="3"/>
          <w:sz w:val="21"/>
          <w:szCs w:val="21"/>
        </w:rPr>
        <w:t>egisteredUsers</w:t>
      </w:r>
      <w:commentRangeEnd w:id="1"/>
      <w:r w:rsidR="00474019">
        <w:rPr>
          <w:rStyle w:val="CommentReference"/>
        </w:rPr>
        <w:commentReference w:id="1"/>
      </w:r>
    </w:p>
    <w:p w14:paraId="04E852DB" w14:textId="089A04EF" w:rsidR="0080149E" w:rsidRDefault="00366770" w:rsidP="00FB7B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18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1EEFADA4" w14:textId="6BE5364E" w:rsidR="00366770" w:rsidRDefault="0036677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br w:type="page"/>
      </w:r>
    </w:p>
    <w:p w14:paraId="02493CA8" w14:textId="77777777" w:rsidR="00FF14A9" w:rsidRPr="00FF14A9" w:rsidRDefault="00FF14A9" w:rsidP="00FF14A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20" w:line="240" w:lineRule="auto"/>
        <w:textAlignment w:val="baseline"/>
        <w:rPr>
          <w:rFonts w:eastAsia="MS Mincho" w:cs="Tahoma"/>
          <w:color w:val="auto"/>
          <w:kern w:val="3"/>
          <w:sz w:val="28"/>
          <w:szCs w:val="28"/>
          <w:u w:val="single"/>
        </w:rPr>
      </w:pPr>
      <w:r w:rsidRPr="00FF14A9">
        <w:rPr>
          <w:rFonts w:eastAsia="MS Mincho" w:cs="Tahoma"/>
          <w:color w:val="auto"/>
          <w:kern w:val="3"/>
          <w:sz w:val="28"/>
          <w:szCs w:val="28"/>
          <w:u w:val="single"/>
        </w:rPr>
        <w:lastRenderedPageBreak/>
        <w:t>UCs for Epic 1</w:t>
      </w:r>
    </w:p>
    <w:p w14:paraId="4EA89F78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Epic 1. RegistrationAndLogin</w:t>
      </w:r>
    </w:p>
    <w:p w14:paraId="35FA9F68" w14:textId="360F4EA8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As a </w:t>
      </w:r>
      <w:r w:rsidR="633F5585" w:rsidRPr="00FF14A9">
        <w:rPr>
          <w:rFonts w:eastAsia="Lucida Sans Unicode" w:cs="Tahoma"/>
          <w:color w:val="auto"/>
          <w:kern w:val="3"/>
          <w:sz w:val="21"/>
          <w:szCs w:val="21"/>
        </w:rPr>
        <w:t>CELDVUser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 I can obtain an CELDV account and login, so I have secure access.</w:t>
      </w:r>
    </w:p>
    <w:p w14:paraId="6AC216F8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UC 1.1. submitRegistrationRequest</w:t>
      </w:r>
    </w:p>
    <w:p w14:paraId="32F81F28" w14:textId="4A05CFFF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As a </w:t>
      </w:r>
      <w:r w:rsidR="796162A2" w:rsidRPr="00FF14A9">
        <w:rPr>
          <w:rFonts w:eastAsia="Lucida Sans Unicode" w:cs="Tahoma"/>
          <w:color w:val="auto"/>
          <w:kern w:val="3"/>
          <w:sz w:val="21"/>
          <w:szCs w:val="21"/>
        </w:rPr>
        <w:t>CELDVUser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 I can register for CELDV login credentials so I can securely login to the CELDV application.</w:t>
      </w:r>
    </w:p>
    <w:p w14:paraId="73D00D0E" w14:textId="22BD4C6B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Requires: (registrationRequest, </w:t>
      </w:r>
      <w:r w:rsidR="3D493A78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egisteredUsers, pendingRegistrationRequests)</w:t>
      </w:r>
    </w:p>
    <w:p w14:paraId="0F91D5E3" w14:textId="65C52F1C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09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Case 1: If (submittedEmail does not match an entry in </w:t>
      </w:r>
      <w:r w:rsidR="0A50EDF0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egisteredUsers </w:t>
      </w:r>
    </w:p>
    <w:p w14:paraId="68C72C6B" w14:textId="5AF074F2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AND submittedEmail does not </w:t>
      </w:r>
      <w:r w:rsidR="00367541">
        <w:rPr>
          <w:rFonts w:eastAsia="Lucida Sans Unicode" w:cs="Tahoma"/>
          <w:color w:val="auto"/>
          <w:kern w:val="3"/>
          <w:sz w:val="21"/>
          <w:szCs w:val="24"/>
        </w:rPr>
        <w:t>match</w:t>
      </w: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 an entry in pendingRegistrationRequests), then </w:t>
      </w:r>
    </w:p>
    <w:p w14:paraId="3C000599" w14:textId="77777777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registrationRequest has been used to create an entry in pendingRegistrationRequests with correct expireOnDateTime.</w:t>
      </w:r>
    </w:p>
    <w:p w14:paraId="21B17507" w14:textId="525C2EFA" w:rsidR="00FF14A9" w:rsidRPr="00FF14A9" w:rsidRDefault="00FF14A9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>Case 2: If (submittedEmail does match an entry in pendingRegistrationRequests</w:t>
      </w:r>
      <w:r w:rsidR="007574D5">
        <w:rPr>
          <w:rFonts w:eastAsia="Lucida Sans Unicode" w:cs="Tahoma"/>
          <w:color w:val="auto"/>
          <w:kern w:val="3"/>
          <w:sz w:val="21"/>
          <w:szCs w:val="24"/>
        </w:rPr>
        <w:t>)</w:t>
      </w:r>
    </w:p>
    <w:p w14:paraId="2FE35E64" w14:textId="2BD489F3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AND </w:t>
      </w:r>
      <w:r w:rsidR="007574D5">
        <w:rPr>
          <w:rFonts w:eastAsia="Lucida Sans Unicode" w:cs="Tahoma"/>
          <w:color w:val="auto"/>
          <w:kern w:val="3"/>
          <w:sz w:val="21"/>
          <w:szCs w:val="21"/>
        </w:rPr>
        <w:t>(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submittedEmail does not match an entry in </w:t>
      </w:r>
      <w:r w:rsidR="2F10FDA0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egisteredUsers</w:t>
      </w:r>
      <w:r w:rsidR="004E72E2">
        <w:rPr>
          <w:rFonts w:eastAsia="Lucida Sans Unicode" w:cs="Tahoma"/>
          <w:color w:val="auto"/>
          <w:kern w:val="3"/>
          <w:sz w:val="21"/>
          <w:szCs w:val="21"/>
        </w:rPr>
        <w:t>)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, then</w:t>
      </w:r>
    </w:p>
    <w:p w14:paraId="40A8FBCB" w14:textId="706741E0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User has been notified they have a </w:t>
      </w:r>
      <w:proofErr w:type="spellStart"/>
      <w:r w:rsidRPr="00FF14A9">
        <w:rPr>
          <w:rFonts w:eastAsia="Lucida Sans Unicode" w:cs="Tahoma"/>
          <w:color w:val="auto"/>
          <w:kern w:val="3"/>
          <w:sz w:val="21"/>
          <w:szCs w:val="21"/>
        </w:rPr>
        <w:t>pending</w:t>
      </w:r>
      <w:r w:rsidR="555BE853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egistration</w:t>
      </w:r>
      <w:r w:rsidR="7FCC1B6F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equest</w:t>
      </w:r>
      <w:proofErr w:type="spellEnd"/>
      <w:r w:rsidRPr="00FF14A9">
        <w:rPr>
          <w:rFonts w:eastAsia="Lucida Sans Unicode" w:cs="Tahoma"/>
          <w:color w:val="auto"/>
          <w:kern w:val="3"/>
          <w:sz w:val="21"/>
          <w:szCs w:val="21"/>
        </w:rPr>
        <w:t>.</w:t>
      </w:r>
    </w:p>
    <w:p w14:paraId="2DD06FF1" w14:textId="253FDEEB" w:rsidR="00FF14A9" w:rsidRDefault="00FF14A9" w:rsidP="008659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Case 3: If (submittedEmail does </w:t>
      </w:r>
      <w:r w:rsidR="00C85791">
        <w:rPr>
          <w:rFonts w:eastAsia="Lucida Sans Unicode" w:cs="Tahoma"/>
          <w:color w:val="auto"/>
          <w:kern w:val="3"/>
          <w:sz w:val="21"/>
          <w:szCs w:val="24"/>
        </w:rPr>
        <w:t xml:space="preserve">not </w:t>
      </w:r>
      <w:r w:rsidRPr="00FF14A9">
        <w:rPr>
          <w:rFonts w:eastAsia="Lucida Sans Unicode" w:cs="Tahoma"/>
          <w:color w:val="auto"/>
          <w:kern w:val="3"/>
          <w:sz w:val="21"/>
          <w:szCs w:val="24"/>
        </w:rPr>
        <w:t xml:space="preserve">match an entry in </w:t>
      </w:r>
      <w:r w:rsidR="009556E3">
        <w:rPr>
          <w:rFonts w:eastAsia="Lucida Sans Unicode" w:cs="Tahoma"/>
          <w:color w:val="auto"/>
          <w:kern w:val="3"/>
          <w:sz w:val="21"/>
          <w:szCs w:val="24"/>
        </w:rPr>
        <w:t>pendingRegistrationRequests)</w:t>
      </w:r>
    </w:p>
    <w:p w14:paraId="3063382F" w14:textId="6DA5453A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AND </w:t>
      </w:r>
      <w:r w:rsidR="007574D5">
        <w:rPr>
          <w:rFonts w:eastAsia="Lucida Sans Unicode" w:cs="Tahoma"/>
          <w:color w:val="auto"/>
          <w:kern w:val="3"/>
          <w:sz w:val="21"/>
          <w:szCs w:val="21"/>
        </w:rPr>
        <w:t>(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 xml:space="preserve">submittedEmail does match an entry in </w:t>
      </w:r>
      <w:r w:rsidR="661EE809" w:rsidRPr="00FF14A9">
        <w:rPr>
          <w:rFonts w:eastAsia="Lucida Sans Unicode" w:cs="Tahoma"/>
          <w:color w:val="auto"/>
          <w:kern w:val="3"/>
          <w:sz w:val="21"/>
          <w:szCs w:val="21"/>
        </w:rPr>
        <w:t>R</w:t>
      </w:r>
      <w:r w:rsidR="008659CE">
        <w:rPr>
          <w:rFonts w:eastAsia="Lucida Sans Unicode" w:cs="Tahoma"/>
          <w:color w:val="auto"/>
          <w:kern w:val="3"/>
          <w:sz w:val="21"/>
          <w:szCs w:val="21"/>
        </w:rPr>
        <w:t>egisteredUsers</w:t>
      </w:r>
      <w:r w:rsidRPr="00FF14A9">
        <w:rPr>
          <w:rFonts w:eastAsia="Lucida Sans Unicode" w:cs="Tahoma"/>
          <w:color w:val="auto"/>
          <w:kern w:val="3"/>
          <w:sz w:val="21"/>
          <w:szCs w:val="21"/>
        </w:rPr>
        <w:t>), then</w:t>
      </w:r>
    </w:p>
    <w:p w14:paraId="696F2F6D" w14:textId="5B74769D" w:rsidR="00FF14A9" w:rsidRPr="00FF14A9" w:rsidRDefault="007574D5" w:rsidP="00FF14A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4"/>
        </w:rPr>
      </w:pPr>
      <w:r>
        <w:rPr>
          <w:rFonts w:eastAsia="Lucida Sans Unicode" w:cs="Tahoma"/>
          <w:color w:val="auto"/>
          <w:kern w:val="3"/>
          <w:sz w:val="21"/>
          <w:szCs w:val="24"/>
        </w:rPr>
        <w:t>(</w:t>
      </w:r>
      <w:r w:rsidR="00FF14A9" w:rsidRPr="00FF14A9">
        <w:rPr>
          <w:rFonts w:eastAsia="Lucida Sans Unicode" w:cs="Tahoma"/>
          <w:color w:val="auto"/>
          <w:kern w:val="3"/>
          <w:sz w:val="21"/>
          <w:szCs w:val="24"/>
        </w:rPr>
        <w:t>User has been notified they already have a login account</w:t>
      </w:r>
      <w:r>
        <w:rPr>
          <w:rFonts w:eastAsia="Lucida Sans Unicode" w:cs="Tahoma"/>
          <w:color w:val="auto"/>
          <w:kern w:val="3"/>
          <w:sz w:val="21"/>
          <w:szCs w:val="24"/>
        </w:rPr>
        <w:t>).</w:t>
      </w:r>
    </w:p>
    <w:p w14:paraId="697B45F5" w14:textId="77777777" w:rsidR="00FF14A9" w:rsidRPr="00FF14A9" w:rsidRDefault="00FF14A9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1440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FF14A9">
        <w:rPr>
          <w:rFonts w:eastAsia="Lucida Sans Unicode" w:cs="Tahoma"/>
          <w:color w:val="auto"/>
          <w:kern w:val="3"/>
          <w:sz w:val="21"/>
          <w:szCs w:val="21"/>
        </w:rPr>
        <w:t>// Are we going to include a changePassword UC?</w:t>
      </w:r>
    </w:p>
    <w:p w14:paraId="1E0C6467" w14:textId="6C5147A7" w:rsidR="660DD0EB" w:rsidRDefault="660DD0EB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20" w:line="240" w:lineRule="auto"/>
        <w:ind w:left="1440"/>
        <w:rPr>
          <w:rFonts w:eastAsia="Lucida Sans Unicode" w:cs="Tahoma"/>
          <w:color w:val="auto"/>
          <w:sz w:val="21"/>
          <w:szCs w:val="21"/>
        </w:rPr>
      </w:pPr>
      <w:r w:rsidRPr="3224A45B">
        <w:rPr>
          <w:rFonts w:eastAsia="Lucida Sans Unicode" w:cs="Tahoma"/>
          <w:color w:val="auto"/>
          <w:sz w:val="21"/>
          <w:szCs w:val="21"/>
        </w:rPr>
        <w:t>(Not at this time).</w:t>
      </w:r>
    </w:p>
    <w:p w14:paraId="76BBA268" w14:textId="172F221B" w:rsidR="12B919C2" w:rsidRDefault="00AF0EDA" w:rsidP="73FE679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ind w:left="720"/>
        <w:textAlignment w:val="baseline"/>
        <w:rPr>
          <w:rFonts w:eastAsia="Lucida Sans Unicode" w:cs="Tahoma"/>
          <w:color w:val="auto"/>
          <w:kern w:val="3"/>
          <w:sz w:val="21"/>
          <w:szCs w:val="21"/>
        </w:rPr>
      </w:pPr>
      <w:r w:rsidRPr="00AF0EDA">
        <w:rPr>
          <w:rFonts w:eastAsia="Lucida Sans Unicode" w:cs="Tahoma"/>
          <w:color w:val="auto"/>
          <w:kern w:val="3"/>
          <w:sz w:val="21"/>
          <w:szCs w:val="21"/>
        </w:rPr>
        <w:t xml:space="preserve">There is no Case 4 with submittedEmail matching entries in both pendingRegistrationRequests and registeredUsers. This follows since this UC </w:t>
      </w:r>
      <w:r w:rsidR="1F0AEC65" w:rsidRPr="00AF0EDA">
        <w:rPr>
          <w:rFonts w:eastAsia="Lucida Sans Unicode" w:cs="Tahoma"/>
          <w:color w:val="auto"/>
          <w:kern w:val="3"/>
          <w:sz w:val="21"/>
          <w:szCs w:val="21"/>
        </w:rPr>
        <w:t xml:space="preserve">will not </w:t>
      </w:r>
      <w:r w:rsidR="34C8C2F4" w:rsidRPr="00AF0EDA">
        <w:rPr>
          <w:rFonts w:eastAsia="Lucida Sans Unicode" w:cs="Tahoma"/>
          <w:color w:val="auto"/>
          <w:kern w:val="3"/>
          <w:sz w:val="21"/>
          <w:szCs w:val="21"/>
        </w:rPr>
        <w:t xml:space="preserve">allow </w:t>
      </w:r>
      <w:r w:rsidR="18157CA4" w:rsidRPr="00AF0EDA">
        <w:rPr>
          <w:rFonts w:eastAsia="Lucida Sans Unicode" w:cs="Tahoma"/>
          <w:color w:val="auto"/>
          <w:kern w:val="3"/>
          <w:sz w:val="21"/>
          <w:szCs w:val="21"/>
        </w:rPr>
        <w:t>duplicate</w:t>
      </w:r>
      <w:r w:rsidRPr="00AF0EDA">
        <w:rPr>
          <w:rFonts w:eastAsia="Lucida Sans Unicode" w:cs="Tahoma"/>
          <w:color w:val="auto"/>
          <w:kern w:val="3"/>
          <w:sz w:val="21"/>
          <w:szCs w:val="21"/>
        </w:rPr>
        <w:t xml:space="preserve"> entries in pendingRegistrationRequests</w:t>
      </w:r>
      <w:r w:rsidR="2C7A8088" w:rsidRPr="00AF0EDA">
        <w:rPr>
          <w:rFonts w:eastAsia="Lucida Sans Unicode" w:cs="Tahoma"/>
          <w:color w:val="auto"/>
          <w:kern w:val="3"/>
          <w:sz w:val="21"/>
          <w:szCs w:val="21"/>
        </w:rPr>
        <w:t>.</w:t>
      </w:r>
    </w:p>
    <w:p w14:paraId="1C75C2A5" w14:textId="3B4CCE75" w:rsidR="00E82B45" w:rsidRDefault="00E82B45" w:rsidP="00846D28">
      <w:pPr>
        <w:pStyle w:val="Textbody"/>
      </w:pPr>
      <w:r>
        <w:t>UC</w:t>
      </w:r>
      <w:r w:rsidR="000F221E">
        <w:t xml:space="preserve"> 1.</w:t>
      </w:r>
      <w:r w:rsidR="48DCB579">
        <w:t xml:space="preserve">2 </w:t>
      </w:r>
      <w:r w:rsidR="006B3B60">
        <w:t>sendVerification</w:t>
      </w:r>
      <w:r w:rsidR="00F13FE4">
        <w:t>Email</w:t>
      </w:r>
    </w:p>
    <w:p w14:paraId="74FC09B8" w14:textId="11137261" w:rsidR="0070352C" w:rsidRDefault="00FE4411" w:rsidP="00F13FE4">
      <w:pPr>
        <w:pStyle w:val="Textbody"/>
        <w:ind w:left="709"/>
      </w:pPr>
      <w:r>
        <w:t xml:space="preserve">As </w:t>
      </w:r>
      <w:r w:rsidR="00C21D4F">
        <w:t>CELDV</w:t>
      </w:r>
      <w:r w:rsidR="00EA6B0C">
        <w:t xml:space="preserve"> I can </w:t>
      </w:r>
      <w:r w:rsidR="00C21D4F">
        <w:t>send</w:t>
      </w:r>
      <w:r w:rsidR="00EA6B0C">
        <w:t xml:space="preserve"> a </w:t>
      </w:r>
      <w:proofErr w:type="spellStart"/>
      <w:r w:rsidR="00EA6B0C">
        <w:t>verification</w:t>
      </w:r>
      <w:r w:rsidR="005542C1">
        <w:t>E</w:t>
      </w:r>
      <w:r w:rsidR="00EA6B0C">
        <w:t>mail</w:t>
      </w:r>
      <w:proofErr w:type="spellEnd"/>
      <w:r w:rsidR="00474416">
        <w:t xml:space="preserve"> </w:t>
      </w:r>
      <w:commentRangeStart w:id="2"/>
      <w:r w:rsidR="00474416">
        <w:t xml:space="preserve">with a </w:t>
      </w:r>
      <w:proofErr w:type="spellStart"/>
      <w:r w:rsidR="00474416">
        <w:t>verificationEmailLink</w:t>
      </w:r>
      <w:proofErr w:type="spellEnd"/>
      <w:r w:rsidR="00EA6B0C">
        <w:t xml:space="preserve"> </w:t>
      </w:r>
      <w:commentRangeEnd w:id="2"/>
      <w:r w:rsidR="0064347C">
        <w:rPr>
          <w:rStyle w:val="CommentReference"/>
          <w:rFonts w:eastAsia="Merriweather Sans" w:cs="Merriweather Sans"/>
          <w:color w:val="000000"/>
          <w:kern w:val="0"/>
        </w:rPr>
        <w:commentReference w:id="2"/>
      </w:r>
      <w:r w:rsidR="00DC0230">
        <w:t xml:space="preserve">for </w:t>
      </w:r>
      <w:proofErr w:type="spellStart"/>
      <w:r w:rsidR="00BB5FD4">
        <w:t>pendingRegistrationRequest</w:t>
      </w:r>
      <w:proofErr w:type="spellEnd"/>
      <w:r w:rsidR="00DC0230">
        <w:t xml:space="preserve"> so I can </w:t>
      </w:r>
      <w:r w:rsidR="00F83DB9">
        <w:t>verify submittedEmail.</w:t>
      </w:r>
    </w:p>
    <w:p w14:paraId="726D37E7" w14:textId="6E44C15D" w:rsidR="00B43EEB" w:rsidRDefault="00CE69E0" w:rsidP="00B43EEB">
      <w:pPr>
        <w:pStyle w:val="Code"/>
        <w:ind w:left="709"/>
      </w:pPr>
      <w:commentRangeStart w:id="3"/>
      <w:r>
        <w:t>/*</w:t>
      </w:r>
    </w:p>
    <w:p w14:paraId="454221DF" w14:textId="18900C2C" w:rsidR="00CE69E0" w:rsidRDefault="00CE69E0" w:rsidP="00B43EEB">
      <w:pPr>
        <w:pStyle w:val="Code"/>
        <w:ind w:left="709"/>
      </w:pPr>
      <w:r>
        <w:t>Suggestion</w:t>
      </w:r>
    </w:p>
    <w:p w14:paraId="67B06393" w14:textId="072A225A" w:rsidR="00CE69E0" w:rsidRDefault="00CE69E0" w:rsidP="0040306A">
      <w:pPr>
        <w:pStyle w:val="Code"/>
        <w:ind w:left="1418"/>
      </w:pPr>
      <w:r w:rsidRPr="0040306A">
        <w:t xml:space="preserve">As CELDV I can send a VerificationEmail </w:t>
      </w:r>
      <w:r w:rsidR="00002BEF" w:rsidRPr="0040306A">
        <w:t xml:space="preserve">to verify the submittedEmail in a </w:t>
      </w:r>
      <w:proofErr w:type="spellStart"/>
      <w:r w:rsidR="00002BEF" w:rsidRPr="0040306A">
        <w:t>pendingRegistrationRequest</w:t>
      </w:r>
      <w:proofErr w:type="spellEnd"/>
      <w:r w:rsidR="0040306A" w:rsidRPr="0040306A">
        <w:t>.</w:t>
      </w:r>
    </w:p>
    <w:p w14:paraId="28F99514" w14:textId="5CAF9A2E" w:rsidR="00EA72CA" w:rsidRDefault="00EA72CA" w:rsidP="00E063C4">
      <w:pPr>
        <w:pStyle w:val="Code"/>
        <w:ind w:left="1418"/>
      </w:pPr>
      <w:r>
        <w:t>Requires: (</w:t>
      </w:r>
      <w:proofErr w:type="spellStart"/>
      <w:r>
        <w:t>pendingRegistrationRequest</w:t>
      </w:r>
      <w:proofErr w:type="spellEnd"/>
      <w:r>
        <w:t xml:space="preserve">, </w:t>
      </w:r>
      <w:proofErr w:type="spellStart"/>
      <w:r w:rsidR="009137EF">
        <w:t>verificationEmai</w:t>
      </w:r>
      <w:proofErr w:type="spellEnd"/>
      <w:r w:rsidR="009C4315">
        <w:t>)</w:t>
      </w:r>
    </w:p>
    <w:p w14:paraId="0DE39063" w14:textId="69CF0C19" w:rsidR="009C4315" w:rsidRDefault="005F642C" w:rsidP="0040306A">
      <w:pPr>
        <w:pStyle w:val="Code"/>
        <w:ind w:left="1418"/>
      </w:pPr>
      <w:r>
        <w:t xml:space="preserve">Case 1: If </w:t>
      </w:r>
      <w:r w:rsidR="004F5892">
        <w:t>(pendingRegistrationRequests is not empty</w:t>
      </w:r>
    </w:p>
    <w:p w14:paraId="4FC87321" w14:textId="30FA3125" w:rsidR="004F5892" w:rsidRDefault="004F5892" w:rsidP="004F5892">
      <w:pPr>
        <w:pStyle w:val="Code"/>
        <w:ind w:left="2127"/>
      </w:pPr>
      <w:r>
        <w:t>AND there is a pending request</w:t>
      </w:r>
      <w:r w:rsidR="0008088B">
        <w:t xml:space="preserve"> </w:t>
      </w:r>
      <w:r w:rsidR="00937B64">
        <w:t xml:space="preserve">for which </w:t>
      </w:r>
      <w:proofErr w:type="spellStart"/>
      <w:r w:rsidR="00937B64">
        <w:t>verificationEmailSent</w:t>
      </w:r>
      <w:proofErr w:type="spellEnd"/>
      <w:r w:rsidR="00FE4B6E">
        <w:t xml:space="preserve"> is false), then</w:t>
      </w:r>
    </w:p>
    <w:p w14:paraId="63C3D873" w14:textId="61BFEB49" w:rsidR="00FE4B6E" w:rsidRDefault="00C23776" w:rsidP="004F5892">
      <w:pPr>
        <w:pStyle w:val="Code"/>
        <w:ind w:left="2127"/>
      </w:pPr>
      <w:r>
        <w:t xml:space="preserve">A </w:t>
      </w:r>
      <w:proofErr w:type="spellStart"/>
      <w:r>
        <w:t>verificationEmail</w:t>
      </w:r>
      <w:proofErr w:type="spellEnd"/>
      <w:r>
        <w:t xml:space="preserve"> has been sent to </w:t>
      </w:r>
      <w:r w:rsidR="007E48AF">
        <w:t>pendingEmail</w:t>
      </w:r>
    </w:p>
    <w:p w14:paraId="06E61C76" w14:textId="531C473C" w:rsidR="005E15CA" w:rsidRDefault="005E15CA" w:rsidP="004F5892">
      <w:pPr>
        <w:pStyle w:val="Code"/>
        <w:ind w:left="2127"/>
      </w:pPr>
      <w:r>
        <w:t xml:space="preserve">AND the </w:t>
      </w:r>
      <w:proofErr w:type="spellStart"/>
      <w:r>
        <w:t>verificationURL</w:t>
      </w:r>
      <w:proofErr w:type="spellEnd"/>
      <w:r w:rsidR="001B1CE3">
        <w:t xml:space="preserve"> contains a ref(</w:t>
      </w:r>
      <w:proofErr w:type="spellStart"/>
      <w:r w:rsidR="001B1CE3">
        <w:t>pendingRegistrationRequest</w:t>
      </w:r>
      <w:proofErr w:type="spellEnd"/>
      <w:r w:rsidR="001B1CE3">
        <w:t>).</w:t>
      </w:r>
    </w:p>
    <w:p w14:paraId="4DDEB362" w14:textId="3BE83593" w:rsidR="001B1CE3" w:rsidRDefault="001B1CE3" w:rsidP="001B1CE3">
      <w:pPr>
        <w:pStyle w:val="Code"/>
        <w:ind w:left="1418"/>
      </w:pPr>
      <w:r>
        <w:t>//</w:t>
      </w:r>
      <w:r w:rsidR="002224E1">
        <w:t xml:space="preserve"> Other cases will specify when “there is </w:t>
      </w:r>
      <w:proofErr w:type="spellStart"/>
      <w:r w:rsidR="002224E1">
        <w:t>noting</w:t>
      </w:r>
      <w:proofErr w:type="spellEnd"/>
      <w:r w:rsidR="002224E1">
        <w:t xml:space="preserve"> to do”.</w:t>
      </w:r>
    </w:p>
    <w:p w14:paraId="277517E1" w14:textId="76F4442C" w:rsidR="002224E1" w:rsidRPr="0040306A" w:rsidRDefault="002224E1" w:rsidP="002224E1">
      <w:pPr>
        <w:pStyle w:val="Code"/>
        <w:ind w:left="709"/>
      </w:pPr>
      <w:r>
        <w:t>*/</w:t>
      </w:r>
      <w:commentRangeEnd w:id="3"/>
      <w:r>
        <w:rPr>
          <w:rStyle w:val="CommentReference"/>
          <w:rFonts w:eastAsia="Merriweather Sans" w:cs="Merriweather Sans"/>
          <w:b w:val="0"/>
          <w:color w:val="000000"/>
          <w:kern w:val="0"/>
        </w:rPr>
        <w:commentReference w:id="3"/>
      </w:r>
    </w:p>
    <w:p w14:paraId="7DB323A0" w14:textId="0C580F19" w:rsidR="00F13FE4" w:rsidRDefault="0088694C" w:rsidP="00F13FE4">
      <w:pPr>
        <w:pStyle w:val="Textbody"/>
        <w:ind w:left="709"/>
      </w:pPr>
      <w:r>
        <w:t>Requires</w:t>
      </w:r>
      <w:r w:rsidR="00205CB9">
        <w:t xml:space="preserve"> </w:t>
      </w:r>
      <w:r>
        <w:t>(</w:t>
      </w:r>
      <w:proofErr w:type="spellStart"/>
      <w:r w:rsidR="00772E92">
        <w:t>pendingRegistrationRequest</w:t>
      </w:r>
      <w:proofErr w:type="spellEnd"/>
      <w:r w:rsidR="00772E92">
        <w:t xml:space="preserve">, </w:t>
      </w:r>
      <w:proofErr w:type="spellStart"/>
      <w:r w:rsidR="00205CB9">
        <w:t>verification</w:t>
      </w:r>
      <w:r w:rsidR="005542C1">
        <w:t>E</w:t>
      </w:r>
      <w:r w:rsidR="00205CB9">
        <w:t>mail</w:t>
      </w:r>
      <w:r w:rsidR="00A00B43">
        <w:t>Link</w:t>
      </w:r>
      <w:proofErr w:type="spellEnd"/>
      <w:r w:rsidR="65EC1F3D">
        <w:t>)</w:t>
      </w:r>
    </w:p>
    <w:p w14:paraId="5E0D3503" w14:textId="4883700E" w:rsidR="0C733653" w:rsidRDefault="65EC1F3D" w:rsidP="6F67368B">
      <w:pPr>
        <w:pStyle w:val="Textbody"/>
        <w:ind w:left="709"/>
      </w:pPr>
      <w:r>
        <w:t>Case 1:</w:t>
      </w:r>
      <w:r w:rsidR="4BDCFA9F">
        <w:t xml:space="preserve"> If</w:t>
      </w:r>
      <w:r w:rsidR="00670320">
        <w:t xml:space="preserve"> </w:t>
      </w:r>
      <w:r w:rsidR="5AE9BF88">
        <w:t>(</w:t>
      </w:r>
      <w:proofErr w:type="spellStart"/>
      <w:r w:rsidR="001B0C23">
        <w:t>verificationEmailLink</w:t>
      </w:r>
      <w:proofErr w:type="spellEnd"/>
      <w:r w:rsidR="001B0C23">
        <w:t xml:space="preserve"> is clicked</w:t>
      </w:r>
      <w:r w:rsidR="6208A7A3">
        <w:t>)</w:t>
      </w:r>
      <w:r w:rsidR="42CC50C9">
        <w:t xml:space="preserve"> </w:t>
      </w:r>
      <w:r w:rsidR="00680F71">
        <w:t xml:space="preserve">AND </w:t>
      </w:r>
    </w:p>
    <w:p w14:paraId="53FA04C1" w14:textId="711CA12C" w:rsidR="0C733653" w:rsidRDefault="5DBABDC1" w:rsidP="08E654DA">
      <w:pPr>
        <w:pStyle w:val="Textbody"/>
        <w:ind w:left="1418"/>
      </w:pPr>
      <w:r>
        <w:t>(</w:t>
      </w:r>
      <w:r w:rsidR="4534D29E">
        <w:t>today's</w:t>
      </w:r>
      <w:r w:rsidR="00280BFA">
        <w:t xml:space="preserve"> date is </w:t>
      </w:r>
      <w:r w:rsidR="00CD32E5">
        <w:t xml:space="preserve">less than </w:t>
      </w:r>
      <w:proofErr w:type="spellStart"/>
      <w:r w:rsidR="00B43689">
        <w:t>pendingRegistrationRequest</w:t>
      </w:r>
      <w:proofErr w:type="spellEnd"/>
      <w:r w:rsidR="00B43689">
        <w:t xml:space="preserve"> </w:t>
      </w:r>
      <w:proofErr w:type="spellStart"/>
      <w:r w:rsidR="00B43689">
        <w:t>expiredOnDateTime</w:t>
      </w:r>
      <w:proofErr w:type="spellEnd"/>
      <w:r w:rsidR="5A222379">
        <w:t xml:space="preserve">) </w:t>
      </w:r>
      <w:r w:rsidR="00FD1CF5">
        <w:t xml:space="preserve">then </w:t>
      </w:r>
      <w:r w:rsidR="268A0F78">
        <w:t>create new RegisteredUser from pendingEmail and proposedPa</w:t>
      </w:r>
      <w:r w:rsidR="7682CB7E">
        <w:t>ssword</w:t>
      </w:r>
      <w:r w:rsidR="0F4DA8D8">
        <w:t xml:space="preserve"> and delete </w:t>
      </w:r>
      <w:proofErr w:type="spellStart"/>
      <w:r w:rsidR="0F4DA8D8">
        <w:t>pending</w:t>
      </w:r>
      <w:r w:rsidR="588B73B4">
        <w:t>RegistrationRequest</w:t>
      </w:r>
      <w:proofErr w:type="spellEnd"/>
      <w:r w:rsidR="00FD1CF5">
        <w:t xml:space="preserve">. </w:t>
      </w:r>
    </w:p>
    <w:p w14:paraId="6E9597C0" w14:textId="169407F5" w:rsidR="000804B1" w:rsidRDefault="07F2D7CD" w:rsidP="6F67368B">
      <w:pPr>
        <w:pStyle w:val="Textbody"/>
        <w:ind w:left="709"/>
      </w:pPr>
      <w:r>
        <w:t xml:space="preserve">Case 2: If </w:t>
      </w:r>
      <w:r w:rsidR="0125691E">
        <w:t>(</w:t>
      </w:r>
      <w:proofErr w:type="spellStart"/>
      <w:r>
        <w:t>verificationEmailLink</w:t>
      </w:r>
      <w:proofErr w:type="spellEnd"/>
      <w:r>
        <w:t xml:space="preserve"> is clicked</w:t>
      </w:r>
      <w:r w:rsidR="0766D8CC">
        <w:t>)</w:t>
      </w:r>
      <w:r>
        <w:t xml:space="preserve"> AND</w:t>
      </w:r>
      <w:r w:rsidR="2283042F">
        <w:t xml:space="preserve"> </w:t>
      </w:r>
    </w:p>
    <w:p w14:paraId="106D6C9E" w14:textId="3B91AA07" w:rsidR="5E66CF3A" w:rsidRDefault="5E66CF3A" w:rsidP="3224A45B">
      <w:pPr>
        <w:pStyle w:val="Textbody"/>
        <w:ind w:left="1418"/>
      </w:pPr>
      <w:r>
        <w:lastRenderedPageBreak/>
        <w:t>Today's</w:t>
      </w:r>
      <w:r w:rsidR="0E368A13">
        <w:t xml:space="preserve"> date is greater than </w:t>
      </w:r>
      <w:proofErr w:type="spellStart"/>
      <w:r w:rsidR="0E368A13">
        <w:t>pendingRegistrationRequest</w:t>
      </w:r>
      <w:proofErr w:type="spellEnd"/>
      <w:r w:rsidR="0E368A13">
        <w:t xml:space="preserve"> </w:t>
      </w:r>
      <w:proofErr w:type="spellStart"/>
      <w:r w:rsidR="0E368A13">
        <w:t>expiredOnDateTime</w:t>
      </w:r>
      <w:proofErr w:type="spellEnd"/>
      <w:r w:rsidR="61D9BB9B">
        <w:t xml:space="preserve"> then</w:t>
      </w:r>
      <w:r w:rsidR="406F7770">
        <w:t xml:space="preserve"> the user is</w:t>
      </w:r>
      <w:r w:rsidR="79C01A93">
        <w:t xml:space="preserve"> </w:t>
      </w:r>
      <w:r w:rsidR="07EB13C9">
        <w:t>sen</w:t>
      </w:r>
      <w:r w:rsidR="4D225940">
        <w:t>t a n</w:t>
      </w:r>
      <w:r w:rsidR="07EB13C9">
        <w:t>ew</w:t>
      </w:r>
      <w:r w:rsidR="531F087A">
        <w:t xml:space="preserve"> </w:t>
      </w:r>
      <w:r w:rsidR="7F145CA1">
        <w:t>V</w:t>
      </w:r>
      <w:r w:rsidR="531F087A">
        <w:t>erificationEmail</w:t>
      </w:r>
      <w:r w:rsidR="07EB13C9">
        <w:t xml:space="preserve">. </w:t>
      </w:r>
    </w:p>
    <w:p w14:paraId="08860CA0" w14:textId="1B1B8310" w:rsidR="3224A45B" w:rsidRDefault="3224A45B">
      <w:r>
        <w:br w:type="page"/>
      </w:r>
    </w:p>
    <w:p w14:paraId="77BEE35E" w14:textId="69363936" w:rsidR="1E835C67" w:rsidRDefault="0170D7F9" w:rsidP="77DC6E1C">
      <w:pPr>
        <w:pStyle w:val="Textbody"/>
      </w:pPr>
      <w:r>
        <w:lastRenderedPageBreak/>
        <w:t>UC 1.</w:t>
      </w:r>
      <w:r w:rsidR="02640F9E">
        <w:t>3</w:t>
      </w:r>
      <w:r>
        <w:t xml:space="preserve"> </w:t>
      </w:r>
      <w:proofErr w:type="spellStart"/>
      <w:r>
        <w:t>registeredUserLogin</w:t>
      </w:r>
      <w:proofErr w:type="spellEnd"/>
    </w:p>
    <w:p w14:paraId="07D35E8D" w14:textId="62BBA18E" w:rsidR="075A3FC9" w:rsidRDefault="14B7540F" w:rsidP="7C4F6C86">
      <w:pPr>
        <w:pStyle w:val="Textbody"/>
        <w:ind w:firstLine="709"/>
      </w:pPr>
      <w:r>
        <w:t xml:space="preserve">As </w:t>
      </w:r>
      <w:r w:rsidR="5B6F9C1D">
        <w:t>CELDVUser</w:t>
      </w:r>
      <w:r w:rsidR="4F798411">
        <w:t xml:space="preserve"> </w:t>
      </w:r>
      <w:r>
        <w:t xml:space="preserve">I can login with my </w:t>
      </w:r>
      <w:r w:rsidR="553260B5">
        <w:t>R</w:t>
      </w:r>
      <w:r>
        <w:t>egisteredUser account to access the CELDV</w:t>
      </w:r>
      <w:r w:rsidR="3DDA479C">
        <w:t xml:space="preserve"> application</w:t>
      </w:r>
      <w:r>
        <w:t>.</w:t>
      </w:r>
    </w:p>
    <w:p w14:paraId="34036B0A" w14:textId="7EB30D48" w:rsidR="67C961E3" w:rsidRDefault="59620477" w:rsidP="5A26037F">
      <w:pPr>
        <w:pStyle w:val="Textbody"/>
        <w:ind w:firstLine="709"/>
      </w:pPr>
      <w:r>
        <w:t>Requires (</w:t>
      </w:r>
      <w:r w:rsidR="5C09AAE3">
        <w:t xml:space="preserve">RegisteredUsers, </w:t>
      </w:r>
      <w:proofErr w:type="spellStart"/>
      <w:r>
        <w:t>Reg</w:t>
      </w:r>
      <w:r w:rsidR="17A617E9">
        <w:t>isteredUser:emailAddress</w:t>
      </w:r>
      <w:proofErr w:type="spellEnd"/>
      <w:r w:rsidR="17A617E9">
        <w:t xml:space="preserve">, </w:t>
      </w:r>
      <w:proofErr w:type="spellStart"/>
      <w:r w:rsidR="17A617E9">
        <w:t>RegisteredUser:password</w:t>
      </w:r>
      <w:proofErr w:type="spellEnd"/>
      <w:r w:rsidR="17A617E9">
        <w:t>)</w:t>
      </w:r>
    </w:p>
    <w:p w14:paraId="6EF0AD6B" w14:textId="147E9DE6" w:rsidR="046612EC" w:rsidRDefault="046612EC" w:rsidP="3224A45B">
      <w:pPr>
        <w:pStyle w:val="Textbody"/>
        <w:ind w:left="709"/>
      </w:pPr>
      <w:r>
        <w:t>Case 1: If (</w:t>
      </w:r>
      <w:r w:rsidR="1D0BB46C">
        <w:t>submittedE</w:t>
      </w:r>
      <w:r>
        <w:t>mail is not associated with any RegisteredUsers</w:t>
      </w:r>
      <w:r w:rsidR="6E602AA7">
        <w:t>)</w:t>
      </w:r>
      <w:r w:rsidR="49164A69">
        <w:t xml:space="preserve"> then </w:t>
      </w:r>
    </w:p>
    <w:p w14:paraId="3F4B960B" w14:textId="6F15B178" w:rsidR="49164A69" w:rsidRDefault="49164A69" w:rsidP="3224A45B">
      <w:pPr>
        <w:pStyle w:val="Textbody"/>
        <w:ind w:left="1418"/>
      </w:pPr>
      <w:r>
        <w:t>display text “Login Failed” and clear entry boxes</w:t>
      </w:r>
      <w:r w:rsidR="1F47F4B8">
        <w:t>.</w:t>
      </w:r>
    </w:p>
    <w:p w14:paraId="1C6EF4E5" w14:textId="7F9A9FEC" w:rsidR="14F01C51" w:rsidRDefault="14F01C51" w:rsidP="3224A45B">
      <w:pPr>
        <w:pStyle w:val="Textbody"/>
        <w:ind w:left="709"/>
      </w:pPr>
      <w:r>
        <w:t xml:space="preserve">Case 2: If (submittedPassword is not associated with </w:t>
      </w:r>
      <w:proofErr w:type="spellStart"/>
      <w:r w:rsidR="36603B84">
        <w:t>R</w:t>
      </w:r>
      <w:r>
        <w:t>egistered</w:t>
      </w:r>
      <w:r w:rsidR="4585F657">
        <w:t>User:e</w:t>
      </w:r>
      <w:r>
        <w:t>mail</w:t>
      </w:r>
      <w:r w:rsidR="19A1D669">
        <w:t>Address</w:t>
      </w:r>
      <w:proofErr w:type="spellEnd"/>
      <w:r>
        <w:t xml:space="preserve">) then </w:t>
      </w:r>
    </w:p>
    <w:p w14:paraId="1B488319" w14:textId="149EA970" w:rsidR="14F01C51" w:rsidRDefault="14F01C51" w:rsidP="3224A45B">
      <w:pPr>
        <w:pStyle w:val="Textbody"/>
        <w:ind w:left="1418"/>
      </w:pPr>
      <w:r>
        <w:t>display text “Login Failed” and clear entry boxes</w:t>
      </w:r>
      <w:r w:rsidR="550E9200">
        <w:t>.</w:t>
      </w:r>
    </w:p>
    <w:p w14:paraId="2BCC70C0" w14:textId="2A8F9F1E" w:rsidR="3224A45B" w:rsidRDefault="3224A45B">
      <w:r>
        <w:br w:type="page"/>
      </w:r>
    </w:p>
    <w:p w14:paraId="2758FC63" w14:textId="0BC1AD4F" w:rsidR="00F51491" w:rsidRDefault="00460522" w:rsidP="00D11D97">
      <w:pPr>
        <w:pStyle w:val="Heading"/>
        <w:pageBreakBefore/>
      </w:pPr>
      <w:r>
        <w:lastRenderedPageBreak/>
        <w:t>Due Time/Date</w:t>
      </w:r>
    </w:p>
    <w:p w14:paraId="3F78E2BD" w14:textId="541A7A07" w:rsidR="009B70DA" w:rsidRDefault="006258D8" w:rsidP="00460522">
      <w:pPr>
        <w:pStyle w:val="Textbody"/>
      </w:pPr>
      <w:r>
        <w:t xml:space="preserve">This is </w:t>
      </w:r>
      <w:r w:rsidR="00122A8A">
        <w:t>a team</w:t>
      </w:r>
      <w:r w:rsidR="00157C6A">
        <w:t xml:space="preserve"> assignment to be completed </w:t>
      </w:r>
      <w:r w:rsidR="009B70DA">
        <w:t>no later than</w:t>
      </w:r>
    </w:p>
    <w:p w14:paraId="0A385F3D" w14:textId="7E620C6D" w:rsidR="0002547F" w:rsidRPr="0002547F" w:rsidRDefault="00E60946" w:rsidP="0002547F">
      <w:pPr>
        <w:pStyle w:val="Textbody"/>
        <w:jc w:val="center"/>
        <w:rPr>
          <w:b/>
          <w:bCs/>
        </w:rPr>
      </w:pPr>
      <w:r>
        <w:rPr>
          <w:b/>
          <w:bCs/>
        </w:rPr>
        <w:t>Sun</w:t>
      </w:r>
      <w:r w:rsidR="00397678">
        <w:rPr>
          <w:b/>
          <w:bCs/>
        </w:rPr>
        <w:t xml:space="preserve"> </w:t>
      </w:r>
      <w:r>
        <w:rPr>
          <w:b/>
          <w:bCs/>
        </w:rPr>
        <w:t>9/</w:t>
      </w:r>
      <w:r w:rsidR="007F31FF">
        <w:rPr>
          <w:b/>
          <w:bCs/>
        </w:rPr>
        <w:t>17/2023</w:t>
      </w:r>
      <w:r w:rsidR="00635120" w:rsidRPr="0002547F">
        <w:rPr>
          <w:b/>
          <w:bCs/>
        </w:rPr>
        <w:t xml:space="preserve"> no later than 1</w:t>
      </w:r>
      <w:r w:rsidR="001940F2" w:rsidRPr="0002547F">
        <w:rPr>
          <w:b/>
          <w:bCs/>
        </w:rPr>
        <w:t>0</w:t>
      </w:r>
      <w:r w:rsidR="00635120" w:rsidRPr="0002547F">
        <w:rPr>
          <w:b/>
          <w:bCs/>
        </w:rPr>
        <w:t>:</w:t>
      </w:r>
      <w:r w:rsidR="0002547F" w:rsidRPr="0002547F">
        <w:rPr>
          <w:b/>
          <w:bCs/>
        </w:rPr>
        <w:t>00pm</w:t>
      </w:r>
    </w:p>
    <w:p w14:paraId="06579A9D" w14:textId="3DCA0541" w:rsidR="00460522" w:rsidRDefault="0077627C" w:rsidP="00460522">
      <w:pPr>
        <w:pStyle w:val="Textbody"/>
      </w:pPr>
      <w:r>
        <w:t>Solutions received after the due date and time will be worth a maximum of 8 points.</w:t>
      </w:r>
    </w:p>
    <w:p w14:paraId="49280E78" w14:textId="3C7BC90E" w:rsidR="005C0FB7" w:rsidRDefault="00496062" w:rsidP="00460522">
      <w:pPr>
        <w:pStyle w:val="Textbody"/>
      </w:pPr>
      <w:r>
        <w:t xml:space="preserve">Please use </w:t>
      </w:r>
      <w:r w:rsidR="00E83961">
        <w:t>the following file naming convention:</w:t>
      </w:r>
    </w:p>
    <w:p w14:paraId="17F9D874" w14:textId="1954F7EC" w:rsidR="00E83961" w:rsidRDefault="00E83961" w:rsidP="00746BEE">
      <w:pPr>
        <w:pStyle w:val="StyleTextbodyLeft049"/>
      </w:pPr>
      <w:r w:rsidRPr="3224A45B">
        <w:t xml:space="preserve">CPSC 4392 </w:t>
      </w:r>
      <w:r w:rsidR="007F31FF" w:rsidRPr="3224A45B">
        <w:t xml:space="preserve">Fall </w:t>
      </w:r>
      <w:r w:rsidR="00097A10" w:rsidRPr="3224A45B">
        <w:t>2023</w:t>
      </w:r>
      <w:r w:rsidRPr="3224A45B">
        <w:t>.</w:t>
      </w:r>
      <w:r w:rsidR="005366E8" w:rsidRPr="3224A45B">
        <w:t>4</w:t>
      </w:r>
      <w:r w:rsidR="00D11D97" w:rsidRPr="3224A45B">
        <w:t>.</w:t>
      </w:r>
      <w:r w:rsidR="005366E8" w:rsidRPr="3224A45B">
        <w:t>ADM</w:t>
      </w:r>
      <w:r w:rsidR="00CE700C" w:rsidRPr="3224A45B">
        <w:t>-UCs RegistrationAndLogin</w:t>
      </w:r>
      <w:r w:rsidR="00534DAA" w:rsidRPr="3224A45B">
        <w:t>.&lt;</w:t>
      </w:r>
      <w:r w:rsidR="0055332F" w:rsidRPr="3224A45B">
        <w:t>team name</w:t>
      </w:r>
      <w:r w:rsidR="00534DAA" w:rsidRPr="3224A45B">
        <w:t>&gt;</w:t>
      </w:r>
      <w:r w:rsidR="00A52561" w:rsidRPr="3224A45B">
        <w:t>.</w:t>
      </w:r>
      <w:r w:rsidR="0087689E" w:rsidRPr="3224A45B">
        <w:t>&lt;file extension</w:t>
      </w:r>
      <w:r w:rsidR="0087689E" w:rsidRPr="00C707B6">
        <w:rPr>
          <w:strike/>
        </w:rPr>
        <w:t>&gt;</w:t>
      </w:r>
      <w:r w:rsidR="0087689E">
        <w:rPr>
          <w:rStyle w:val="FootnoteReference"/>
        </w:rPr>
        <w:footnoteReference w:id="2"/>
      </w:r>
    </w:p>
    <w:p w14:paraId="67869A8F" w14:textId="24AF7485" w:rsidR="00A83526" w:rsidRDefault="00A83526" w:rsidP="00A83526">
      <w:pPr>
        <w:pStyle w:val="StyleTextbodyLeft049"/>
        <w:ind w:left="0"/>
      </w:pPr>
      <w:r>
        <w:t xml:space="preserve">Also include the team name and list of team members at the top of the </w:t>
      </w:r>
      <w:r w:rsidR="0081232D">
        <w:t>submitted solution.</w:t>
      </w:r>
    </w:p>
    <w:p w14:paraId="78DA5B70" w14:textId="757A0DC9" w:rsidR="00D03F84" w:rsidRPr="00D03F84" w:rsidRDefault="00D03F84" w:rsidP="3224A45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before="0" w:after="120" w:line="240" w:lineRule="auto"/>
        <w:textAlignment w:val="baseline"/>
      </w:pPr>
    </w:p>
    <w:sectPr w:rsidR="00D03F84" w:rsidRPr="00D03F84">
      <w:headerReference w:type="default" r:id="rId12"/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bert Baker" w:date="2023-09-15T08:59:00Z" w:initials="AB">
    <w:p w14:paraId="1DD5E287" w14:textId="77777777" w:rsidR="008D3B4C" w:rsidRDefault="008D3B4C" w:rsidP="00EB4808">
      <w:pPr>
        <w:pStyle w:val="CommentText"/>
      </w:pPr>
      <w:r>
        <w:rPr>
          <w:rStyle w:val="CommentReference"/>
        </w:rPr>
        <w:annotationRef/>
      </w:r>
      <w:r>
        <w:t>This goes I VerificationEmail.</w:t>
      </w:r>
    </w:p>
  </w:comment>
  <w:comment w:id="1" w:author="Albert Baker" w:date="2023-09-15T08:47:00Z" w:initials="AB">
    <w:p w14:paraId="02386D01" w14:textId="0361DB76" w:rsidR="00474019" w:rsidRDefault="00474019" w:rsidP="002400F2">
      <w:pPr>
        <w:pStyle w:val="CommentText"/>
      </w:pPr>
      <w:r>
        <w:rPr>
          <w:rStyle w:val="CommentReference"/>
        </w:rPr>
        <w:annotationRef/>
      </w:r>
      <w:r>
        <w:t>Not data. Probably belongs in a UC.</w:t>
      </w:r>
    </w:p>
  </w:comment>
  <w:comment w:id="2" w:author="Albert Baker" w:date="2023-09-15T08:51:00Z" w:initials="AB">
    <w:p w14:paraId="44CD68CB" w14:textId="77777777" w:rsidR="0064347C" w:rsidRDefault="0064347C" w:rsidP="00A22826">
      <w:pPr>
        <w:pStyle w:val="CommentText"/>
      </w:pPr>
      <w:r>
        <w:rPr>
          <w:rStyle w:val="CommentReference"/>
        </w:rPr>
        <w:annotationRef/>
      </w:r>
      <w:r>
        <w:t>Redundant. You couldn't have an instance of VerificationEmail without a verificationURL (which necessarily contains a refToPendingRegistrationRequest). This is not to say these could be null, but they will be there.</w:t>
      </w:r>
    </w:p>
  </w:comment>
  <w:comment w:id="3" w:author="Albert Baker" w:date="2023-09-15T09:05:00Z" w:initials="AB">
    <w:p w14:paraId="13E84585" w14:textId="77777777" w:rsidR="002224E1" w:rsidRDefault="002224E1" w:rsidP="004F3DB1">
      <w:pPr>
        <w:pStyle w:val="CommentText"/>
      </w:pPr>
      <w:r>
        <w:rPr>
          <w:rStyle w:val="CommentReference"/>
        </w:rPr>
        <w:annotationRef/>
      </w:r>
      <w:r>
        <w:t>Hope this helps.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D5E287" w15:done="0"/>
  <w15:commentEx w15:paraId="02386D01" w15:done="0"/>
  <w15:commentEx w15:paraId="44CD68CB" w15:done="0"/>
  <w15:commentEx w15:paraId="13E845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E9B55" w16cex:dateUtc="2023-09-15T13:59:00Z"/>
  <w16cex:commentExtensible w16cex:durableId="28AE98A7" w16cex:dateUtc="2023-09-15T13:47:00Z"/>
  <w16cex:commentExtensible w16cex:durableId="28AE998D" w16cex:dateUtc="2023-09-15T13:51:00Z"/>
  <w16cex:commentExtensible w16cex:durableId="28AE9CD6" w16cex:dateUtc="2023-09-15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D5E287" w16cid:durableId="28AE9B55"/>
  <w16cid:commentId w16cid:paraId="02386D01" w16cid:durableId="28AE98A7"/>
  <w16cid:commentId w16cid:paraId="44CD68CB" w16cid:durableId="28AE998D"/>
  <w16cid:commentId w16cid:paraId="13E84585" w16cid:durableId="28AE9C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CDBE" w14:textId="77777777" w:rsidR="00E919A5" w:rsidRDefault="00E919A5">
      <w:r>
        <w:separator/>
      </w:r>
    </w:p>
  </w:endnote>
  <w:endnote w:type="continuationSeparator" w:id="0">
    <w:p w14:paraId="0DD0994A" w14:textId="77777777" w:rsidR="00E919A5" w:rsidRDefault="00E919A5">
      <w:r>
        <w:continuationSeparator/>
      </w:r>
    </w:p>
  </w:endnote>
  <w:endnote w:type="continuationNotice" w:id="1">
    <w:p w14:paraId="7DD0E310" w14:textId="77777777" w:rsidR="00E919A5" w:rsidRDefault="00E91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altName w:val="Sylfaen"/>
    <w:charset w:val="00"/>
    <w:family w:val="auto"/>
    <w:pitch w:val="variable"/>
    <w:sig w:usb0="A00004FF" w:usb1="4000207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8137" w14:textId="0753D809" w:rsidR="002328F6" w:rsidRDefault="000E3903" w:rsidP="002D462B">
    <w:pPr>
      <w:pStyle w:val="FooterText"/>
    </w:pPr>
    <w:r>
      <w:t>Assignment</w:t>
    </w:r>
    <w:r w:rsidR="007307B9">
      <w:t xml:space="preserve"> </w:t>
    </w:r>
    <w:r w:rsidR="00CD6815">
      <w:t xml:space="preserve">4. </w:t>
    </w:r>
    <w:r w:rsidR="00677135">
      <w:t xml:space="preserve">ADM </w:t>
    </w:r>
    <w:r w:rsidR="00846D28">
      <w:t>&amp; UCs RegistrationAndLogin</w:t>
    </w:r>
    <w:r w:rsidR="004C600A">
      <w:tab/>
    </w:r>
    <w:r w:rsidR="0087593E">
      <w:t xml:space="preserve">Page </w:t>
    </w:r>
    <w:r w:rsidR="0087593E">
      <w:fldChar w:fldCharType="begin"/>
    </w:r>
    <w:r w:rsidR="0087593E">
      <w:instrText xml:space="preserve"> PAGE </w:instrText>
    </w:r>
    <w:r w:rsidR="0087593E">
      <w:fldChar w:fldCharType="separate"/>
    </w:r>
    <w:r w:rsidR="00700A18">
      <w:rPr>
        <w:noProof/>
      </w:rPr>
      <w:t>14</w:t>
    </w:r>
    <w:r w:rsidR="0087593E">
      <w:fldChar w:fldCharType="end"/>
    </w:r>
    <w:r w:rsidR="0087593E">
      <w:t xml:space="preserve"> of </w:t>
    </w:r>
    <w:r w:rsidR="006962C1">
      <w:rPr>
        <w:noProof/>
      </w:rPr>
      <w:fldChar w:fldCharType="begin"/>
    </w:r>
    <w:r w:rsidR="006962C1">
      <w:rPr>
        <w:noProof/>
      </w:rPr>
      <w:instrText xml:space="preserve"> NUMPAGES </w:instrText>
    </w:r>
    <w:r w:rsidR="006962C1">
      <w:rPr>
        <w:noProof/>
      </w:rPr>
      <w:fldChar w:fldCharType="separate"/>
    </w:r>
    <w:r w:rsidR="00700A18">
      <w:rPr>
        <w:noProof/>
      </w:rPr>
      <w:t>14</w:t>
    </w:r>
    <w:r w:rsidR="006962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A483" w14:textId="77777777" w:rsidR="00E919A5" w:rsidRDefault="00E919A5">
      <w:r>
        <w:separator/>
      </w:r>
    </w:p>
  </w:footnote>
  <w:footnote w:type="continuationSeparator" w:id="0">
    <w:p w14:paraId="5900AF40" w14:textId="77777777" w:rsidR="00E919A5" w:rsidRDefault="00E919A5">
      <w:r>
        <w:continuationSeparator/>
      </w:r>
    </w:p>
  </w:footnote>
  <w:footnote w:type="continuationNotice" w:id="1">
    <w:p w14:paraId="3BED4A31" w14:textId="77777777" w:rsidR="00E919A5" w:rsidRDefault="00E919A5"/>
  </w:footnote>
  <w:footnote w:id="2">
    <w:p w14:paraId="0156D13B" w14:textId="1CEFDA8F" w:rsidR="0087689E" w:rsidRDefault="0087689E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E51235">
        <w:t xml:space="preserve">The client (Dr. Baker) prefers </w:t>
      </w:r>
      <w:r w:rsidR="00A95586">
        <w:t xml:space="preserve">assignments be submitted in an MS Word format (.docx). </w:t>
      </w:r>
      <w:r w:rsidR="004E2111">
        <w:t>It is easier to add comments and suggestions using MS Word comments.</w:t>
      </w:r>
      <w:r w:rsidR="002F5EE8">
        <w:t xml:space="preserve"> </w:t>
      </w:r>
      <w:r w:rsidR="00AD47BF">
        <w:t xml:space="preserve"> This is harder to do with PDF files.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9A6A" w14:textId="0A8A49D4" w:rsidR="000E44EF" w:rsidRPr="00DF726D" w:rsidRDefault="00EB0BB6" w:rsidP="008611EE">
    <w:pPr>
      <w:pStyle w:val="HeaderText"/>
    </w:pPr>
    <w:r>
      <w:t>CPSC 4392 Capstone Project</w:t>
    </w:r>
    <w:r w:rsidR="00372106">
      <w:tab/>
    </w:r>
    <w:r w:rsidR="00526D9F">
      <w:t>Fall</w:t>
    </w:r>
    <w:r w:rsidR="008F4A0E">
      <w:t xml:space="preserve"> 2023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KAVeINQagvMh6" int2:id="NBrMwXn3">
      <int2:state int2:value="Rejected" int2:type="AugLoop_Text_Critique"/>
    </int2:textHash>
    <int2:textHash int2:hashCode="HSbVByN33emXuN" int2:id="1acOf0zj">
      <int2:state int2:value="Rejected" int2:type="AugLoop_Text_Critique"/>
    </int2:textHash>
    <int2:textHash int2:hashCode="9XqMNAmkTIvP1K" int2:id="55HglcjB">
      <int2:state int2:value="Rejected" int2:type="AugLoop_Text_Critique"/>
    </int2:textHash>
    <int2:textHash int2:hashCode="GVX0hxn9RVKNfp" int2:id="5B0wXt9z">
      <int2:state int2:value="Rejected" int2:type="AugLoop_Text_Critique"/>
    </int2:textHash>
    <int2:textHash int2:hashCode="Pf1FgdBnQ2c4Ts" int2:id="5VyOud8q">
      <int2:state int2:value="Rejected" int2:type="AugLoop_Text_Critique"/>
    </int2:textHash>
    <int2:textHash int2:hashCode="iwVYNf0NvkzmY3" int2:id="71y19fVm">
      <int2:state int2:value="Rejected" int2:type="AugLoop_Text_Critique"/>
    </int2:textHash>
    <int2:textHash int2:hashCode="Dx6ny8KTSIyItu" int2:id="AVNx9YEJ">
      <int2:state int2:value="Rejected" int2:type="AugLoop_Text_Critique"/>
    </int2:textHash>
    <int2:textHash int2:hashCode="D+Y10OpKH0uJt1" int2:id="GgOOpwMb">
      <int2:state int2:value="Rejected" int2:type="AugLoop_Text_Critique"/>
    </int2:textHash>
    <int2:textHash int2:hashCode="CyDvgNU1IsGXad" int2:id="HEzINsqj">
      <int2:state int2:value="Rejected" int2:type="AugLoop_Text_Critique"/>
    </int2:textHash>
    <int2:textHash int2:hashCode="+3PDjJykr7nPgp" int2:id="J2RnyLcl">
      <int2:state int2:value="Rejected" int2:type="AugLoop_Text_Critique"/>
    </int2:textHash>
    <int2:textHash int2:hashCode="XjmdoQfcp8YBRP" int2:id="O23fvroa">
      <int2:state int2:value="Rejected" int2:type="AugLoop_Text_Critique"/>
    </int2:textHash>
    <int2:textHash int2:hashCode="Vo+zcCR9DjvHR3" int2:id="OBFUszbU">
      <int2:state int2:value="Rejected" int2:type="AugLoop_Text_Critique"/>
    </int2:textHash>
    <int2:textHash int2:hashCode="GI93DY9mOC5/uq" int2:id="OW3SOuaA">
      <int2:state int2:value="Rejected" int2:type="AugLoop_Text_Critique"/>
    </int2:textHash>
    <int2:textHash int2:hashCode="cMaFXCyg9Ag/id" int2:id="PY2r09KG">
      <int2:state int2:value="Rejected" int2:type="AugLoop_Text_Critique"/>
    </int2:textHash>
    <int2:textHash int2:hashCode="JyRBRdKS2uR+0A" int2:id="TLe5OW9G">
      <int2:state int2:value="Rejected" int2:type="AugLoop_Text_Critique"/>
    </int2:textHash>
    <int2:textHash int2:hashCode="ty/KAgrWZ5O4r6" int2:id="ToUV12EJ">
      <int2:state int2:value="Rejected" int2:type="AugLoop_Text_Critique"/>
    </int2:textHash>
    <int2:textHash int2:hashCode="FALOl2AmT2yehy" int2:id="bEq3Qnpw">
      <int2:state int2:value="Rejected" int2:type="AugLoop_Text_Critique"/>
    </int2:textHash>
    <int2:textHash int2:hashCode="Hm2vMdeEnKPqFZ" int2:id="gJoW6HuM">
      <int2:state int2:value="Rejected" int2:type="AugLoop_Text_Critique"/>
    </int2:textHash>
    <int2:textHash int2:hashCode="nO/uxYhQCTRYu2" int2:id="j59XQW3k">
      <int2:state int2:value="Rejected" int2:type="AugLoop_Text_Critique"/>
    </int2:textHash>
    <int2:textHash int2:hashCode="td/VFQNxM2SKwU" int2:id="jFLezytV">
      <int2:state int2:value="Rejected" int2:type="AugLoop_Text_Critique"/>
    </int2:textHash>
    <int2:textHash int2:hashCode="5kbSoCUnJAt5pR" int2:id="nHOrarO4">
      <int2:state int2:value="Rejected" int2:type="AugLoop_Text_Critique"/>
    </int2:textHash>
    <int2:textHash int2:hashCode="P+3wKy+r1efCL3" int2:id="nWzvg2Rn">
      <int2:state int2:value="Rejected" int2:type="AugLoop_Text_Critique"/>
    </int2:textHash>
    <int2:textHash int2:hashCode="gi9t0i/bdT63SO" int2:id="o7aCjvHk">
      <int2:state int2:value="Rejected" int2:type="AugLoop_Text_Critique"/>
    </int2:textHash>
    <int2:textHash int2:hashCode="qJ1WT4t5W5paCF" int2:id="oKgHJQ6X">
      <int2:state int2:value="Rejected" int2:type="AugLoop_Text_Critique"/>
    </int2:textHash>
    <int2:textHash int2:hashCode="C9mqGHpdvsfILr" int2:id="qVUAyOpZ">
      <int2:state int2:value="Rejected" int2:type="AugLoop_Text_Critique"/>
    </int2:textHash>
    <int2:textHash int2:hashCode="te8W2bTsxAM3qE" int2:id="w1QLo2uu">
      <int2:state int2:value="Rejected" int2:type="AugLoop_Text_Critique"/>
    </int2:textHash>
    <int2:textHash int2:hashCode="KfzeIjtHQbs0Af" int2:id="x0XaXaDe">
      <int2:state int2:value="Rejected" int2:type="AugLoop_Text_Critique"/>
    </int2:textHash>
    <int2:textHash int2:hashCode="PFSmyLbcpkyLHV" int2:id="x7pvZkD8">
      <int2:state int2:value="Rejected" int2:type="AugLoop_Text_Critique"/>
    </int2:textHash>
    <int2:textHash int2:hashCode="jK7i4ki77ZDDrQ" int2:id="xoph7Sli">
      <int2:state int2:value="Rejected" int2:type="AugLoop_Text_Critique"/>
    </int2:textHash>
    <int2:textHash int2:hashCode="oxNiHpAVmYK92l" int2:id="zk82cAdo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9A82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9696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26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FA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4A9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EC4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62D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64E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BEA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B1356"/>
    <w:multiLevelType w:val="hybridMultilevel"/>
    <w:tmpl w:val="9DD4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27229"/>
    <w:multiLevelType w:val="hybridMultilevel"/>
    <w:tmpl w:val="D018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A9647C"/>
    <w:multiLevelType w:val="multilevel"/>
    <w:tmpl w:val="537636EC"/>
    <w:styleLink w:val="WW8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3" w15:restartNumberingAfterBreak="0">
    <w:nsid w:val="0D4250B0"/>
    <w:multiLevelType w:val="hybridMultilevel"/>
    <w:tmpl w:val="69CC1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6550D1"/>
    <w:multiLevelType w:val="multilevel"/>
    <w:tmpl w:val="157ECE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61D121E"/>
    <w:multiLevelType w:val="hybridMultilevel"/>
    <w:tmpl w:val="97E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33A4F"/>
    <w:multiLevelType w:val="hybridMultilevel"/>
    <w:tmpl w:val="441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A0830"/>
    <w:multiLevelType w:val="multilevel"/>
    <w:tmpl w:val="7F185ACE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8" w15:restartNumberingAfterBreak="0">
    <w:nsid w:val="1DE91D7D"/>
    <w:multiLevelType w:val="hybridMultilevel"/>
    <w:tmpl w:val="F5320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9F7531"/>
    <w:multiLevelType w:val="hybridMultilevel"/>
    <w:tmpl w:val="68D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65E24"/>
    <w:multiLevelType w:val="hybridMultilevel"/>
    <w:tmpl w:val="879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A90F58"/>
    <w:multiLevelType w:val="multilevel"/>
    <w:tmpl w:val="956AAE3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2" w15:restartNumberingAfterBreak="0">
    <w:nsid w:val="233B434D"/>
    <w:multiLevelType w:val="hybridMultilevel"/>
    <w:tmpl w:val="4BAC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893CA4"/>
    <w:multiLevelType w:val="multilevel"/>
    <w:tmpl w:val="2AF8C1F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4" w15:restartNumberingAfterBreak="0">
    <w:nsid w:val="29F13619"/>
    <w:multiLevelType w:val="hybridMultilevel"/>
    <w:tmpl w:val="34E8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B4D32"/>
    <w:multiLevelType w:val="hybridMultilevel"/>
    <w:tmpl w:val="64CA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124B4D"/>
    <w:multiLevelType w:val="hybridMultilevel"/>
    <w:tmpl w:val="102E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C341C9"/>
    <w:multiLevelType w:val="multilevel"/>
    <w:tmpl w:val="F5D0EA5C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8" w15:restartNumberingAfterBreak="0">
    <w:nsid w:val="32257059"/>
    <w:multiLevelType w:val="multilevel"/>
    <w:tmpl w:val="C5524EF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9" w15:restartNumberingAfterBreak="0">
    <w:nsid w:val="35BD52DC"/>
    <w:multiLevelType w:val="multilevel"/>
    <w:tmpl w:val="1F9AD71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0" w15:restartNumberingAfterBreak="0">
    <w:nsid w:val="383C0E5C"/>
    <w:multiLevelType w:val="multilevel"/>
    <w:tmpl w:val="08FA9FD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1" w15:restartNumberingAfterBreak="0">
    <w:nsid w:val="3E981116"/>
    <w:multiLevelType w:val="multilevel"/>
    <w:tmpl w:val="5DECA7C2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2" w15:restartNumberingAfterBreak="0">
    <w:nsid w:val="45021996"/>
    <w:multiLevelType w:val="multilevel"/>
    <w:tmpl w:val="6A049ED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3" w15:restartNumberingAfterBreak="0">
    <w:nsid w:val="454C405C"/>
    <w:multiLevelType w:val="hybridMultilevel"/>
    <w:tmpl w:val="A8E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84EE8"/>
    <w:multiLevelType w:val="hybridMultilevel"/>
    <w:tmpl w:val="AEE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8C708E"/>
    <w:multiLevelType w:val="hybridMultilevel"/>
    <w:tmpl w:val="87BC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F6950"/>
    <w:multiLevelType w:val="multilevel"/>
    <w:tmpl w:val="E4FEA79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7" w15:restartNumberingAfterBreak="0">
    <w:nsid w:val="55B00687"/>
    <w:multiLevelType w:val="hybridMultilevel"/>
    <w:tmpl w:val="32C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403D2"/>
    <w:multiLevelType w:val="multilevel"/>
    <w:tmpl w:val="A31021BE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9" w15:restartNumberingAfterBreak="0">
    <w:nsid w:val="607F2536"/>
    <w:multiLevelType w:val="hybridMultilevel"/>
    <w:tmpl w:val="970A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247B7"/>
    <w:multiLevelType w:val="hybridMultilevel"/>
    <w:tmpl w:val="D820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D35F6"/>
    <w:multiLevelType w:val="multilevel"/>
    <w:tmpl w:val="DDD6D59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2" w15:restartNumberingAfterBreak="0">
    <w:nsid w:val="774C7706"/>
    <w:multiLevelType w:val="hybridMultilevel"/>
    <w:tmpl w:val="F178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E4BF3"/>
    <w:multiLevelType w:val="multilevel"/>
    <w:tmpl w:val="C3589396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4" w15:restartNumberingAfterBreak="0">
    <w:nsid w:val="7D9764C1"/>
    <w:multiLevelType w:val="multilevel"/>
    <w:tmpl w:val="0CF6AA9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 w16cid:durableId="663631510">
    <w:abstractNumId w:val="12"/>
  </w:num>
  <w:num w:numId="2" w16cid:durableId="1871331832">
    <w:abstractNumId w:val="28"/>
  </w:num>
  <w:num w:numId="3" w16cid:durableId="2109545070">
    <w:abstractNumId w:val="36"/>
  </w:num>
  <w:num w:numId="4" w16cid:durableId="1111167602">
    <w:abstractNumId w:val="30"/>
  </w:num>
  <w:num w:numId="5" w16cid:durableId="1182816711">
    <w:abstractNumId w:val="17"/>
  </w:num>
  <w:num w:numId="6" w16cid:durableId="71971556">
    <w:abstractNumId w:val="41"/>
  </w:num>
  <w:num w:numId="7" w16cid:durableId="1470853567">
    <w:abstractNumId w:val="29"/>
  </w:num>
  <w:num w:numId="8" w16cid:durableId="1847089041">
    <w:abstractNumId w:val="31"/>
  </w:num>
  <w:num w:numId="9" w16cid:durableId="255480905">
    <w:abstractNumId w:val="23"/>
  </w:num>
  <w:num w:numId="10" w16cid:durableId="1455252462">
    <w:abstractNumId w:val="44"/>
  </w:num>
  <w:num w:numId="11" w16cid:durableId="781799080">
    <w:abstractNumId w:val="21"/>
  </w:num>
  <w:num w:numId="12" w16cid:durableId="2049983836">
    <w:abstractNumId w:val="43"/>
  </w:num>
  <w:num w:numId="13" w16cid:durableId="1620145151">
    <w:abstractNumId w:val="27"/>
  </w:num>
  <w:num w:numId="14" w16cid:durableId="1513110409">
    <w:abstractNumId w:val="32"/>
  </w:num>
  <w:num w:numId="15" w16cid:durableId="1999920960">
    <w:abstractNumId w:val="38"/>
  </w:num>
  <w:num w:numId="16" w16cid:durableId="185605611">
    <w:abstractNumId w:val="14"/>
  </w:num>
  <w:num w:numId="17" w16cid:durableId="1269043594">
    <w:abstractNumId w:val="39"/>
  </w:num>
  <w:num w:numId="18" w16cid:durableId="934636725">
    <w:abstractNumId w:val="19"/>
  </w:num>
  <w:num w:numId="19" w16cid:durableId="1788424801">
    <w:abstractNumId w:val="11"/>
  </w:num>
  <w:num w:numId="20" w16cid:durableId="867983682">
    <w:abstractNumId w:val="37"/>
  </w:num>
  <w:num w:numId="21" w16cid:durableId="1493906236">
    <w:abstractNumId w:val="24"/>
  </w:num>
  <w:num w:numId="22" w16cid:durableId="399906447">
    <w:abstractNumId w:val="20"/>
  </w:num>
  <w:num w:numId="23" w16cid:durableId="15275263">
    <w:abstractNumId w:val="9"/>
  </w:num>
  <w:num w:numId="24" w16cid:durableId="1739815755">
    <w:abstractNumId w:val="7"/>
  </w:num>
  <w:num w:numId="25" w16cid:durableId="1687363104">
    <w:abstractNumId w:val="6"/>
  </w:num>
  <w:num w:numId="26" w16cid:durableId="1151827297">
    <w:abstractNumId w:val="5"/>
  </w:num>
  <w:num w:numId="27" w16cid:durableId="1479372695">
    <w:abstractNumId w:val="4"/>
  </w:num>
  <w:num w:numId="28" w16cid:durableId="1204634357">
    <w:abstractNumId w:val="8"/>
  </w:num>
  <w:num w:numId="29" w16cid:durableId="1376856670">
    <w:abstractNumId w:val="3"/>
  </w:num>
  <w:num w:numId="30" w16cid:durableId="2105495425">
    <w:abstractNumId w:val="2"/>
  </w:num>
  <w:num w:numId="31" w16cid:durableId="728111496">
    <w:abstractNumId w:val="1"/>
  </w:num>
  <w:num w:numId="32" w16cid:durableId="790830863">
    <w:abstractNumId w:val="0"/>
  </w:num>
  <w:num w:numId="33" w16cid:durableId="1570578981">
    <w:abstractNumId w:val="34"/>
  </w:num>
  <w:num w:numId="34" w16cid:durableId="1914048992">
    <w:abstractNumId w:val="35"/>
  </w:num>
  <w:num w:numId="35" w16cid:durableId="2054571613">
    <w:abstractNumId w:val="18"/>
  </w:num>
  <w:num w:numId="36" w16cid:durableId="1581788413">
    <w:abstractNumId w:val="16"/>
  </w:num>
  <w:num w:numId="37" w16cid:durableId="143476113">
    <w:abstractNumId w:val="10"/>
  </w:num>
  <w:num w:numId="38" w16cid:durableId="935863163">
    <w:abstractNumId w:val="13"/>
  </w:num>
  <w:num w:numId="39" w16cid:durableId="1080445686">
    <w:abstractNumId w:val="25"/>
  </w:num>
  <w:num w:numId="40" w16cid:durableId="1638100488">
    <w:abstractNumId w:val="42"/>
  </w:num>
  <w:num w:numId="41" w16cid:durableId="598635111">
    <w:abstractNumId w:val="33"/>
  </w:num>
  <w:num w:numId="42" w16cid:durableId="92822816">
    <w:abstractNumId w:val="15"/>
  </w:num>
  <w:num w:numId="43" w16cid:durableId="229191887">
    <w:abstractNumId w:val="22"/>
  </w:num>
  <w:num w:numId="44" w16cid:durableId="158691142">
    <w:abstractNumId w:val="26"/>
  </w:num>
  <w:num w:numId="45" w16cid:durableId="377054717">
    <w:abstractNumId w:val="40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bert Baker">
    <w15:presenceInfo w15:providerId="Windows Live" w15:userId="8da90133a5ca35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attachedTemplate r:id="rId1"/>
  <w:stylePaneFormatFilter w:val="9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1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9D"/>
    <w:rsid w:val="000001C4"/>
    <w:rsid w:val="0000069B"/>
    <w:rsid w:val="00001D9E"/>
    <w:rsid w:val="00001E12"/>
    <w:rsid w:val="00002527"/>
    <w:rsid w:val="00002751"/>
    <w:rsid w:val="00002807"/>
    <w:rsid w:val="00002B3C"/>
    <w:rsid w:val="00002BEF"/>
    <w:rsid w:val="00002CAA"/>
    <w:rsid w:val="00003C0B"/>
    <w:rsid w:val="00003C3D"/>
    <w:rsid w:val="00003D55"/>
    <w:rsid w:val="00004812"/>
    <w:rsid w:val="00004BD4"/>
    <w:rsid w:val="00004C97"/>
    <w:rsid w:val="00004CA8"/>
    <w:rsid w:val="00005522"/>
    <w:rsid w:val="00005729"/>
    <w:rsid w:val="00005874"/>
    <w:rsid w:val="00005904"/>
    <w:rsid w:val="00005E7A"/>
    <w:rsid w:val="00005F5B"/>
    <w:rsid w:val="00006244"/>
    <w:rsid w:val="00006D94"/>
    <w:rsid w:val="00006F8C"/>
    <w:rsid w:val="0001021D"/>
    <w:rsid w:val="000105D8"/>
    <w:rsid w:val="00010E59"/>
    <w:rsid w:val="000110F5"/>
    <w:rsid w:val="000118DD"/>
    <w:rsid w:val="00011993"/>
    <w:rsid w:val="00012AA5"/>
    <w:rsid w:val="00012D92"/>
    <w:rsid w:val="00013E39"/>
    <w:rsid w:val="0001418F"/>
    <w:rsid w:val="00014880"/>
    <w:rsid w:val="000148DB"/>
    <w:rsid w:val="0001497B"/>
    <w:rsid w:val="00014BB0"/>
    <w:rsid w:val="00014E4A"/>
    <w:rsid w:val="00014F36"/>
    <w:rsid w:val="000153A3"/>
    <w:rsid w:val="00015B01"/>
    <w:rsid w:val="00015D46"/>
    <w:rsid w:val="00016089"/>
    <w:rsid w:val="00016233"/>
    <w:rsid w:val="00016394"/>
    <w:rsid w:val="00016633"/>
    <w:rsid w:val="00016646"/>
    <w:rsid w:val="00016747"/>
    <w:rsid w:val="0001701F"/>
    <w:rsid w:val="00017282"/>
    <w:rsid w:val="0001796F"/>
    <w:rsid w:val="00017BB3"/>
    <w:rsid w:val="000201C9"/>
    <w:rsid w:val="00020293"/>
    <w:rsid w:val="000202C8"/>
    <w:rsid w:val="0002031B"/>
    <w:rsid w:val="00020413"/>
    <w:rsid w:val="000206B6"/>
    <w:rsid w:val="000207FF"/>
    <w:rsid w:val="00020E93"/>
    <w:rsid w:val="00021696"/>
    <w:rsid w:val="00022244"/>
    <w:rsid w:val="00022999"/>
    <w:rsid w:val="00022DE1"/>
    <w:rsid w:val="00022F9D"/>
    <w:rsid w:val="00023103"/>
    <w:rsid w:val="0002318D"/>
    <w:rsid w:val="00023671"/>
    <w:rsid w:val="00023F5A"/>
    <w:rsid w:val="00024073"/>
    <w:rsid w:val="00024A5D"/>
    <w:rsid w:val="00024A9C"/>
    <w:rsid w:val="00024EDD"/>
    <w:rsid w:val="00024F20"/>
    <w:rsid w:val="0002547F"/>
    <w:rsid w:val="000254FD"/>
    <w:rsid w:val="00025537"/>
    <w:rsid w:val="00025B2B"/>
    <w:rsid w:val="00025BC0"/>
    <w:rsid w:val="00025C98"/>
    <w:rsid w:val="00025D81"/>
    <w:rsid w:val="00026AEE"/>
    <w:rsid w:val="0002774E"/>
    <w:rsid w:val="000277F6"/>
    <w:rsid w:val="000300A3"/>
    <w:rsid w:val="000304D6"/>
    <w:rsid w:val="00030D18"/>
    <w:rsid w:val="00030E90"/>
    <w:rsid w:val="0003250F"/>
    <w:rsid w:val="0003290C"/>
    <w:rsid w:val="000329F1"/>
    <w:rsid w:val="00033300"/>
    <w:rsid w:val="00033973"/>
    <w:rsid w:val="00034B7D"/>
    <w:rsid w:val="00034FD9"/>
    <w:rsid w:val="00035CA1"/>
    <w:rsid w:val="00036A44"/>
    <w:rsid w:val="000378DD"/>
    <w:rsid w:val="0004002A"/>
    <w:rsid w:val="00040063"/>
    <w:rsid w:val="00040134"/>
    <w:rsid w:val="0004040A"/>
    <w:rsid w:val="000404C4"/>
    <w:rsid w:val="00041CB3"/>
    <w:rsid w:val="000421BC"/>
    <w:rsid w:val="0004246F"/>
    <w:rsid w:val="000426DD"/>
    <w:rsid w:val="00042B51"/>
    <w:rsid w:val="00042D9D"/>
    <w:rsid w:val="00042DC1"/>
    <w:rsid w:val="00042E45"/>
    <w:rsid w:val="00043079"/>
    <w:rsid w:val="000434D8"/>
    <w:rsid w:val="000435F8"/>
    <w:rsid w:val="00043732"/>
    <w:rsid w:val="00043919"/>
    <w:rsid w:val="00043AEC"/>
    <w:rsid w:val="00043B6B"/>
    <w:rsid w:val="000444B1"/>
    <w:rsid w:val="00044D6B"/>
    <w:rsid w:val="00045269"/>
    <w:rsid w:val="0004560B"/>
    <w:rsid w:val="000459C7"/>
    <w:rsid w:val="00045C1E"/>
    <w:rsid w:val="00046047"/>
    <w:rsid w:val="0004693B"/>
    <w:rsid w:val="00046FCB"/>
    <w:rsid w:val="00047247"/>
    <w:rsid w:val="000473C0"/>
    <w:rsid w:val="0004740C"/>
    <w:rsid w:val="000476B6"/>
    <w:rsid w:val="00047E3D"/>
    <w:rsid w:val="0005056D"/>
    <w:rsid w:val="00050813"/>
    <w:rsid w:val="000514A4"/>
    <w:rsid w:val="00051A1B"/>
    <w:rsid w:val="00051CA4"/>
    <w:rsid w:val="00051CD3"/>
    <w:rsid w:val="00051F07"/>
    <w:rsid w:val="00051F68"/>
    <w:rsid w:val="00053679"/>
    <w:rsid w:val="000537B6"/>
    <w:rsid w:val="000539FD"/>
    <w:rsid w:val="00053D09"/>
    <w:rsid w:val="00054700"/>
    <w:rsid w:val="00054A51"/>
    <w:rsid w:val="00054F1D"/>
    <w:rsid w:val="00055318"/>
    <w:rsid w:val="00055793"/>
    <w:rsid w:val="00055A21"/>
    <w:rsid w:val="00056778"/>
    <w:rsid w:val="00056FAC"/>
    <w:rsid w:val="000571CC"/>
    <w:rsid w:val="00057260"/>
    <w:rsid w:val="000601D6"/>
    <w:rsid w:val="000603E7"/>
    <w:rsid w:val="00060604"/>
    <w:rsid w:val="00060846"/>
    <w:rsid w:val="000609FE"/>
    <w:rsid w:val="00060A80"/>
    <w:rsid w:val="0006105A"/>
    <w:rsid w:val="0006105B"/>
    <w:rsid w:val="00061DD9"/>
    <w:rsid w:val="000621A3"/>
    <w:rsid w:val="00062298"/>
    <w:rsid w:val="00062726"/>
    <w:rsid w:val="000629E7"/>
    <w:rsid w:val="00062A41"/>
    <w:rsid w:val="00062B12"/>
    <w:rsid w:val="0006301D"/>
    <w:rsid w:val="00063137"/>
    <w:rsid w:val="00063265"/>
    <w:rsid w:val="0006470B"/>
    <w:rsid w:val="00064A89"/>
    <w:rsid w:val="00065319"/>
    <w:rsid w:val="00065BC9"/>
    <w:rsid w:val="00066103"/>
    <w:rsid w:val="00066D91"/>
    <w:rsid w:val="00066E9A"/>
    <w:rsid w:val="00066F34"/>
    <w:rsid w:val="00067227"/>
    <w:rsid w:val="00067374"/>
    <w:rsid w:val="0006753E"/>
    <w:rsid w:val="00067F02"/>
    <w:rsid w:val="00067FEF"/>
    <w:rsid w:val="0007018C"/>
    <w:rsid w:val="00070261"/>
    <w:rsid w:val="00071A94"/>
    <w:rsid w:val="00071C61"/>
    <w:rsid w:val="0007237E"/>
    <w:rsid w:val="000727AB"/>
    <w:rsid w:val="000734DD"/>
    <w:rsid w:val="00073D50"/>
    <w:rsid w:val="000744D6"/>
    <w:rsid w:val="0007461C"/>
    <w:rsid w:val="00074855"/>
    <w:rsid w:val="00074A0A"/>
    <w:rsid w:val="00074A3C"/>
    <w:rsid w:val="00074B5E"/>
    <w:rsid w:val="00074BBB"/>
    <w:rsid w:val="00075648"/>
    <w:rsid w:val="0007565F"/>
    <w:rsid w:val="00076394"/>
    <w:rsid w:val="00076873"/>
    <w:rsid w:val="00076C36"/>
    <w:rsid w:val="0007771B"/>
    <w:rsid w:val="0007785A"/>
    <w:rsid w:val="00077A46"/>
    <w:rsid w:val="00077ADF"/>
    <w:rsid w:val="00077B1B"/>
    <w:rsid w:val="00080300"/>
    <w:rsid w:val="000804B1"/>
    <w:rsid w:val="0008066A"/>
    <w:rsid w:val="0008088B"/>
    <w:rsid w:val="00081490"/>
    <w:rsid w:val="000817A2"/>
    <w:rsid w:val="00081907"/>
    <w:rsid w:val="000819AA"/>
    <w:rsid w:val="00081D29"/>
    <w:rsid w:val="00081DFA"/>
    <w:rsid w:val="00081F88"/>
    <w:rsid w:val="00082279"/>
    <w:rsid w:val="000825B0"/>
    <w:rsid w:val="00082682"/>
    <w:rsid w:val="00082819"/>
    <w:rsid w:val="000829A5"/>
    <w:rsid w:val="00082CDA"/>
    <w:rsid w:val="00083145"/>
    <w:rsid w:val="00083162"/>
    <w:rsid w:val="00083383"/>
    <w:rsid w:val="000844D0"/>
    <w:rsid w:val="00084525"/>
    <w:rsid w:val="00084AE0"/>
    <w:rsid w:val="00084D60"/>
    <w:rsid w:val="000856B9"/>
    <w:rsid w:val="000857C9"/>
    <w:rsid w:val="00085B08"/>
    <w:rsid w:val="00085FF8"/>
    <w:rsid w:val="0008600E"/>
    <w:rsid w:val="00086149"/>
    <w:rsid w:val="00086200"/>
    <w:rsid w:val="000865E5"/>
    <w:rsid w:val="000866EB"/>
    <w:rsid w:val="00086A36"/>
    <w:rsid w:val="00086C8E"/>
    <w:rsid w:val="0008739B"/>
    <w:rsid w:val="000878FA"/>
    <w:rsid w:val="00087ACF"/>
    <w:rsid w:val="00087EED"/>
    <w:rsid w:val="00087F15"/>
    <w:rsid w:val="00090714"/>
    <w:rsid w:val="00090B56"/>
    <w:rsid w:val="00090E9B"/>
    <w:rsid w:val="000912DE"/>
    <w:rsid w:val="0009161C"/>
    <w:rsid w:val="000917E2"/>
    <w:rsid w:val="00091B0C"/>
    <w:rsid w:val="00091B58"/>
    <w:rsid w:val="00091FEB"/>
    <w:rsid w:val="00091FEE"/>
    <w:rsid w:val="00092040"/>
    <w:rsid w:val="00092168"/>
    <w:rsid w:val="000921FB"/>
    <w:rsid w:val="000925DA"/>
    <w:rsid w:val="000925DF"/>
    <w:rsid w:val="00092C04"/>
    <w:rsid w:val="00092D26"/>
    <w:rsid w:val="00092EFA"/>
    <w:rsid w:val="00093493"/>
    <w:rsid w:val="00093AA3"/>
    <w:rsid w:val="000946B6"/>
    <w:rsid w:val="000946C8"/>
    <w:rsid w:val="00094A3D"/>
    <w:rsid w:val="00094C85"/>
    <w:rsid w:val="0009565B"/>
    <w:rsid w:val="00095779"/>
    <w:rsid w:val="00095883"/>
    <w:rsid w:val="00096594"/>
    <w:rsid w:val="000966F7"/>
    <w:rsid w:val="00096D6C"/>
    <w:rsid w:val="00097516"/>
    <w:rsid w:val="0009772B"/>
    <w:rsid w:val="00097A10"/>
    <w:rsid w:val="00097C12"/>
    <w:rsid w:val="000A0379"/>
    <w:rsid w:val="000A0502"/>
    <w:rsid w:val="000A057E"/>
    <w:rsid w:val="000A0FD7"/>
    <w:rsid w:val="000A16CD"/>
    <w:rsid w:val="000A1B2F"/>
    <w:rsid w:val="000A1D32"/>
    <w:rsid w:val="000A1DB6"/>
    <w:rsid w:val="000A2334"/>
    <w:rsid w:val="000A29E9"/>
    <w:rsid w:val="000A2F7A"/>
    <w:rsid w:val="000A3043"/>
    <w:rsid w:val="000A3BC6"/>
    <w:rsid w:val="000A3CCE"/>
    <w:rsid w:val="000A4100"/>
    <w:rsid w:val="000A4504"/>
    <w:rsid w:val="000A475E"/>
    <w:rsid w:val="000A4E46"/>
    <w:rsid w:val="000A524C"/>
    <w:rsid w:val="000A56F1"/>
    <w:rsid w:val="000A576A"/>
    <w:rsid w:val="000A5792"/>
    <w:rsid w:val="000A5EF0"/>
    <w:rsid w:val="000A60CE"/>
    <w:rsid w:val="000A64AF"/>
    <w:rsid w:val="000A6BE4"/>
    <w:rsid w:val="000A7000"/>
    <w:rsid w:val="000A7343"/>
    <w:rsid w:val="000A7D4A"/>
    <w:rsid w:val="000B034A"/>
    <w:rsid w:val="000B049B"/>
    <w:rsid w:val="000B06EE"/>
    <w:rsid w:val="000B0A49"/>
    <w:rsid w:val="000B0B3B"/>
    <w:rsid w:val="000B1074"/>
    <w:rsid w:val="000B10D1"/>
    <w:rsid w:val="000B1BEA"/>
    <w:rsid w:val="000B1C82"/>
    <w:rsid w:val="000B22EA"/>
    <w:rsid w:val="000B265A"/>
    <w:rsid w:val="000B2877"/>
    <w:rsid w:val="000B2A53"/>
    <w:rsid w:val="000B33CC"/>
    <w:rsid w:val="000B3784"/>
    <w:rsid w:val="000B38BB"/>
    <w:rsid w:val="000B3AA3"/>
    <w:rsid w:val="000B3C93"/>
    <w:rsid w:val="000B3D1E"/>
    <w:rsid w:val="000B3F6D"/>
    <w:rsid w:val="000B45A3"/>
    <w:rsid w:val="000B4D0A"/>
    <w:rsid w:val="000B565C"/>
    <w:rsid w:val="000B5988"/>
    <w:rsid w:val="000B6454"/>
    <w:rsid w:val="000B6BD6"/>
    <w:rsid w:val="000B6DE3"/>
    <w:rsid w:val="000B6DF9"/>
    <w:rsid w:val="000B7096"/>
    <w:rsid w:val="000B7284"/>
    <w:rsid w:val="000B79EA"/>
    <w:rsid w:val="000B7F00"/>
    <w:rsid w:val="000C02C0"/>
    <w:rsid w:val="000C03DD"/>
    <w:rsid w:val="000C0485"/>
    <w:rsid w:val="000C0884"/>
    <w:rsid w:val="000C0C0D"/>
    <w:rsid w:val="000C0E59"/>
    <w:rsid w:val="000C1086"/>
    <w:rsid w:val="000C10AC"/>
    <w:rsid w:val="000C1103"/>
    <w:rsid w:val="000C13AD"/>
    <w:rsid w:val="000C15B6"/>
    <w:rsid w:val="000C1974"/>
    <w:rsid w:val="000C1C66"/>
    <w:rsid w:val="000C1EBF"/>
    <w:rsid w:val="000C219F"/>
    <w:rsid w:val="000C2964"/>
    <w:rsid w:val="000C2B2F"/>
    <w:rsid w:val="000C2E91"/>
    <w:rsid w:val="000C344D"/>
    <w:rsid w:val="000C379C"/>
    <w:rsid w:val="000C39EC"/>
    <w:rsid w:val="000C3CAC"/>
    <w:rsid w:val="000C3CBA"/>
    <w:rsid w:val="000C3E41"/>
    <w:rsid w:val="000C40D7"/>
    <w:rsid w:val="000C44FB"/>
    <w:rsid w:val="000C48FC"/>
    <w:rsid w:val="000C4E6F"/>
    <w:rsid w:val="000C4E7E"/>
    <w:rsid w:val="000C5501"/>
    <w:rsid w:val="000C5526"/>
    <w:rsid w:val="000C5820"/>
    <w:rsid w:val="000C58D4"/>
    <w:rsid w:val="000C5982"/>
    <w:rsid w:val="000C5A0C"/>
    <w:rsid w:val="000C5CC3"/>
    <w:rsid w:val="000C5D2D"/>
    <w:rsid w:val="000C5FBF"/>
    <w:rsid w:val="000C6594"/>
    <w:rsid w:val="000C6941"/>
    <w:rsid w:val="000C6C28"/>
    <w:rsid w:val="000C6E1C"/>
    <w:rsid w:val="000C6F14"/>
    <w:rsid w:val="000C6FD6"/>
    <w:rsid w:val="000C7400"/>
    <w:rsid w:val="000C76AD"/>
    <w:rsid w:val="000C7A0D"/>
    <w:rsid w:val="000C7A73"/>
    <w:rsid w:val="000D04DB"/>
    <w:rsid w:val="000D09D5"/>
    <w:rsid w:val="000D0B93"/>
    <w:rsid w:val="000D1061"/>
    <w:rsid w:val="000D1203"/>
    <w:rsid w:val="000D180D"/>
    <w:rsid w:val="000D1A64"/>
    <w:rsid w:val="000D2050"/>
    <w:rsid w:val="000D21C4"/>
    <w:rsid w:val="000D2667"/>
    <w:rsid w:val="000D29E1"/>
    <w:rsid w:val="000D2CD3"/>
    <w:rsid w:val="000D3229"/>
    <w:rsid w:val="000D35F4"/>
    <w:rsid w:val="000D37E6"/>
    <w:rsid w:val="000D3CBB"/>
    <w:rsid w:val="000D4657"/>
    <w:rsid w:val="000D509F"/>
    <w:rsid w:val="000D50E4"/>
    <w:rsid w:val="000D50EB"/>
    <w:rsid w:val="000D53BB"/>
    <w:rsid w:val="000D57BB"/>
    <w:rsid w:val="000D5A1D"/>
    <w:rsid w:val="000D5D17"/>
    <w:rsid w:val="000D627F"/>
    <w:rsid w:val="000D6A3E"/>
    <w:rsid w:val="000D6EE0"/>
    <w:rsid w:val="000D75BA"/>
    <w:rsid w:val="000D77BE"/>
    <w:rsid w:val="000D7D2B"/>
    <w:rsid w:val="000E10B3"/>
    <w:rsid w:val="000E10CF"/>
    <w:rsid w:val="000E1428"/>
    <w:rsid w:val="000E149A"/>
    <w:rsid w:val="000E1F1D"/>
    <w:rsid w:val="000E206C"/>
    <w:rsid w:val="000E26A9"/>
    <w:rsid w:val="000E3055"/>
    <w:rsid w:val="000E31FA"/>
    <w:rsid w:val="000E35E2"/>
    <w:rsid w:val="000E3903"/>
    <w:rsid w:val="000E394F"/>
    <w:rsid w:val="000E3A89"/>
    <w:rsid w:val="000E3D77"/>
    <w:rsid w:val="000E3E1E"/>
    <w:rsid w:val="000E44EF"/>
    <w:rsid w:val="000E4569"/>
    <w:rsid w:val="000E4854"/>
    <w:rsid w:val="000E4B6A"/>
    <w:rsid w:val="000E4BF2"/>
    <w:rsid w:val="000E5024"/>
    <w:rsid w:val="000E5491"/>
    <w:rsid w:val="000E55A4"/>
    <w:rsid w:val="000E5C59"/>
    <w:rsid w:val="000E5E35"/>
    <w:rsid w:val="000E5F86"/>
    <w:rsid w:val="000E615B"/>
    <w:rsid w:val="000E6226"/>
    <w:rsid w:val="000E668B"/>
    <w:rsid w:val="000E6B7D"/>
    <w:rsid w:val="000E7062"/>
    <w:rsid w:val="000F0137"/>
    <w:rsid w:val="000F0159"/>
    <w:rsid w:val="000F06B2"/>
    <w:rsid w:val="000F0A79"/>
    <w:rsid w:val="000F185F"/>
    <w:rsid w:val="000F18B9"/>
    <w:rsid w:val="000F1C97"/>
    <w:rsid w:val="000F221E"/>
    <w:rsid w:val="000F2409"/>
    <w:rsid w:val="000F245F"/>
    <w:rsid w:val="000F2594"/>
    <w:rsid w:val="000F2655"/>
    <w:rsid w:val="000F271B"/>
    <w:rsid w:val="000F27A0"/>
    <w:rsid w:val="000F2A35"/>
    <w:rsid w:val="000F2A38"/>
    <w:rsid w:val="000F2D16"/>
    <w:rsid w:val="000F322C"/>
    <w:rsid w:val="000F3435"/>
    <w:rsid w:val="000F3BD6"/>
    <w:rsid w:val="000F3CE9"/>
    <w:rsid w:val="000F3ED2"/>
    <w:rsid w:val="000F43EA"/>
    <w:rsid w:val="000F44CD"/>
    <w:rsid w:val="000F47F9"/>
    <w:rsid w:val="000F480F"/>
    <w:rsid w:val="000F4F52"/>
    <w:rsid w:val="000F6063"/>
    <w:rsid w:val="000F6553"/>
    <w:rsid w:val="000F6A57"/>
    <w:rsid w:val="000F7102"/>
    <w:rsid w:val="000F760A"/>
    <w:rsid w:val="000F7946"/>
    <w:rsid w:val="000F7C04"/>
    <w:rsid w:val="00100015"/>
    <w:rsid w:val="00100070"/>
    <w:rsid w:val="00100269"/>
    <w:rsid w:val="001002EC"/>
    <w:rsid w:val="001006F9"/>
    <w:rsid w:val="00100BC7"/>
    <w:rsid w:val="00100E41"/>
    <w:rsid w:val="00100E67"/>
    <w:rsid w:val="00100F42"/>
    <w:rsid w:val="00100F82"/>
    <w:rsid w:val="0010111D"/>
    <w:rsid w:val="001011E3"/>
    <w:rsid w:val="00101388"/>
    <w:rsid w:val="00101488"/>
    <w:rsid w:val="001017BF"/>
    <w:rsid w:val="001017E9"/>
    <w:rsid w:val="00101CD6"/>
    <w:rsid w:val="001027D4"/>
    <w:rsid w:val="00102BE0"/>
    <w:rsid w:val="0010318A"/>
    <w:rsid w:val="00103406"/>
    <w:rsid w:val="001034DD"/>
    <w:rsid w:val="00103859"/>
    <w:rsid w:val="00103D56"/>
    <w:rsid w:val="001042C3"/>
    <w:rsid w:val="00104735"/>
    <w:rsid w:val="00104D2E"/>
    <w:rsid w:val="00104E35"/>
    <w:rsid w:val="001051EC"/>
    <w:rsid w:val="001052AC"/>
    <w:rsid w:val="00105D9F"/>
    <w:rsid w:val="00105F20"/>
    <w:rsid w:val="00106205"/>
    <w:rsid w:val="0010661D"/>
    <w:rsid w:val="001067BE"/>
    <w:rsid w:val="00106CFC"/>
    <w:rsid w:val="0010741F"/>
    <w:rsid w:val="0010752E"/>
    <w:rsid w:val="00107703"/>
    <w:rsid w:val="0010772D"/>
    <w:rsid w:val="0010789B"/>
    <w:rsid w:val="00107B41"/>
    <w:rsid w:val="00107EEE"/>
    <w:rsid w:val="001101CE"/>
    <w:rsid w:val="00110AE3"/>
    <w:rsid w:val="00110DF3"/>
    <w:rsid w:val="001112DC"/>
    <w:rsid w:val="0011170F"/>
    <w:rsid w:val="0011214F"/>
    <w:rsid w:val="001122F9"/>
    <w:rsid w:val="00112784"/>
    <w:rsid w:val="00112D86"/>
    <w:rsid w:val="00113524"/>
    <w:rsid w:val="00113812"/>
    <w:rsid w:val="0011383D"/>
    <w:rsid w:val="00113D76"/>
    <w:rsid w:val="00114138"/>
    <w:rsid w:val="0011420F"/>
    <w:rsid w:val="001142AC"/>
    <w:rsid w:val="0011434C"/>
    <w:rsid w:val="00114840"/>
    <w:rsid w:val="00114CD1"/>
    <w:rsid w:val="00115965"/>
    <w:rsid w:val="00116387"/>
    <w:rsid w:val="00116548"/>
    <w:rsid w:val="0011657D"/>
    <w:rsid w:val="0011699E"/>
    <w:rsid w:val="00116E30"/>
    <w:rsid w:val="00116EDF"/>
    <w:rsid w:val="00117175"/>
    <w:rsid w:val="001174DE"/>
    <w:rsid w:val="00117996"/>
    <w:rsid w:val="00117B4A"/>
    <w:rsid w:val="00117C31"/>
    <w:rsid w:val="00120418"/>
    <w:rsid w:val="00120852"/>
    <w:rsid w:val="0012086C"/>
    <w:rsid w:val="001209F9"/>
    <w:rsid w:val="00120A82"/>
    <w:rsid w:val="00120E78"/>
    <w:rsid w:val="00120EAB"/>
    <w:rsid w:val="00120F87"/>
    <w:rsid w:val="0012164D"/>
    <w:rsid w:val="00121872"/>
    <w:rsid w:val="00121988"/>
    <w:rsid w:val="00121D70"/>
    <w:rsid w:val="00122216"/>
    <w:rsid w:val="0012255B"/>
    <w:rsid w:val="00122A8A"/>
    <w:rsid w:val="00122D35"/>
    <w:rsid w:val="00123632"/>
    <w:rsid w:val="001236D3"/>
    <w:rsid w:val="00123B81"/>
    <w:rsid w:val="00123B9C"/>
    <w:rsid w:val="00123C74"/>
    <w:rsid w:val="00123D91"/>
    <w:rsid w:val="00124734"/>
    <w:rsid w:val="00124F2D"/>
    <w:rsid w:val="0012531D"/>
    <w:rsid w:val="0012569D"/>
    <w:rsid w:val="00126112"/>
    <w:rsid w:val="00126248"/>
    <w:rsid w:val="00126419"/>
    <w:rsid w:val="00126482"/>
    <w:rsid w:val="001267A1"/>
    <w:rsid w:val="00126883"/>
    <w:rsid w:val="0012689E"/>
    <w:rsid w:val="00126EC4"/>
    <w:rsid w:val="00127083"/>
    <w:rsid w:val="001271F3"/>
    <w:rsid w:val="00127368"/>
    <w:rsid w:val="0012753D"/>
    <w:rsid w:val="00127751"/>
    <w:rsid w:val="001277F4"/>
    <w:rsid w:val="001279C1"/>
    <w:rsid w:val="00127B7D"/>
    <w:rsid w:val="00127F09"/>
    <w:rsid w:val="0013004A"/>
    <w:rsid w:val="001304B5"/>
    <w:rsid w:val="00130516"/>
    <w:rsid w:val="001306B6"/>
    <w:rsid w:val="00130C4A"/>
    <w:rsid w:val="00130D34"/>
    <w:rsid w:val="00130DA3"/>
    <w:rsid w:val="0013154E"/>
    <w:rsid w:val="00131708"/>
    <w:rsid w:val="0013179A"/>
    <w:rsid w:val="0013225C"/>
    <w:rsid w:val="0013228B"/>
    <w:rsid w:val="0013272B"/>
    <w:rsid w:val="00132836"/>
    <w:rsid w:val="00132D71"/>
    <w:rsid w:val="00133326"/>
    <w:rsid w:val="001339E2"/>
    <w:rsid w:val="001342DC"/>
    <w:rsid w:val="001344C6"/>
    <w:rsid w:val="00135148"/>
    <w:rsid w:val="0013519A"/>
    <w:rsid w:val="001353AB"/>
    <w:rsid w:val="001353DD"/>
    <w:rsid w:val="001359D9"/>
    <w:rsid w:val="00135B82"/>
    <w:rsid w:val="00135F3E"/>
    <w:rsid w:val="001361C5"/>
    <w:rsid w:val="001364BC"/>
    <w:rsid w:val="001367F3"/>
    <w:rsid w:val="00136D51"/>
    <w:rsid w:val="00136F56"/>
    <w:rsid w:val="00137463"/>
    <w:rsid w:val="00137857"/>
    <w:rsid w:val="00140206"/>
    <w:rsid w:val="001403C9"/>
    <w:rsid w:val="0014064A"/>
    <w:rsid w:val="00140C44"/>
    <w:rsid w:val="00141547"/>
    <w:rsid w:val="0014154C"/>
    <w:rsid w:val="001415F9"/>
    <w:rsid w:val="00141811"/>
    <w:rsid w:val="00141830"/>
    <w:rsid w:val="00141AE4"/>
    <w:rsid w:val="00141B8D"/>
    <w:rsid w:val="00141D7F"/>
    <w:rsid w:val="00142A00"/>
    <w:rsid w:val="00142B31"/>
    <w:rsid w:val="00142B96"/>
    <w:rsid w:val="00142CB6"/>
    <w:rsid w:val="0014350D"/>
    <w:rsid w:val="0014375B"/>
    <w:rsid w:val="00143852"/>
    <w:rsid w:val="001438B6"/>
    <w:rsid w:val="0014441E"/>
    <w:rsid w:val="00144D56"/>
    <w:rsid w:val="00145576"/>
    <w:rsid w:val="00145D32"/>
    <w:rsid w:val="00145E10"/>
    <w:rsid w:val="0014612C"/>
    <w:rsid w:val="001462EC"/>
    <w:rsid w:val="00146B00"/>
    <w:rsid w:val="00146C99"/>
    <w:rsid w:val="00147637"/>
    <w:rsid w:val="0014777C"/>
    <w:rsid w:val="00147A08"/>
    <w:rsid w:val="00147B6D"/>
    <w:rsid w:val="00147EDB"/>
    <w:rsid w:val="00147FE0"/>
    <w:rsid w:val="0015055F"/>
    <w:rsid w:val="00150A60"/>
    <w:rsid w:val="00150BA6"/>
    <w:rsid w:val="00150EE8"/>
    <w:rsid w:val="001511E7"/>
    <w:rsid w:val="00151571"/>
    <w:rsid w:val="00151B69"/>
    <w:rsid w:val="0015271F"/>
    <w:rsid w:val="00153283"/>
    <w:rsid w:val="001534A2"/>
    <w:rsid w:val="00153685"/>
    <w:rsid w:val="001537BD"/>
    <w:rsid w:val="00153E21"/>
    <w:rsid w:val="001540F3"/>
    <w:rsid w:val="001542E7"/>
    <w:rsid w:val="00154691"/>
    <w:rsid w:val="00154B02"/>
    <w:rsid w:val="00154F8D"/>
    <w:rsid w:val="00155011"/>
    <w:rsid w:val="00155A87"/>
    <w:rsid w:val="00155CF9"/>
    <w:rsid w:val="00155D12"/>
    <w:rsid w:val="00155D5A"/>
    <w:rsid w:val="001561D5"/>
    <w:rsid w:val="00156493"/>
    <w:rsid w:val="0015678F"/>
    <w:rsid w:val="001572E3"/>
    <w:rsid w:val="00157494"/>
    <w:rsid w:val="001576C1"/>
    <w:rsid w:val="0015772C"/>
    <w:rsid w:val="00157BD3"/>
    <w:rsid w:val="00157C4E"/>
    <w:rsid w:val="00157C6A"/>
    <w:rsid w:val="00157EBC"/>
    <w:rsid w:val="0016000B"/>
    <w:rsid w:val="001605E3"/>
    <w:rsid w:val="00160B04"/>
    <w:rsid w:val="00161B90"/>
    <w:rsid w:val="00161D2B"/>
    <w:rsid w:val="0016205D"/>
    <w:rsid w:val="0016239E"/>
    <w:rsid w:val="00162491"/>
    <w:rsid w:val="001624A4"/>
    <w:rsid w:val="00162846"/>
    <w:rsid w:val="00162898"/>
    <w:rsid w:val="00162A36"/>
    <w:rsid w:val="00162BC8"/>
    <w:rsid w:val="00162FFF"/>
    <w:rsid w:val="00163519"/>
    <w:rsid w:val="00164363"/>
    <w:rsid w:val="001643A6"/>
    <w:rsid w:val="00164AAF"/>
    <w:rsid w:val="00164E98"/>
    <w:rsid w:val="0016528F"/>
    <w:rsid w:val="00165C80"/>
    <w:rsid w:val="00165F06"/>
    <w:rsid w:val="0016673D"/>
    <w:rsid w:val="00166FEA"/>
    <w:rsid w:val="0016709E"/>
    <w:rsid w:val="001670AE"/>
    <w:rsid w:val="001674FB"/>
    <w:rsid w:val="001676FC"/>
    <w:rsid w:val="00167EFC"/>
    <w:rsid w:val="001701DF"/>
    <w:rsid w:val="00170392"/>
    <w:rsid w:val="00170563"/>
    <w:rsid w:val="00170921"/>
    <w:rsid w:val="00170C91"/>
    <w:rsid w:val="00171120"/>
    <w:rsid w:val="0017121E"/>
    <w:rsid w:val="00171526"/>
    <w:rsid w:val="00171D29"/>
    <w:rsid w:val="00171FE1"/>
    <w:rsid w:val="001727C0"/>
    <w:rsid w:val="0017281E"/>
    <w:rsid w:val="00172936"/>
    <w:rsid w:val="001729BD"/>
    <w:rsid w:val="0017385C"/>
    <w:rsid w:val="00174514"/>
    <w:rsid w:val="00174526"/>
    <w:rsid w:val="001753BA"/>
    <w:rsid w:val="001753C5"/>
    <w:rsid w:val="0017541B"/>
    <w:rsid w:val="00175652"/>
    <w:rsid w:val="00175A3D"/>
    <w:rsid w:val="00175D01"/>
    <w:rsid w:val="00176CFA"/>
    <w:rsid w:val="00176E16"/>
    <w:rsid w:val="0017734A"/>
    <w:rsid w:val="00177F06"/>
    <w:rsid w:val="001801C3"/>
    <w:rsid w:val="001802E7"/>
    <w:rsid w:val="001802F7"/>
    <w:rsid w:val="00180750"/>
    <w:rsid w:val="00180C1F"/>
    <w:rsid w:val="00181990"/>
    <w:rsid w:val="00181F9C"/>
    <w:rsid w:val="0018239B"/>
    <w:rsid w:val="00182AF5"/>
    <w:rsid w:val="001831C9"/>
    <w:rsid w:val="0018348D"/>
    <w:rsid w:val="00183562"/>
    <w:rsid w:val="001839CA"/>
    <w:rsid w:val="00183CC9"/>
    <w:rsid w:val="00183E60"/>
    <w:rsid w:val="001844A9"/>
    <w:rsid w:val="0018476C"/>
    <w:rsid w:val="0018478E"/>
    <w:rsid w:val="00184B43"/>
    <w:rsid w:val="00184D35"/>
    <w:rsid w:val="00184F8E"/>
    <w:rsid w:val="00185643"/>
    <w:rsid w:val="001858E6"/>
    <w:rsid w:val="0018597F"/>
    <w:rsid w:val="00185A26"/>
    <w:rsid w:val="00185C90"/>
    <w:rsid w:val="0018609A"/>
    <w:rsid w:val="0018778A"/>
    <w:rsid w:val="00187B1F"/>
    <w:rsid w:val="00187EBF"/>
    <w:rsid w:val="001901F9"/>
    <w:rsid w:val="0019094A"/>
    <w:rsid w:val="00191192"/>
    <w:rsid w:val="0019165F"/>
    <w:rsid w:val="00191726"/>
    <w:rsid w:val="001922CB"/>
    <w:rsid w:val="00192837"/>
    <w:rsid w:val="00193E70"/>
    <w:rsid w:val="001940F2"/>
    <w:rsid w:val="00194584"/>
    <w:rsid w:val="001948F1"/>
    <w:rsid w:val="00194900"/>
    <w:rsid w:val="001950C1"/>
    <w:rsid w:val="0019627B"/>
    <w:rsid w:val="00196AD7"/>
    <w:rsid w:val="00196D4C"/>
    <w:rsid w:val="00196D86"/>
    <w:rsid w:val="00196EA1"/>
    <w:rsid w:val="00196F0F"/>
    <w:rsid w:val="00197982"/>
    <w:rsid w:val="001979C9"/>
    <w:rsid w:val="00197A48"/>
    <w:rsid w:val="001A00E2"/>
    <w:rsid w:val="001A02EF"/>
    <w:rsid w:val="001A084D"/>
    <w:rsid w:val="001A08B2"/>
    <w:rsid w:val="001A0AA6"/>
    <w:rsid w:val="001A0FB8"/>
    <w:rsid w:val="001A1047"/>
    <w:rsid w:val="001A1257"/>
    <w:rsid w:val="001A1578"/>
    <w:rsid w:val="001A2000"/>
    <w:rsid w:val="001A20EF"/>
    <w:rsid w:val="001A22BC"/>
    <w:rsid w:val="001A2707"/>
    <w:rsid w:val="001A29D1"/>
    <w:rsid w:val="001A348D"/>
    <w:rsid w:val="001A38A7"/>
    <w:rsid w:val="001A394B"/>
    <w:rsid w:val="001A3ADF"/>
    <w:rsid w:val="001A4095"/>
    <w:rsid w:val="001A436F"/>
    <w:rsid w:val="001A437B"/>
    <w:rsid w:val="001A44AF"/>
    <w:rsid w:val="001A45B2"/>
    <w:rsid w:val="001A4683"/>
    <w:rsid w:val="001A47DD"/>
    <w:rsid w:val="001A4AC1"/>
    <w:rsid w:val="001A511F"/>
    <w:rsid w:val="001A55AE"/>
    <w:rsid w:val="001A55EC"/>
    <w:rsid w:val="001A5D5A"/>
    <w:rsid w:val="001A5FE0"/>
    <w:rsid w:val="001A6273"/>
    <w:rsid w:val="001A6595"/>
    <w:rsid w:val="001A683A"/>
    <w:rsid w:val="001A6B92"/>
    <w:rsid w:val="001A75FD"/>
    <w:rsid w:val="001A7AF0"/>
    <w:rsid w:val="001A7C2B"/>
    <w:rsid w:val="001A7D2F"/>
    <w:rsid w:val="001B009D"/>
    <w:rsid w:val="001B07EC"/>
    <w:rsid w:val="001B0C23"/>
    <w:rsid w:val="001B0DF5"/>
    <w:rsid w:val="001B0E69"/>
    <w:rsid w:val="001B0EDB"/>
    <w:rsid w:val="001B1018"/>
    <w:rsid w:val="001B1343"/>
    <w:rsid w:val="001B161F"/>
    <w:rsid w:val="001B1629"/>
    <w:rsid w:val="001B1744"/>
    <w:rsid w:val="001B195A"/>
    <w:rsid w:val="001B1A65"/>
    <w:rsid w:val="001B1C42"/>
    <w:rsid w:val="001B1CE3"/>
    <w:rsid w:val="001B1D83"/>
    <w:rsid w:val="001B1D9C"/>
    <w:rsid w:val="001B1E4B"/>
    <w:rsid w:val="001B23F4"/>
    <w:rsid w:val="001B2749"/>
    <w:rsid w:val="001B284D"/>
    <w:rsid w:val="001B2C18"/>
    <w:rsid w:val="001B30DB"/>
    <w:rsid w:val="001B361A"/>
    <w:rsid w:val="001B3747"/>
    <w:rsid w:val="001B3A14"/>
    <w:rsid w:val="001B3A80"/>
    <w:rsid w:val="001B3A8D"/>
    <w:rsid w:val="001B492F"/>
    <w:rsid w:val="001B4D9F"/>
    <w:rsid w:val="001B4E84"/>
    <w:rsid w:val="001B5384"/>
    <w:rsid w:val="001B5AE1"/>
    <w:rsid w:val="001B62CB"/>
    <w:rsid w:val="001B6399"/>
    <w:rsid w:val="001B6564"/>
    <w:rsid w:val="001B6613"/>
    <w:rsid w:val="001B7169"/>
    <w:rsid w:val="001B7397"/>
    <w:rsid w:val="001B7A8A"/>
    <w:rsid w:val="001B7F3E"/>
    <w:rsid w:val="001C0625"/>
    <w:rsid w:val="001C09D8"/>
    <w:rsid w:val="001C0B5E"/>
    <w:rsid w:val="001C0DAE"/>
    <w:rsid w:val="001C1587"/>
    <w:rsid w:val="001C17E3"/>
    <w:rsid w:val="001C1A32"/>
    <w:rsid w:val="001C2C48"/>
    <w:rsid w:val="001C2FB7"/>
    <w:rsid w:val="001C369E"/>
    <w:rsid w:val="001C419B"/>
    <w:rsid w:val="001C44F9"/>
    <w:rsid w:val="001C475D"/>
    <w:rsid w:val="001C47A5"/>
    <w:rsid w:val="001C555D"/>
    <w:rsid w:val="001C5650"/>
    <w:rsid w:val="001C5755"/>
    <w:rsid w:val="001C5868"/>
    <w:rsid w:val="001C5939"/>
    <w:rsid w:val="001C5959"/>
    <w:rsid w:val="001C6581"/>
    <w:rsid w:val="001C6D45"/>
    <w:rsid w:val="001C6FCD"/>
    <w:rsid w:val="001C70CF"/>
    <w:rsid w:val="001C7607"/>
    <w:rsid w:val="001D1928"/>
    <w:rsid w:val="001D1C58"/>
    <w:rsid w:val="001D1D95"/>
    <w:rsid w:val="001D277D"/>
    <w:rsid w:val="001D2948"/>
    <w:rsid w:val="001D2B64"/>
    <w:rsid w:val="001D2BF2"/>
    <w:rsid w:val="001D2C3F"/>
    <w:rsid w:val="001D33F3"/>
    <w:rsid w:val="001D3887"/>
    <w:rsid w:val="001D3923"/>
    <w:rsid w:val="001D3C13"/>
    <w:rsid w:val="001D3D49"/>
    <w:rsid w:val="001D4472"/>
    <w:rsid w:val="001D4C7D"/>
    <w:rsid w:val="001D53AB"/>
    <w:rsid w:val="001D53CA"/>
    <w:rsid w:val="001D55F5"/>
    <w:rsid w:val="001D58A0"/>
    <w:rsid w:val="001D597A"/>
    <w:rsid w:val="001D59AC"/>
    <w:rsid w:val="001D6825"/>
    <w:rsid w:val="001D687E"/>
    <w:rsid w:val="001D690A"/>
    <w:rsid w:val="001D6A01"/>
    <w:rsid w:val="001D6D66"/>
    <w:rsid w:val="001D71F8"/>
    <w:rsid w:val="001D7239"/>
    <w:rsid w:val="001D7F80"/>
    <w:rsid w:val="001E0325"/>
    <w:rsid w:val="001E03E1"/>
    <w:rsid w:val="001E1181"/>
    <w:rsid w:val="001E19C8"/>
    <w:rsid w:val="001E1A4E"/>
    <w:rsid w:val="001E1C23"/>
    <w:rsid w:val="001E2480"/>
    <w:rsid w:val="001E2814"/>
    <w:rsid w:val="001E2B41"/>
    <w:rsid w:val="001E2BD8"/>
    <w:rsid w:val="001E2D6E"/>
    <w:rsid w:val="001E2E59"/>
    <w:rsid w:val="001E3046"/>
    <w:rsid w:val="001E30A7"/>
    <w:rsid w:val="001E34F7"/>
    <w:rsid w:val="001E35C8"/>
    <w:rsid w:val="001E38C7"/>
    <w:rsid w:val="001E412E"/>
    <w:rsid w:val="001E4567"/>
    <w:rsid w:val="001E48D3"/>
    <w:rsid w:val="001E49B2"/>
    <w:rsid w:val="001E4AE9"/>
    <w:rsid w:val="001E5084"/>
    <w:rsid w:val="001E531D"/>
    <w:rsid w:val="001E56C9"/>
    <w:rsid w:val="001E69D3"/>
    <w:rsid w:val="001E71E1"/>
    <w:rsid w:val="001E71F7"/>
    <w:rsid w:val="001E744B"/>
    <w:rsid w:val="001E753F"/>
    <w:rsid w:val="001E7EF1"/>
    <w:rsid w:val="001E7F2C"/>
    <w:rsid w:val="001E7F31"/>
    <w:rsid w:val="001F004A"/>
    <w:rsid w:val="001F0A4B"/>
    <w:rsid w:val="001F0C2A"/>
    <w:rsid w:val="001F108B"/>
    <w:rsid w:val="001F1134"/>
    <w:rsid w:val="001F1609"/>
    <w:rsid w:val="001F17F4"/>
    <w:rsid w:val="001F19C5"/>
    <w:rsid w:val="001F242E"/>
    <w:rsid w:val="001F3828"/>
    <w:rsid w:val="001F3CDA"/>
    <w:rsid w:val="001F401E"/>
    <w:rsid w:val="001F43BA"/>
    <w:rsid w:val="001F4579"/>
    <w:rsid w:val="001F468C"/>
    <w:rsid w:val="001F482F"/>
    <w:rsid w:val="001F4875"/>
    <w:rsid w:val="001F4B61"/>
    <w:rsid w:val="001F4D07"/>
    <w:rsid w:val="001F5C33"/>
    <w:rsid w:val="001F6807"/>
    <w:rsid w:val="001F6913"/>
    <w:rsid w:val="001F746C"/>
    <w:rsid w:val="001F74CB"/>
    <w:rsid w:val="001F76A6"/>
    <w:rsid w:val="001F7800"/>
    <w:rsid w:val="001F787E"/>
    <w:rsid w:val="001F7AE3"/>
    <w:rsid w:val="00200235"/>
    <w:rsid w:val="00200570"/>
    <w:rsid w:val="002005DB"/>
    <w:rsid w:val="002009C1"/>
    <w:rsid w:val="00200DAF"/>
    <w:rsid w:val="002012E0"/>
    <w:rsid w:val="0020133C"/>
    <w:rsid w:val="00201860"/>
    <w:rsid w:val="00201BDD"/>
    <w:rsid w:val="00201D9D"/>
    <w:rsid w:val="00201F58"/>
    <w:rsid w:val="002020AC"/>
    <w:rsid w:val="002022BE"/>
    <w:rsid w:val="0020240A"/>
    <w:rsid w:val="002024F7"/>
    <w:rsid w:val="00202E79"/>
    <w:rsid w:val="00203436"/>
    <w:rsid w:val="0020356D"/>
    <w:rsid w:val="002039B6"/>
    <w:rsid w:val="00203E0C"/>
    <w:rsid w:val="0020458A"/>
    <w:rsid w:val="00204833"/>
    <w:rsid w:val="00204BC0"/>
    <w:rsid w:val="00205192"/>
    <w:rsid w:val="0020555D"/>
    <w:rsid w:val="00205574"/>
    <w:rsid w:val="00205591"/>
    <w:rsid w:val="002055C4"/>
    <w:rsid w:val="00205CB9"/>
    <w:rsid w:val="00206AD4"/>
    <w:rsid w:val="00206C78"/>
    <w:rsid w:val="00207332"/>
    <w:rsid w:val="00207CCE"/>
    <w:rsid w:val="002109DD"/>
    <w:rsid w:val="00210B3F"/>
    <w:rsid w:val="00210CF1"/>
    <w:rsid w:val="00210EFF"/>
    <w:rsid w:val="002113D4"/>
    <w:rsid w:val="00211956"/>
    <w:rsid w:val="00211C08"/>
    <w:rsid w:val="002124D4"/>
    <w:rsid w:val="0021299E"/>
    <w:rsid w:val="002129DC"/>
    <w:rsid w:val="002132C5"/>
    <w:rsid w:val="002137FF"/>
    <w:rsid w:val="00213807"/>
    <w:rsid w:val="002139D0"/>
    <w:rsid w:val="00213AE7"/>
    <w:rsid w:val="00213B4C"/>
    <w:rsid w:val="002142B7"/>
    <w:rsid w:val="0021460E"/>
    <w:rsid w:val="00214661"/>
    <w:rsid w:val="00214C99"/>
    <w:rsid w:val="00214F0D"/>
    <w:rsid w:val="00215824"/>
    <w:rsid w:val="00215A79"/>
    <w:rsid w:val="00215C5D"/>
    <w:rsid w:val="00215C67"/>
    <w:rsid w:val="002160B0"/>
    <w:rsid w:val="002160D6"/>
    <w:rsid w:val="0021638B"/>
    <w:rsid w:val="00216759"/>
    <w:rsid w:val="002167C4"/>
    <w:rsid w:val="00216B0C"/>
    <w:rsid w:val="00216E50"/>
    <w:rsid w:val="00217511"/>
    <w:rsid w:val="002178D7"/>
    <w:rsid w:val="00217B47"/>
    <w:rsid w:val="00217BD2"/>
    <w:rsid w:val="00220405"/>
    <w:rsid w:val="00220712"/>
    <w:rsid w:val="0022079D"/>
    <w:rsid w:val="00220AF6"/>
    <w:rsid w:val="00220D17"/>
    <w:rsid w:val="00220FCC"/>
    <w:rsid w:val="0022178C"/>
    <w:rsid w:val="00221CA9"/>
    <w:rsid w:val="00222490"/>
    <w:rsid w:val="002224E1"/>
    <w:rsid w:val="0022261C"/>
    <w:rsid w:val="002226DD"/>
    <w:rsid w:val="00222925"/>
    <w:rsid w:val="00222D8D"/>
    <w:rsid w:val="00222E68"/>
    <w:rsid w:val="00223426"/>
    <w:rsid w:val="00223DEA"/>
    <w:rsid w:val="002242F2"/>
    <w:rsid w:val="002243B1"/>
    <w:rsid w:val="00224F06"/>
    <w:rsid w:val="00225034"/>
    <w:rsid w:val="00225161"/>
    <w:rsid w:val="0022545B"/>
    <w:rsid w:val="00225A52"/>
    <w:rsid w:val="00226055"/>
    <w:rsid w:val="00226339"/>
    <w:rsid w:val="0022670F"/>
    <w:rsid w:val="0022672C"/>
    <w:rsid w:val="00226BFA"/>
    <w:rsid w:val="002276C6"/>
    <w:rsid w:val="00227B1E"/>
    <w:rsid w:val="00227BD6"/>
    <w:rsid w:val="00227D1E"/>
    <w:rsid w:val="00227F0E"/>
    <w:rsid w:val="0023037E"/>
    <w:rsid w:val="002303C2"/>
    <w:rsid w:val="002305FC"/>
    <w:rsid w:val="002309D6"/>
    <w:rsid w:val="00230EDA"/>
    <w:rsid w:val="0023124C"/>
    <w:rsid w:val="00231321"/>
    <w:rsid w:val="002318A8"/>
    <w:rsid w:val="002323AC"/>
    <w:rsid w:val="00232534"/>
    <w:rsid w:val="0023269A"/>
    <w:rsid w:val="002328F6"/>
    <w:rsid w:val="0023296D"/>
    <w:rsid w:val="00232A2F"/>
    <w:rsid w:val="00232CB4"/>
    <w:rsid w:val="002338F1"/>
    <w:rsid w:val="00233B0D"/>
    <w:rsid w:val="00233B58"/>
    <w:rsid w:val="002342E1"/>
    <w:rsid w:val="002346CF"/>
    <w:rsid w:val="00234707"/>
    <w:rsid w:val="00234A64"/>
    <w:rsid w:val="00234AAC"/>
    <w:rsid w:val="0023503B"/>
    <w:rsid w:val="0023597F"/>
    <w:rsid w:val="00235A17"/>
    <w:rsid w:val="00235E0D"/>
    <w:rsid w:val="00235E2F"/>
    <w:rsid w:val="00237162"/>
    <w:rsid w:val="00237C25"/>
    <w:rsid w:val="00237E5A"/>
    <w:rsid w:val="00237ED6"/>
    <w:rsid w:val="002406E8"/>
    <w:rsid w:val="0024097D"/>
    <w:rsid w:val="00240B45"/>
    <w:rsid w:val="00240B87"/>
    <w:rsid w:val="002415AF"/>
    <w:rsid w:val="00241F2A"/>
    <w:rsid w:val="002422E0"/>
    <w:rsid w:val="002429D9"/>
    <w:rsid w:val="00242AEE"/>
    <w:rsid w:val="00242F50"/>
    <w:rsid w:val="0024386B"/>
    <w:rsid w:val="00243CD5"/>
    <w:rsid w:val="00243D83"/>
    <w:rsid w:val="002447A8"/>
    <w:rsid w:val="00244A1B"/>
    <w:rsid w:val="00244FC9"/>
    <w:rsid w:val="00245010"/>
    <w:rsid w:val="0024577B"/>
    <w:rsid w:val="00245825"/>
    <w:rsid w:val="00245B26"/>
    <w:rsid w:val="00246035"/>
    <w:rsid w:val="00246803"/>
    <w:rsid w:val="00246E8E"/>
    <w:rsid w:val="00247242"/>
    <w:rsid w:val="002472DA"/>
    <w:rsid w:val="00247806"/>
    <w:rsid w:val="00247A0C"/>
    <w:rsid w:val="00247CF2"/>
    <w:rsid w:val="00247F7B"/>
    <w:rsid w:val="00250652"/>
    <w:rsid w:val="00250750"/>
    <w:rsid w:val="002507C9"/>
    <w:rsid w:val="00251074"/>
    <w:rsid w:val="00252B0B"/>
    <w:rsid w:val="00252B6C"/>
    <w:rsid w:val="00252BD0"/>
    <w:rsid w:val="00252FEA"/>
    <w:rsid w:val="00253067"/>
    <w:rsid w:val="0025422F"/>
    <w:rsid w:val="00254E82"/>
    <w:rsid w:val="00254F8E"/>
    <w:rsid w:val="002553BC"/>
    <w:rsid w:val="00255546"/>
    <w:rsid w:val="00255800"/>
    <w:rsid w:val="00255E6C"/>
    <w:rsid w:val="00256089"/>
    <w:rsid w:val="00256C52"/>
    <w:rsid w:val="00256E10"/>
    <w:rsid w:val="00257005"/>
    <w:rsid w:val="00257026"/>
    <w:rsid w:val="002575AE"/>
    <w:rsid w:val="00257790"/>
    <w:rsid w:val="0025799D"/>
    <w:rsid w:val="002605D6"/>
    <w:rsid w:val="00260B63"/>
    <w:rsid w:val="00260D37"/>
    <w:rsid w:val="00260DB6"/>
    <w:rsid w:val="00260F09"/>
    <w:rsid w:val="00260FB1"/>
    <w:rsid w:val="00260FFA"/>
    <w:rsid w:val="00261379"/>
    <w:rsid w:val="0026168F"/>
    <w:rsid w:val="00261D94"/>
    <w:rsid w:val="00261E2B"/>
    <w:rsid w:val="00261E5D"/>
    <w:rsid w:val="002627CB"/>
    <w:rsid w:val="00263116"/>
    <w:rsid w:val="0026344E"/>
    <w:rsid w:val="0026363E"/>
    <w:rsid w:val="00263DC4"/>
    <w:rsid w:val="00263E73"/>
    <w:rsid w:val="00264159"/>
    <w:rsid w:val="002648ED"/>
    <w:rsid w:val="00265B6A"/>
    <w:rsid w:val="00265C78"/>
    <w:rsid w:val="00265C94"/>
    <w:rsid w:val="00265D03"/>
    <w:rsid w:val="00265D35"/>
    <w:rsid w:val="00265FA8"/>
    <w:rsid w:val="0026610E"/>
    <w:rsid w:val="002663AD"/>
    <w:rsid w:val="00266AEF"/>
    <w:rsid w:val="00266CE4"/>
    <w:rsid w:val="00266F9D"/>
    <w:rsid w:val="00266FE7"/>
    <w:rsid w:val="0026726D"/>
    <w:rsid w:val="0026781A"/>
    <w:rsid w:val="00267B62"/>
    <w:rsid w:val="0027032A"/>
    <w:rsid w:val="00270792"/>
    <w:rsid w:val="002708B8"/>
    <w:rsid w:val="00270AA9"/>
    <w:rsid w:val="00271472"/>
    <w:rsid w:val="00271475"/>
    <w:rsid w:val="0027147C"/>
    <w:rsid w:val="002719AD"/>
    <w:rsid w:val="00271B9F"/>
    <w:rsid w:val="00271CB6"/>
    <w:rsid w:val="0027202B"/>
    <w:rsid w:val="002720FB"/>
    <w:rsid w:val="00272515"/>
    <w:rsid w:val="00272C67"/>
    <w:rsid w:val="00272DFC"/>
    <w:rsid w:val="002730F7"/>
    <w:rsid w:val="00273518"/>
    <w:rsid w:val="0027442D"/>
    <w:rsid w:val="002745DC"/>
    <w:rsid w:val="0027468C"/>
    <w:rsid w:val="002747EA"/>
    <w:rsid w:val="00274A31"/>
    <w:rsid w:val="00274CCB"/>
    <w:rsid w:val="00274EC8"/>
    <w:rsid w:val="00275211"/>
    <w:rsid w:val="0027566E"/>
    <w:rsid w:val="00275ABF"/>
    <w:rsid w:val="00275E5A"/>
    <w:rsid w:val="0027640D"/>
    <w:rsid w:val="00276C5A"/>
    <w:rsid w:val="00276DD9"/>
    <w:rsid w:val="00277136"/>
    <w:rsid w:val="00277600"/>
    <w:rsid w:val="00277783"/>
    <w:rsid w:val="00277A15"/>
    <w:rsid w:val="00277ACE"/>
    <w:rsid w:val="002803CF"/>
    <w:rsid w:val="00280479"/>
    <w:rsid w:val="00280674"/>
    <w:rsid w:val="00280989"/>
    <w:rsid w:val="00280BFA"/>
    <w:rsid w:val="00280DAD"/>
    <w:rsid w:val="00280DF0"/>
    <w:rsid w:val="00280F65"/>
    <w:rsid w:val="00281546"/>
    <w:rsid w:val="00281A6A"/>
    <w:rsid w:val="00281B0C"/>
    <w:rsid w:val="00283D6C"/>
    <w:rsid w:val="00283F34"/>
    <w:rsid w:val="002842F4"/>
    <w:rsid w:val="0028502F"/>
    <w:rsid w:val="0028555B"/>
    <w:rsid w:val="002856DA"/>
    <w:rsid w:val="002859B3"/>
    <w:rsid w:val="00285BB4"/>
    <w:rsid w:val="00285EDD"/>
    <w:rsid w:val="00286513"/>
    <w:rsid w:val="002868EB"/>
    <w:rsid w:val="00287314"/>
    <w:rsid w:val="00287D62"/>
    <w:rsid w:val="002906B9"/>
    <w:rsid w:val="00290783"/>
    <w:rsid w:val="00290A16"/>
    <w:rsid w:val="0029134C"/>
    <w:rsid w:val="00291935"/>
    <w:rsid w:val="00291F5A"/>
    <w:rsid w:val="0029243C"/>
    <w:rsid w:val="00292563"/>
    <w:rsid w:val="00292AA6"/>
    <w:rsid w:val="00292ABA"/>
    <w:rsid w:val="00292E46"/>
    <w:rsid w:val="0029340E"/>
    <w:rsid w:val="002934CC"/>
    <w:rsid w:val="0029394E"/>
    <w:rsid w:val="00293F46"/>
    <w:rsid w:val="0029413F"/>
    <w:rsid w:val="00294317"/>
    <w:rsid w:val="00294589"/>
    <w:rsid w:val="002948FC"/>
    <w:rsid w:val="002949DA"/>
    <w:rsid w:val="00294CCD"/>
    <w:rsid w:val="00294F75"/>
    <w:rsid w:val="002950A0"/>
    <w:rsid w:val="00296278"/>
    <w:rsid w:val="00296493"/>
    <w:rsid w:val="00297142"/>
    <w:rsid w:val="00297780"/>
    <w:rsid w:val="00297F51"/>
    <w:rsid w:val="002A023A"/>
    <w:rsid w:val="002A079E"/>
    <w:rsid w:val="002A081B"/>
    <w:rsid w:val="002A0BBF"/>
    <w:rsid w:val="002A0CB1"/>
    <w:rsid w:val="002A0F71"/>
    <w:rsid w:val="002A0FD1"/>
    <w:rsid w:val="002A109A"/>
    <w:rsid w:val="002A130C"/>
    <w:rsid w:val="002A1D33"/>
    <w:rsid w:val="002A20A0"/>
    <w:rsid w:val="002A20DA"/>
    <w:rsid w:val="002A273E"/>
    <w:rsid w:val="002A2D25"/>
    <w:rsid w:val="002A2F18"/>
    <w:rsid w:val="002A3986"/>
    <w:rsid w:val="002A3CCA"/>
    <w:rsid w:val="002A4420"/>
    <w:rsid w:val="002A4671"/>
    <w:rsid w:val="002A475E"/>
    <w:rsid w:val="002A4B9A"/>
    <w:rsid w:val="002A4BFA"/>
    <w:rsid w:val="002A51A8"/>
    <w:rsid w:val="002A58DF"/>
    <w:rsid w:val="002A5C76"/>
    <w:rsid w:val="002A5F5C"/>
    <w:rsid w:val="002A617E"/>
    <w:rsid w:val="002A6259"/>
    <w:rsid w:val="002A6DF5"/>
    <w:rsid w:val="002A6FBA"/>
    <w:rsid w:val="002A73DD"/>
    <w:rsid w:val="002B024F"/>
    <w:rsid w:val="002B026A"/>
    <w:rsid w:val="002B0BC9"/>
    <w:rsid w:val="002B0DB5"/>
    <w:rsid w:val="002B0DF9"/>
    <w:rsid w:val="002B198E"/>
    <w:rsid w:val="002B1AC2"/>
    <w:rsid w:val="002B1B6B"/>
    <w:rsid w:val="002B1C18"/>
    <w:rsid w:val="002B1CDD"/>
    <w:rsid w:val="002B1FC9"/>
    <w:rsid w:val="002B2638"/>
    <w:rsid w:val="002B2646"/>
    <w:rsid w:val="002B2EE8"/>
    <w:rsid w:val="002B3313"/>
    <w:rsid w:val="002B358E"/>
    <w:rsid w:val="002B35FD"/>
    <w:rsid w:val="002B413F"/>
    <w:rsid w:val="002B41CF"/>
    <w:rsid w:val="002B456E"/>
    <w:rsid w:val="002B48ED"/>
    <w:rsid w:val="002B5035"/>
    <w:rsid w:val="002B536B"/>
    <w:rsid w:val="002B57AC"/>
    <w:rsid w:val="002B58C0"/>
    <w:rsid w:val="002B5BB9"/>
    <w:rsid w:val="002B5F40"/>
    <w:rsid w:val="002B6245"/>
    <w:rsid w:val="002B6520"/>
    <w:rsid w:val="002B6A4B"/>
    <w:rsid w:val="002B6C52"/>
    <w:rsid w:val="002B7110"/>
    <w:rsid w:val="002B741C"/>
    <w:rsid w:val="002B7919"/>
    <w:rsid w:val="002C006E"/>
    <w:rsid w:val="002C06D0"/>
    <w:rsid w:val="002C07D7"/>
    <w:rsid w:val="002C0B49"/>
    <w:rsid w:val="002C0C0C"/>
    <w:rsid w:val="002C11D1"/>
    <w:rsid w:val="002C17D6"/>
    <w:rsid w:val="002C2697"/>
    <w:rsid w:val="002C285F"/>
    <w:rsid w:val="002C2C02"/>
    <w:rsid w:val="002C3215"/>
    <w:rsid w:val="002C3A43"/>
    <w:rsid w:val="002C4255"/>
    <w:rsid w:val="002C4B96"/>
    <w:rsid w:val="002C4D0A"/>
    <w:rsid w:val="002C4D29"/>
    <w:rsid w:val="002C5695"/>
    <w:rsid w:val="002C5C01"/>
    <w:rsid w:val="002C5C3A"/>
    <w:rsid w:val="002C6EA3"/>
    <w:rsid w:val="002C7360"/>
    <w:rsid w:val="002C77EE"/>
    <w:rsid w:val="002D04C6"/>
    <w:rsid w:val="002D075D"/>
    <w:rsid w:val="002D08DB"/>
    <w:rsid w:val="002D114F"/>
    <w:rsid w:val="002D124F"/>
    <w:rsid w:val="002D1F40"/>
    <w:rsid w:val="002D1F6A"/>
    <w:rsid w:val="002D2107"/>
    <w:rsid w:val="002D2143"/>
    <w:rsid w:val="002D25FD"/>
    <w:rsid w:val="002D2B03"/>
    <w:rsid w:val="002D2D42"/>
    <w:rsid w:val="002D312C"/>
    <w:rsid w:val="002D32AC"/>
    <w:rsid w:val="002D36B9"/>
    <w:rsid w:val="002D3A3A"/>
    <w:rsid w:val="002D3C72"/>
    <w:rsid w:val="002D3E69"/>
    <w:rsid w:val="002D4091"/>
    <w:rsid w:val="002D443A"/>
    <w:rsid w:val="002D462B"/>
    <w:rsid w:val="002D4C93"/>
    <w:rsid w:val="002D4EB3"/>
    <w:rsid w:val="002D4F32"/>
    <w:rsid w:val="002D4F59"/>
    <w:rsid w:val="002D53D7"/>
    <w:rsid w:val="002D5F59"/>
    <w:rsid w:val="002D6091"/>
    <w:rsid w:val="002D653F"/>
    <w:rsid w:val="002D6B01"/>
    <w:rsid w:val="002D6C39"/>
    <w:rsid w:val="002D6E00"/>
    <w:rsid w:val="002D70B8"/>
    <w:rsid w:val="002D7642"/>
    <w:rsid w:val="002D7E90"/>
    <w:rsid w:val="002E031D"/>
    <w:rsid w:val="002E0396"/>
    <w:rsid w:val="002E03EE"/>
    <w:rsid w:val="002E05EF"/>
    <w:rsid w:val="002E0A94"/>
    <w:rsid w:val="002E0FD1"/>
    <w:rsid w:val="002E13DA"/>
    <w:rsid w:val="002E1537"/>
    <w:rsid w:val="002E160C"/>
    <w:rsid w:val="002E16B2"/>
    <w:rsid w:val="002E1B4F"/>
    <w:rsid w:val="002E1CCB"/>
    <w:rsid w:val="002E20B8"/>
    <w:rsid w:val="002E2D2E"/>
    <w:rsid w:val="002E2E83"/>
    <w:rsid w:val="002E3023"/>
    <w:rsid w:val="002E3109"/>
    <w:rsid w:val="002E3860"/>
    <w:rsid w:val="002E3A8A"/>
    <w:rsid w:val="002E3C55"/>
    <w:rsid w:val="002E3CE8"/>
    <w:rsid w:val="002E3D93"/>
    <w:rsid w:val="002E3FC0"/>
    <w:rsid w:val="002E4411"/>
    <w:rsid w:val="002E4468"/>
    <w:rsid w:val="002E492A"/>
    <w:rsid w:val="002E4CFC"/>
    <w:rsid w:val="002E4DAA"/>
    <w:rsid w:val="002E574E"/>
    <w:rsid w:val="002E57AF"/>
    <w:rsid w:val="002E5978"/>
    <w:rsid w:val="002E59BD"/>
    <w:rsid w:val="002E59CE"/>
    <w:rsid w:val="002E5E45"/>
    <w:rsid w:val="002E5E46"/>
    <w:rsid w:val="002E613E"/>
    <w:rsid w:val="002E6BE9"/>
    <w:rsid w:val="002E6BF8"/>
    <w:rsid w:val="002E7774"/>
    <w:rsid w:val="002E7855"/>
    <w:rsid w:val="002F05C2"/>
    <w:rsid w:val="002F084B"/>
    <w:rsid w:val="002F10D9"/>
    <w:rsid w:val="002F14FA"/>
    <w:rsid w:val="002F1B24"/>
    <w:rsid w:val="002F22FE"/>
    <w:rsid w:val="002F2374"/>
    <w:rsid w:val="002F2571"/>
    <w:rsid w:val="002F27E4"/>
    <w:rsid w:val="002F2CF3"/>
    <w:rsid w:val="002F2DA2"/>
    <w:rsid w:val="002F322B"/>
    <w:rsid w:val="002F327C"/>
    <w:rsid w:val="002F335B"/>
    <w:rsid w:val="002F379B"/>
    <w:rsid w:val="002F37D7"/>
    <w:rsid w:val="002F3B49"/>
    <w:rsid w:val="002F3E64"/>
    <w:rsid w:val="002F457C"/>
    <w:rsid w:val="002F47FB"/>
    <w:rsid w:val="002F48B6"/>
    <w:rsid w:val="002F4E36"/>
    <w:rsid w:val="002F50E2"/>
    <w:rsid w:val="002F5341"/>
    <w:rsid w:val="002F5926"/>
    <w:rsid w:val="002F5E7C"/>
    <w:rsid w:val="002F5EE8"/>
    <w:rsid w:val="002F6154"/>
    <w:rsid w:val="002F62F2"/>
    <w:rsid w:val="002F6538"/>
    <w:rsid w:val="002F6709"/>
    <w:rsid w:val="002F7922"/>
    <w:rsid w:val="002F7C66"/>
    <w:rsid w:val="003008B8"/>
    <w:rsid w:val="003008FF"/>
    <w:rsid w:val="00300996"/>
    <w:rsid w:val="00302494"/>
    <w:rsid w:val="0030297C"/>
    <w:rsid w:val="00303046"/>
    <w:rsid w:val="003030BA"/>
    <w:rsid w:val="003030E6"/>
    <w:rsid w:val="0030324B"/>
    <w:rsid w:val="0030346A"/>
    <w:rsid w:val="00303644"/>
    <w:rsid w:val="00303665"/>
    <w:rsid w:val="00303FA6"/>
    <w:rsid w:val="003046EB"/>
    <w:rsid w:val="00304F5B"/>
    <w:rsid w:val="00305113"/>
    <w:rsid w:val="0030511F"/>
    <w:rsid w:val="00305317"/>
    <w:rsid w:val="00305319"/>
    <w:rsid w:val="003054FB"/>
    <w:rsid w:val="00305524"/>
    <w:rsid w:val="0030569C"/>
    <w:rsid w:val="00305B33"/>
    <w:rsid w:val="00305EB9"/>
    <w:rsid w:val="003062DF"/>
    <w:rsid w:val="003062FC"/>
    <w:rsid w:val="0030697F"/>
    <w:rsid w:val="00306E6E"/>
    <w:rsid w:val="00307025"/>
    <w:rsid w:val="003070F9"/>
    <w:rsid w:val="00307756"/>
    <w:rsid w:val="003078F9"/>
    <w:rsid w:val="00307F11"/>
    <w:rsid w:val="00310361"/>
    <w:rsid w:val="00310514"/>
    <w:rsid w:val="0031087C"/>
    <w:rsid w:val="003112A3"/>
    <w:rsid w:val="003114CA"/>
    <w:rsid w:val="00311F1B"/>
    <w:rsid w:val="00312748"/>
    <w:rsid w:val="003129EF"/>
    <w:rsid w:val="0031315D"/>
    <w:rsid w:val="00313568"/>
    <w:rsid w:val="003135A3"/>
    <w:rsid w:val="003138B3"/>
    <w:rsid w:val="00313945"/>
    <w:rsid w:val="00313EB3"/>
    <w:rsid w:val="003141AF"/>
    <w:rsid w:val="00314481"/>
    <w:rsid w:val="00314F1B"/>
    <w:rsid w:val="0031524F"/>
    <w:rsid w:val="0031526B"/>
    <w:rsid w:val="003152BA"/>
    <w:rsid w:val="003158CC"/>
    <w:rsid w:val="0031591A"/>
    <w:rsid w:val="00315C2D"/>
    <w:rsid w:val="003161A3"/>
    <w:rsid w:val="00316983"/>
    <w:rsid w:val="00316B2D"/>
    <w:rsid w:val="0031726D"/>
    <w:rsid w:val="00317441"/>
    <w:rsid w:val="00317B8A"/>
    <w:rsid w:val="00320031"/>
    <w:rsid w:val="00320082"/>
    <w:rsid w:val="00320703"/>
    <w:rsid w:val="003208D3"/>
    <w:rsid w:val="00320BE3"/>
    <w:rsid w:val="00320C33"/>
    <w:rsid w:val="00320C8F"/>
    <w:rsid w:val="00321659"/>
    <w:rsid w:val="00321865"/>
    <w:rsid w:val="00321A49"/>
    <w:rsid w:val="00322371"/>
    <w:rsid w:val="003227D6"/>
    <w:rsid w:val="00322D44"/>
    <w:rsid w:val="00322FA3"/>
    <w:rsid w:val="00323031"/>
    <w:rsid w:val="00323214"/>
    <w:rsid w:val="00323B6E"/>
    <w:rsid w:val="00323C09"/>
    <w:rsid w:val="00323F85"/>
    <w:rsid w:val="003242A4"/>
    <w:rsid w:val="00324899"/>
    <w:rsid w:val="003248D6"/>
    <w:rsid w:val="0032492F"/>
    <w:rsid w:val="00324978"/>
    <w:rsid w:val="003250A5"/>
    <w:rsid w:val="00325883"/>
    <w:rsid w:val="003259E9"/>
    <w:rsid w:val="00325F0F"/>
    <w:rsid w:val="003260F4"/>
    <w:rsid w:val="0032651A"/>
    <w:rsid w:val="0032719B"/>
    <w:rsid w:val="003271C8"/>
    <w:rsid w:val="003272E1"/>
    <w:rsid w:val="0032778F"/>
    <w:rsid w:val="0032786B"/>
    <w:rsid w:val="00327A65"/>
    <w:rsid w:val="00327A84"/>
    <w:rsid w:val="00327FDA"/>
    <w:rsid w:val="003301E7"/>
    <w:rsid w:val="003302FB"/>
    <w:rsid w:val="003305CD"/>
    <w:rsid w:val="00330699"/>
    <w:rsid w:val="003308D5"/>
    <w:rsid w:val="0033097C"/>
    <w:rsid w:val="00330A9F"/>
    <w:rsid w:val="00330FA0"/>
    <w:rsid w:val="00331B0B"/>
    <w:rsid w:val="00331D2D"/>
    <w:rsid w:val="00331E75"/>
    <w:rsid w:val="00332103"/>
    <w:rsid w:val="00332242"/>
    <w:rsid w:val="003322DF"/>
    <w:rsid w:val="003323EF"/>
    <w:rsid w:val="00332D69"/>
    <w:rsid w:val="003331AE"/>
    <w:rsid w:val="003337D2"/>
    <w:rsid w:val="00333F22"/>
    <w:rsid w:val="00333F26"/>
    <w:rsid w:val="00333F86"/>
    <w:rsid w:val="00334376"/>
    <w:rsid w:val="003345E8"/>
    <w:rsid w:val="00334863"/>
    <w:rsid w:val="00334E49"/>
    <w:rsid w:val="00335012"/>
    <w:rsid w:val="0033561E"/>
    <w:rsid w:val="003363C8"/>
    <w:rsid w:val="0033661C"/>
    <w:rsid w:val="003368CB"/>
    <w:rsid w:val="00336BAA"/>
    <w:rsid w:val="00336FF8"/>
    <w:rsid w:val="00337139"/>
    <w:rsid w:val="0033749E"/>
    <w:rsid w:val="003379BA"/>
    <w:rsid w:val="00337B01"/>
    <w:rsid w:val="00337C42"/>
    <w:rsid w:val="00337FA8"/>
    <w:rsid w:val="00337FF2"/>
    <w:rsid w:val="0034093C"/>
    <w:rsid w:val="00341080"/>
    <w:rsid w:val="0034108E"/>
    <w:rsid w:val="00341238"/>
    <w:rsid w:val="003413BE"/>
    <w:rsid w:val="0034196C"/>
    <w:rsid w:val="00341A63"/>
    <w:rsid w:val="00342221"/>
    <w:rsid w:val="00342D47"/>
    <w:rsid w:val="00342EF3"/>
    <w:rsid w:val="00342F1B"/>
    <w:rsid w:val="0034326C"/>
    <w:rsid w:val="003433E6"/>
    <w:rsid w:val="00343B26"/>
    <w:rsid w:val="00344599"/>
    <w:rsid w:val="003446ED"/>
    <w:rsid w:val="00344E8C"/>
    <w:rsid w:val="00344FC4"/>
    <w:rsid w:val="00345132"/>
    <w:rsid w:val="0034515B"/>
    <w:rsid w:val="00345C0D"/>
    <w:rsid w:val="00345CA1"/>
    <w:rsid w:val="00345D0B"/>
    <w:rsid w:val="00346587"/>
    <w:rsid w:val="0034685C"/>
    <w:rsid w:val="00346F18"/>
    <w:rsid w:val="003471D5"/>
    <w:rsid w:val="003471F2"/>
    <w:rsid w:val="0034771E"/>
    <w:rsid w:val="0034795F"/>
    <w:rsid w:val="00347AF7"/>
    <w:rsid w:val="0035003D"/>
    <w:rsid w:val="003505D4"/>
    <w:rsid w:val="0035090C"/>
    <w:rsid w:val="003516AA"/>
    <w:rsid w:val="00351FDC"/>
    <w:rsid w:val="00352445"/>
    <w:rsid w:val="00352541"/>
    <w:rsid w:val="0035257E"/>
    <w:rsid w:val="00352802"/>
    <w:rsid w:val="003529D2"/>
    <w:rsid w:val="00352E29"/>
    <w:rsid w:val="00352EC1"/>
    <w:rsid w:val="003535B2"/>
    <w:rsid w:val="00353A8E"/>
    <w:rsid w:val="00353D2F"/>
    <w:rsid w:val="003543F7"/>
    <w:rsid w:val="003546CA"/>
    <w:rsid w:val="00354A7F"/>
    <w:rsid w:val="00355277"/>
    <w:rsid w:val="003557B7"/>
    <w:rsid w:val="003558BB"/>
    <w:rsid w:val="00355A9D"/>
    <w:rsid w:val="00355BDD"/>
    <w:rsid w:val="0035623B"/>
    <w:rsid w:val="00356242"/>
    <w:rsid w:val="0035650B"/>
    <w:rsid w:val="00356CA6"/>
    <w:rsid w:val="003571DD"/>
    <w:rsid w:val="0035744B"/>
    <w:rsid w:val="003575CC"/>
    <w:rsid w:val="00357844"/>
    <w:rsid w:val="003579F3"/>
    <w:rsid w:val="003601DE"/>
    <w:rsid w:val="003607C8"/>
    <w:rsid w:val="00361202"/>
    <w:rsid w:val="0036123F"/>
    <w:rsid w:val="00361301"/>
    <w:rsid w:val="0036238E"/>
    <w:rsid w:val="0036241B"/>
    <w:rsid w:val="0036282B"/>
    <w:rsid w:val="003628DB"/>
    <w:rsid w:val="00362BB0"/>
    <w:rsid w:val="003632C5"/>
    <w:rsid w:val="00363397"/>
    <w:rsid w:val="003639D5"/>
    <w:rsid w:val="00364265"/>
    <w:rsid w:val="00364B3E"/>
    <w:rsid w:val="00364E0F"/>
    <w:rsid w:val="00365056"/>
    <w:rsid w:val="00365710"/>
    <w:rsid w:val="00365CF5"/>
    <w:rsid w:val="00366242"/>
    <w:rsid w:val="00366425"/>
    <w:rsid w:val="003664A0"/>
    <w:rsid w:val="00366770"/>
    <w:rsid w:val="00366CBE"/>
    <w:rsid w:val="00366DC9"/>
    <w:rsid w:val="00367541"/>
    <w:rsid w:val="003676BA"/>
    <w:rsid w:val="003679E5"/>
    <w:rsid w:val="00367B0F"/>
    <w:rsid w:val="00370017"/>
    <w:rsid w:val="003703A7"/>
    <w:rsid w:val="003707A2"/>
    <w:rsid w:val="00370C7F"/>
    <w:rsid w:val="00370E88"/>
    <w:rsid w:val="00370F9B"/>
    <w:rsid w:val="00371DAF"/>
    <w:rsid w:val="00371F78"/>
    <w:rsid w:val="003720AA"/>
    <w:rsid w:val="00372106"/>
    <w:rsid w:val="00372205"/>
    <w:rsid w:val="0037275F"/>
    <w:rsid w:val="00372AED"/>
    <w:rsid w:val="00372CBF"/>
    <w:rsid w:val="00372F7B"/>
    <w:rsid w:val="003733C8"/>
    <w:rsid w:val="00373435"/>
    <w:rsid w:val="0037343A"/>
    <w:rsid w:val="0037388D"/>
    <w:rsid w:val="00373B2B"/>
    <w:rsid w:val="00373F3C"/>
    <w:rsid w:val="0037426F"/>
    <w:rsid w:val="00374536"/>
    <w:rsid w:val="003746FF"/>
    <w:rsid w:val="00374947"/>
    <w:rsid w:val="00375713"/>
    <w:rsid w:val="00375C5E"/>
    <w:rsid w:val="00375C68"/>
    <w:rsid w:val="00375E14"/>
    <w:rsid w:val="0037634B"/>
    <w:rsid w:val="0037636C"/>
    <w:rsid w:val="003763AE"/>
    <w:rsid w:val="003764C7"/>
    <w:rsid w:val="00376570"/>
    <w:rsid w:val="003768DE"/>
    <w:rsid w:val="003770A6"/>
    <w:rsid w:val="0037725D"/>
    <w:rsid w:val="00377F30"/>
    <w:rsid w:val="00377F8C"/>
    <w:rsid w:val="00380391"/>
    <w:rsid w:val="00380A56"/>
    <w:rsid w:val="00380FB0"/>
    <w:rsid w:val="003812AF"/>
    <w:rsid w:val="0038188E"/>
    <w:rsid w:val="00381964"/>
    <w:rsid w:val="003819A3"/>
    <w:rsid w:val="003819DE"/>
    <w:rsid w:val="003820A8"/>
    <w:rsid w:val="0038249C"/>
    <w:rsid w:val="0038288F"/>
    <w:rsid w:val="00382A26"/>
    <w:rsid w:val="003836B9"/>
    <w:rsid w:val="003837FD"/>
    <w:rsid w:val="00383BD5"/>
    <w:rsid w:val="00383C1E"/>
    <w:rsid w:val="00384659"/>
    <w:rsid w:val="003846E2"/>
    <w:rsid w:val="00384755"/>
    <w:rsid w:val="003857F6"/>
    <w:rsid w:val="00385CC9"/>
    <w:rsid w:val="00386001"/>
    <w:rsid w:val="00386186"/>
    <w:rsid w:val="003861DC"/>
    <w:rsid w:val="00386359"/>
    <w:rsid w:val="003866E0"/>
    <w:rsid w:val="003867EB"/>
    <w:rsid w:val="00386954"/>
    <w:rsid w:val="00386D06"/>
    <w:rsid w:val="0038700E"/>
    <w:rsid w:val="00387748"/>
    <w:rsid w:val="00387B8E"/>
    <w:rsid w:val="00391005"/>
    <w:rsid w:val="003918A8"/>
    <w:rsid w:val="00391E1A"/>
    <w:rsid w:val="00391FB1"/>
    <w:rsid w:val="00392139"/>
    <w:rsid w:val="003922E6"/>
    <w:rsid w:val="003924E9"/>
    <w:rsid w:val="0039283E"/>
    <w:rsid w:val="00392BC0"/>
    <w:rsid w:val="00392C51"/>
    <w:rsid w:val="00392F7C"/>
    <w:rsid w:val="00393042"/>
    <w:rsid w:val="00393283"/>
    <w:rsid w:val="00393322"/>
    <w:rsid w:val="00393679"/>
    <w:rsid w:val="00393786"/>
    <w:rsid w:val="003939F2"/>
    <w:rsid w:val="00393CE3"/>
    <w:rsid w:val="0039432E"/>
    <w:rsid w:val="00394413"/>
    <w:rsid w:val="003948A0"/>
    <w:rsid w:val="00395112"/>
    <w:rsid w:val="0039550A"/>
    <w:rsid w:val="00395660"/>
    <w:rsid w:val="003959CF"/>
    <w:rsid w:val="00395D08"/>
    <w:rsid w:val="00396360"/>
    <w:rsid w:val="0039654D"/>
    <w:rsid w:val="00397349"/>
    <w:rsid w:val="00397516"/>
    <w:rsid w:val="003975F2"/>
    <w:rsid w:val="00397678"/>
    <w:rsid w:val="00397991"/>
    <w:rsid w:val="00397DC0"/>
    <w:rsid w:val="00397F1A"/>
    <w:rsid w:val="00397F5B"/>
    <w:rsid w:val="003A09CA"/>
    <w:rsid w:val="003A174C"/>
    <w:rsid w:val="003A22A8"/>
    <w:rsid w:val="003A2433"/>
    <w:rsid w:val="003A2973"/>
    <w:rsid w:val="003A2BDF"/>
    <w:rsid w:val="003A2DE9"/>
    <w:rsid w:val="003A2E2C"/>
    <w:rsid w:val="003A2FB6"/>
    <w:rsid w:val="003A34E4"/>
    <w:rsid w:val="003A35D6"/>
    <w:rsid w:val="003A3DF5"/>
    <w:rsid w:val="003A4241"/>
    <w:rsid w:val="003A443A"/>
    <w:rsid w:val="003A4A9B"/>
    <w:rsid w:val="003A5683"/>
    <w:rsid w:val="003A56DC"/>
    <w:rsid w:val="003A56E9"/>
    <w:rsid w:val="003A5A42"/>
    <w:rsid w:val="003A5B9A"/>
    <w:rsid w:val="003A5D5E"/>
    <w:rsid w:val="003A6045"/>
    <w:rsid w:val="003A621F"/>
    <w:rsid w:val="003A6C51"/>
    <w:rsid w:val="003A7095"/>
    <w:rsid w:val="003A7C70"/>
    <w:rsid w:val="003B0223"/>
    <w:rsid w:val="003B08EE"/>
    <w:rsid w:val="003B103F"/>
    <w:rsid w:val="003B12B8"/>
    <w:rsid w:val="003B1315"/>
    <w:rsid w:val="003B15D2"/>
    <w:rsid w:val="003B1766"/>
    <w:rsid w:val="003B1EC6"/>
    <w:rsid w:val="003B2976"/>
    <w:rsid w:val="003B2F59"/>
    <w:rsid w:val="003B32D3"/>
    <w:rsid w:val="003B33CF"/>
    <w:rsid w:val="003B3533"/>
    <w:rsid w:val="003B37F1"/>
    <w:rsid w:val="003B38F4"/>
    <w:rsid w:val="003B3936"/>
    <w:rsid w:val="003B3F2F"/>
    <w:rsid w:val="003B4349"/>
    <w:rsid w:val="003B490B"/>
    <w:rsid w:val="003B4980"/>
    <w:rsid w:val="003B4C8F"/>
    <w:rsid w:val="003B512A"/>
    <w:rsid w:val="003B5BF8"/>
    <w:rsid w:val="003B5CB5"/>
    <w:rsid w:val="003B5E9B"/>
    <w:rsid w:val="003B5FF8"/>
    <w:rsid w:val="003B654D"/>
    <w:rsid w:val="003B6766"/>
    <w:rsid w:val="003B68A7"/>
    <w:rsid w:val="003B7508"/>
    <w:rsid w:val="003B76A2"/>
    <w:rsid w:val="003B77CE"/>
    <w:rsid w:val="003B7906"/>
    <w:rsid w:val="003B7A5B"/>
    <w:rsid w:val="003B7CAD"/>
    <w:rsid w:val="003B7FDA"/>
    <w:rsid w:val="003C0051"/>
    <w:rsid w:val="003C0263"/>
    <w:rsid w:val="003C07B8"/>
    <w:rsid w:val="003C0829"/>
    <w:rsid w:val="003C09F8"/>
    <w:rsid w:val="003C0C6C"/>
    <w:rsid w:val="003C1373"/>
    <w:rsid w:val="003C1D9B"/>
    <w:rsid w:val="003C1ED1"/>
    <w:rsid w:val="003C2579"/>
    <w:rsid w:val="003C258E"/>
    <w:rsid w:val="003C29A0"/>
    <w:rsid w:val="003C2EF0"/>
    <w:rsid w:val="003C4C71"/>
    <w:rsid w:val="003C4DDB"/>
    <w:rsid w:val="003C4E5C"/>
    <w:rsid w:val="003C4F04"/>
    <w:rsid w:val="003C4FDA"/>
    <w:rsid w:val="003C52FB"/>
    <w:rsid w:val="003C55D9"/>
    <w:rsid w:val="003C5A23"/>
    <w:rsid w:val="003C5E11"/>
    <w:rsid w:val="003C61C2"/>
    <w:rsid w:val="003C6393"/>
    <w:rsid w:val="003C6410"/>
    <w:rsid w:val="003C6A71"/>
    <w:rsid w:val="003C72D0"/>
    <w:rsid w:val="003C7761"/>
    <w:rsid w:val="003D027D"/>
    <w:rsid w:val="003D0A13"/>
    <w:rsid w:val="003D0E1E"/>
    <w:rsid w:val="003D0E27"/>
    <w:rsid w:val="003D100F"/>
    <w:rsid w:val="003D14E6"/>
    <w:rsid w:val="003D16C8"/>
    <w:rsid w:val="003D1856"/>
    <w:rsid w:val="003D18E3"/>
    <w:rsid w:val="003D1BD3"/>
    <w:rsid w:val="003D1E08"/>
    <w:rsid w:val="003D206E"/>
    <w:rsid w:val="003D2863"/>
    <w:rsid w:val="003D29B4"/>
    <w:rsid w:val="003D2BC6"/>
    <w:rsid w:val="003D2C37"/>
    <w:rsid w:val="003D2C6F"/>
    <w:rsid w:val="003D2E7E"/>
    <w:rsid w:val="003D3223"/>
    <w:rsid w:val="003D326F"/>
    <w:rsid w:val="003D3361"/>
    <w:rsid w:val="003D34A1"/>
    <w:rsid w:val="003D3C4A"/>
    <w:rsid w:val="003D4B0C"/>
    <w:rsid w:val="003D4BD2"/>
    <w:rsid w:val="003D4FFA"/>
    <w:rsid w:val="003D57CE"/>
    <w:rsid w:val="003D5A67"/>
    <w:rsid w:val="003D5B3D"/>
    <w:rsid w:val="003D5B80"/>
    <w:rsid w:val="003D5C1D"/>
    <w:rsid w:val="003D5D05"/>
    <w:rsid w:val="003D5E03"/>
    <w:rsid w:val="003D61D4"/>
    <w:rsid w:val="003D691A"/>
    <w:rsid w:val="003D6B08"/>
    <w:rsid w:val="003D6B42"/>
    <w:rsid w:val="003D6D15"/>
    <w:rsid w:val="003D787A"/>
    <w:rsid w:val="003E012C"/>
    <w:rsid w:val="003E0154"/>
    <w:rsid w:val="003E0180"/>
    <w:rsid w:val="003E01AF"/>
    <w:rsid w:val="003E04B5"/>
    <w:rsid w:val="003E14CD"/>
    <w:rsid w:val="003E15AF"/>
    <w:rsid w:val="003E1C15"/>
    <w:rsid w:val="003E1E6F"/>
    <w:rsid w:val="003E29E5"/>
    <w:rsid w:val="003E2C3E"/>
    <w:rsid w:val="003E2C42"/>
    <w:rsid w:val="003E2C4E"/>
    <w:rsid w:val="003E365A"/>
    <w:rsid w:val="003E3859"/>
    <w:rsid w:val="003E38B6"/>
    <w:rsid w:val="003E3A1C"/>
    <w:rsid w:val="003E3AE8"/>
    <w:rsid w:val="003E3DC2"/>
    <w:rsid w:val="003E432B"/>
    <w:rsid w:val="003E459B"/>
    <w:rsid w:val="003E4D94"/>
    <w:rsid w:val="003E4FB7"/>
    <w:rsid w:val="003E4FF2"/>
    <w:rsid w:val="003E5237"/>
    <w:rsid w:val="003E53A7"/>
    <w:rsid w:val="003E5531"/>
    <w:rsid w:val="003E555E"/>
    <w:rsid w:val="003E55C4"/>
    <w:rsid w:val="003E59B0"/>
    <w:rsid w:val="003E5B70"/>
    <w:rsid w:val="003E626D"/>
    <w:rsid w:val="003E67ED"/>
    <w:rsid w:val="003E7B4F"/>
    <w:rsid w:val="003F00BD"/>
    <w:rsid w:val="003F0C09"/>
    <w:rsid w:val="003F0E4B"/>
    <w:rsid w:val="003F0E7C"/>
    <w:rsid w:val="003F134A"/>
    <w:rsid w:val="003F1382"/>
    <w:rsid w:val="003F1402"/>
    <w:rsid w:val="003F15AC"/>
    <w:rsid w:val="003F1C32"/>
    <w:rsid w:val="003F210D"/>
    <w:rsid w:val="003F23F7"/>
    <w:rsid w:val="003F2860"/>
    <w:rsid w:val="003F2873"/>
    <w:rsid w:val="003F2B1C"/>
    <w:rsid w:val="003F2F9A"/>
    <w:rsid w:val="003F2FE3"/>
    <w:rsid w:val="003F3284"/>
    <w:rsid w:val="003F3808"/>
    <w:rsid w:val="003F3877"/>
    <w:rsid w:val="003F38AE"/>
    <w:rsid w:val="003F3AB1"/>
    <w:rsid w:val="003F3B1B"/>
    <w:rsid w:val="003F3CBE"/>
    <w:rsid w:val="003F3F9D"/>
    <w:rsid w:val="003F3FE0"/>
    <w:rsid w:val="003F40DA"/>
    <w:rsid w:val="003F40FF"/>
    <w:rsid w:val="003F4120"/>
    <w:rsid w:val="003F4E68"/>
    <w:rsid w:val="003F535D"/>
    <w:rsid w:val="003F54B2"/>
    <w:rsid w:val="003F55E1"/>
    <w:rsid w:val="003F5AFB"/>
    <w:rsid w:val="003F5BDC"/>
    <w:rsid w:val="003F60D6"/>
    <w:rsid w:val="003F6397"/>
    <w:rsid w:val="003F6616"/>
    <w:rsid w:val="003F6697"/>
    <w:rsid w:val="003F6EEF"/>
    <w:rsid w:val="003F6F4E"/>
    <w:rsid w:val="003F7247"/>
    <w:rsid w:val="003F78E6"/>
    <w:rsid w:val="003F7F0A"/>
    <w:rsid w:val="00400008"/>
    <w:rsid w:val="00400053"/>
    <w:rsid w:val="004000FE"/>
    <w:rsid w:val="00400273"/>
    <w:rsid w:val="004004EC"/>
    <w:rsid w:val="00400CD5"/>
    <w:rsid w:val="00401072"/>
    <w:rsid w:val="004015FD"/>
    <w:rsid w:val="00401BC1"/>
    <w:rsid w:val="004029BE"/>
    <w:rsid w:val="00402BBA"/>
    <w:rsid w:val="00402E08"/>
    <w:rsid w:val="0040306A"/>
    <w:rsid w:val="0040315D"/>
    <w:rsid w:val="0040321E"/>
    <w:rsid w:val="0040364D"/>
    <w:rsid w:val="00403BB7"/>
    <w:rsid w:val="0040445D"/>
    <w:rsid w:val="00404560"/>
    <w:rsid w:val="004057F3"/>
    <w:rsid w:val="00405D56"/>
    <w:rsid w:val="00406234"/>
    <w:rsid w:val="004065A9"/>
    <w:rsid w:val="0040684D"/>
    <w:rsid w:val="00406AA6"/>
    <w:rsid w:val="0040756F"/>
    <w:rsid w:val="00407B6C"/>
    <w:rsid w:val="00410138"/>
    <w:rsid w:val="00410708"/>
    <w:rsid w:val="004108A6"/>
    <w:rsid w:val="00410B85"/>
    <w:rsid w:val="004114EB"/>
    <w:rsid w:val="004115A5"/>
    <w:rsid w:val="004117C5"/>
    <w:rsid w:val="00411987"/>
    <w:rsid w:val="00411D41"/>
    <w:rsid w:val="00411ED8"/>
    <w:rsid w:val="00412400"/>
    <w:rsid w:val="004124AF"/>
    <w:rsid w:val="00412755"/>
    <w:rsid w:val="004127E1"/>
    <w:rsid w:val="00412829"/>
    <w:rsid w:val="00412890"/>
    <w:rsid w:val="00412EDC"/>
    <w:rsid w:val="00413253"/>
    <w:rsid w:val="00413B55"/>
    <w:rsid w:val="004141D6"/>
    <w:rsid w:val="004144B1"/>
    <w:rsid w:val="004147C4"/>
    <w:rsid w:val="0041486F"/>
    <w:rsid w:val="00414DF5"/>
    <w:rsid w:val="00414F70"/>
    <w:rsid w:val="00414F89"/>
    <w:rsid w:val="00414FBB"/>
    <w:rsid w:val="00415132"/>
    <w:rsid w:val="00415169"/>
    <w:rsid w:val="004152EB"/>
    <w:rsid w:val="0041542E"/>
    <w:rsid w:val="004154C1"/>
    <w:rsid w:val="0041592C"/>
    <w:rsid w:val="00415C0C"/>
    <w:rsid w:val="00415EC6"/>
    <w:rsid w:val="00415EC9"/>
    <w:rsid w:val="004161A3"/>
    <w:rsid w:val="0041695A"/>
    <w:rsid w:val="00416CF6"/>
    <w:rsid w:val="00416F94"/>
    <w:rsid w:val="004170C4"/>
    <w:rsid w:val="004172A1"/>
    <w:rsid w:val="0041759D"/>
    <w:rsid w:val="00417733"/>
    <w:rsid w:val="004179FA"/>
    <w:rsid w:val="0042045A"/>
    <w:rsid w:val="00420FF4"/>
    <w:rsid w:val="0042118D"/>
    <w:rsid w:val="004212B4"/>
    <w:rsid w:val="00421351"/>
    <w:rsid w:val="00421A78"/>
    <w:rsid w:val="00421C3C"/>
    <w:rsid w:val="00422212"/>
    <w:rsid w:val="00422424"/>
    <w:rsid w:val="0042252C"/>
    <w:rsid w:val="00422BC4"/>
    <w:rsid w:val="0042311D"/>
    <w:rsid w:val="0042391D"/>
    <w:rsid w:val="00423D48"/>
    <w:rsid w:val="004240B6"/>
    <w:rsid w:val="00424BE4"/>
    <w:rsid w:val="00424EEA"/>
    <w:rsid w:val="0042520D"/>
    <w:rsid w:val="00425424"/>
    <w:rsid w:val="00425BD0"/>
    <w:rsid w:val="00425D90"/>
    <w:rsid w:val="0042653D"/>
    <w:rsid w:val="00426D00"/>
    <w:rsid w:val="00426D99"/>
    <w:rsid w:val="00426E49"/>
    <w:rsid w:val="00427654"/>
    <w:rsid w:val="00427B55"/>
    <w:rsid w:val="00427B87"/>
    <w:rsid w:val="0043060C"/>
    <w:rsid w:val="004307A1"/>
    <w:rsid w:val="00430A6E"/>
    <w:rsid w:val="00430B91"/>
    <w:rsid w:val="004312ED"/>
    <w:rsid w:val="00431974"/>
    <w:rsid w:val="00431D8E"/>
    <w:rsid w:val="0043218B"/>
    <w:rsid w:val="0043229E"/>
    <w:rsid w:val="00432502"/>
    <w:rsid w:val="004331FE"/>
    <w:rsid w:val="00433292"/>
    <w:rsid w:val="0043347B"/>
    <w:rsid w:val="004335F7"/>
    <w:rsid w:val="00433798"/>
    <w:rsid w:val="00434970"/>
    <w:rsid w:val="004350CE"/>
    <w:rsid w:val="00435165"/>
    <w:rsid w:val="004354ED"/>
    <w:rsid w:val="004357FA"/>
    <w:rsid w:val="00435827"/>
    <w:rsid w:val="00436499"/>
    <w:rsid w:val="00436621"/>
    <w:rsid w:val="00436AE6"/>
    <w:rsid w:val="00436D45"/>
    <w:rsid w:val="004379F7"/>
    <w:rsid w:val="004400FB"/>
    <w:rsid w:val="00440C47"/>
    <w:rsid w:val="00440F6B"/>
    <w:rsid w:val="00441641"/>
    <w:rsid w:val="0044171C"/>
    <w:rsid w:val="004418CB"/>
    <w:rsid w:val="00441D8E"/>
    <w:rsid w:val="00442206"/>
    <w:rsid w:val="00442537"/>
    <w:rsid w:val="00442855"/>
    <w:rsid w:val="004429D4"/>
    <w:rsid w:val="00442F9B"/>
    <w:rsid w:val="004433D0"/>
    <w:rsid w:val="00443780"/>
    <w:rsid w:val="004443C3"/>
    <w:rsid w:val="004445D3"/>
    <w:rsid w:val="00444737"/>
    <w:rsid w:val="00444DA1"/>
    <w:rsid w:val="004456BB"/>
    <w:rsid w:val="004458E0"/>
    <w:rsid w:val="00445A06"/>
    <w:rsid w:val="00445BE9"/>
    <w:rsid w:val="00445E4E"/>
    <w:rsid w:val="004460E8"/>
    <w:rsid w:val="0044622D"/>
    <w:rsid w:val="0044663E"/>
    <w:rsid w:val="0044677E"/>
    <w:rsid w:val="00446943"/>
    <w:rsid w:val="0044705B"/>
    <w:rsid w:val="00447091"/>
    <w:rsid w:val="00447538"/>
    <w:rsid w:val="0044781D"/>
    <w:rsid w:val="00447BEC"/>
    <w:rsid w:val="00447E0B"/>
    <w:rsid w:val="00450D05"/>
    <w:rsid w:val="00450D65"/>
    <w:rsid w:val="00451075"/>
    <w:rsid w:val="00451A4E"/>
    <w:rsid w:val="004523EB"/>
    <w:rsid w:val="004527AB"/>
    <w:rsid w:val="00452A17"/>
    <w:rsid w:val="00452BDD"/>
    <w:rsid w:val="004532F0"/>
    <w:rsid w:val="004535AB"/>
    <w:rsid w:val="0045378F"/>
    <w:rsid w:val="004539EB"/>
    <w:rsid w:val="00454111"/>
    <w:rsid w:val="004541D9"/>
    <w:rsid w:val="0045454F"/>
    <w:rsid w:val="00454620"/>
    <w:rsid w:val="00454BC4"/>
    <w:rsid w:val="00454C33"/>
    <w:rsid w:val="00454E02"/>
    <w:rsid w:val="0045504D"/>
    <w:rsid w:val="004551BD"/>
    <w:rsid w:val="0045559D"/>
    <w:rsid w:val="00455C72"/>
    <w:rsid w:val="00455F67"/>
    <w:rsid w:val="0045662A"/>
    <w:rsid w:val="0045698E"/>
    <w:rsid w:val="004570A3"/>
    <w:rsid w:val="004574D5"/>
    <w:rsid w:val="00457FBF"/>
    <w:rsid w:val="0046004F"/>
    <w:rsid w:val="004604D3"/>
    <w:rsid w:val="00460522"/>
    <w:rsid w:val="00460C78"/>
    <w:rsid w:val="00460DF3"/>
    <w:rsid w:val="004611B0"/>
    <w:rsid w:val="00461B77"/>
    <w:rsid w:val="00461E9F"/>
    <w:rsid w:val="004620F8"/>
    <w:rsid w:val="004628CE"/>
    <w:rsid w:val="0046299A"/>
    <w:rsid w:val="004629D3"/>
    <w:rsid w:val="00462C5B"/>
    <w:rsid w:val="004631FC"/>
    <w:rsid w:val="00463853"/>
    <w:rsid w:val="004638AA"/>
    <w:rsid w:val="004639A1"/>
    <w:rsid w:val="00463C08"/>
    <w:rsid w:val="00464071"/>
    <w:rsid w:val="00464493"/>
    <w:rsid w:val="00464910"/>
    <w:rsid w:val="00464A70"/>
    <w:rsid w:val="00464B54"/>
    <w:rsid w:val="0046503A"/>
    <w:rsid w:val="00465290"/>
    <w:rsid w:val="004652D0"/>
    <w:rsid w:val="00465A3D"/>
    <w:rsid w:val="0046610E"/>
    <w:rsid w:val="004663D7"/>
    <w:rsid w:val="004666E1"/>
    <w:rsid w:val="00466891"/>
    <w:rsid w:val="00466A93"/>
    <w:rsid w:val="00467280"/>
    <w:rsid w:val="00467E0B"/>
    <w:rsid w:val="004707E2"/>
    <w:rsid w:val="00470AEE"/>
    <w:rsid w:val="00470D03"/>
    <w:rsid w:val="00471008"/>
    <w:rsid w:val="00471088"/>
    <w:rsid w:val="00471230"/>
    <w:rsid w:val="00471527"/>
    <w:rsid w:val="00471C87"/>
    <w:rsid w:val="00471F40"/>
    <w:rsid w:val="00472208"/>
    <w:rsid w:val="00472522"/>
    <w:rsid w:val="00472763"/>
    <w:rsid w:val="00472798"/>
    <w:rsid w:val="00472AB1"/>
    <w:rsid w:val="00472EB8"/>
    <w:rsid w:val="00472EC6"/>
    <w:rsid w:val="00472F63"/>
    <w:rsid w:val="0047303B"/>
    <w:rsid w:val="00473479"/>
    <w:rsid w:val="0047397D"/>
    <w:rsid w:val="00473AB9"/>
    <w:rsid w:val="00474019"/>
    <w:rsid w:val="00474416"/>
    <w:rsid w:val="00474E6B"/>
    <w:rsid w:val="00475D5E"/>
    <w:rsid w:val="00475E72"/>
    <w:rsid w:val="00475E93"/>
    <w:rsid w:val="00475FB8"/>
    <w:rsid w:val="0047618B"/>
    <w:rsid w:val="00476215"/>
    <w:rsid w:val="00476749"/>
    <w:rsid w:val="00476ED5"/>
    <w:rsid w:val="00476FFF"/>
    <w:rsid w:val="0047701C"/>
    <w:rsid w:val="004772D8"/>
    <w:rsid w:val="004773AB"/>
    <w:rsid w:val="00477412"/>
    <w:rsid w:val="00477E48"/>
    <w:rsid w:val="00477F8D"/>
    <w:rsid w:val="0048040D"/>
    <w:rsid w:val="00480ACB"/>
    <w:rsid w:val="004811D5"/>
    <w:rsid w:val="004815C1"/>
    <w:rsid w:val="004815F1"/>
    <w:rsid w:val="00481E21"/>
    <w:rsid w:val="00481E43"/>
    <w:rsid w:val="00481EE9"/>
    <w:rsid w:val="00481F4D"/>
    <w:rsid w:val="00482886"/>
    <w:rsid w:val="004830D9"/>
    <w:rsid w:val="0048332B"/>
    <w:rsid w:val="00483FAC"/>
    <w:rsid w:val="0048414A"/>
    <w:rsid w:val="00484206"/>
    <w:rsid w:val="0048478A"/>
    <w:rsid w:val="00484894"/>
    <w:rsid w:val="00484E48"/>
    <w:rsid w:val="00484EE9"/>
    <w:rsid w:val="0048533C"/>
    <w:rsid w:val="00485806"/>
    <w:rsid w:val="00485940"/>
    <w:rsid w:val="00486681"/>
    <w:rsid w:val="0048678D"/>
    <w:rsid w:val="004867CF"/>
    <w:rsid w:val="004869B3"/>
    <w:rsid w:val="00486E20"/>
    <w:rsid w:val="00486F5F"/>
    <w:rsid w:val="0049038E"/>
    <w:rsid w:val="004905C6"/>
    <w:rsid w:val="00490771"/>
    <w:rsid w:val="00490C12"/>
    <w:rsid w:val="00490C61"/>
    <w:rsid w:val="00490F79"/>
    <w:rsid w:val="004913EC"/>
    <w:rsid w:val="004919A0"/>
    <w:rsid w:val="004919FD"/>
    <w:rsid w:val="00491EE5"/>
    <w:rsid w:val="0049261A"/>
    <w:rsid w:val="004927E3"/>
    <w:rsid w:val="00492B5B"/>
    <w:rsid w:val="00493842"/>
    <w:rsid w:val="00493EE7"/>
    <w:rsid w:val="00494126"/>
    <w:rsid w:val="004946AC"/>
    <w:rsid w:val="0049477C"/>
    <w:rsid w:val="00494863"/>
    <w:rsid w:val="00494998"/>
    <w:rsid w:val="00494C2B"/>
    <w:rsid w:val="00494C89"/>
    <w:rsid w:val="00494D7B"/>
    <w:rsid w:val="00494F48"/>
    <w:rsid w:val="004951B9"/>
    <w:rsid w:val="00495CC4"/>
    <w:rsid w:val="00496062"/>
    <w:rsid w:val="00496AAE"/>
    <w:rsid w:val="00496E1B"/>
    <w:rsid w:val="00496F19"/>
    <w:rsid w:val="00496F42"/>
    <w:rsid w:val="00496FC7"/>
    <w:rsid w:val="00497170"/>
    <w:rsid w:val="00497224"/>
    <w:rsid w:val="0049741E"/>
    <w:rsid w:val="00497520"/>
    <w:rsid w:val="00497856"/>
    <w:rsid w:val="00497A5C"/>
    <w:rsid w:val="00497EE8"/>
    <w:rsid w:val="004A03B3"/>
    <w:rsid w:val="004A0785"/>
    <w:rsid w:val="004A0B81"/>
    <w:rsid w:val="004A0EA6"/>
    <w:rsid w:val="004A0FEF"/>
    <w:rsid w:val="004A1409"/>
    <w:rsid w:val="004A1553"/>
    <w:rsid w:val="004A1A82"/>
    <w:rsid w:val="004A1AA6"/>
    <w:rsid w:val="004A1BC0"/>
    <w:rsid w:val="004A25DF"/>
    <w:rsid w:val="004A306D"/>
    <w:rsid w:val="004A314D"/>
    <w:rsid w:val="004A315B"/>
    <w:rsid w:val="004A3255"/>
    <w:rsid w:val="004A385D"/>
    <w:rsid w:val="004A4E56"/>
    <w:rsid w:val="004A570E"/>
    <w:rsid w:val="004A5904"/>
    <w:rsid w:val="004A597C"/>
    <w:rsid w:val="004A5B79"/>
    <w:rsid w:val="004A6067"/>
    <w:rsid w:val="004A60E8"/>
    <w:rsid w:val="004A6160"/>
    <w:rsid w:val="004A6490"/>
    <w:rsid w:val="004A651D"/>
    <w:rsid w:val="004A68AF"/>
    <w:rsid w:val="004A69AB"/>
    <w:rsid w:val="004A6BDD"/>
    <w:rsid w:val="004A6DBE"/>
    <w:rsid w:val="004A730D"/>
    <w:rsid w:val="004A755C"/>
    <w:rsid w:val="004A788C"/>
    <w:rsid w:val="004A7CA1"/>
    <w:rsid w:val="004B0349"/>
    <w:rsid w:val="004B0362"/>
    <w:rsid w:val="004B05F8"/>
    <w:rsid w:val="004B1221"/>
    <w:rsid w:val="004B172F"/>
    <w:rsid w:val="004B1803"/>
    <w:rsid w:val="004B1BD5"/>
    <w:rsid w:val="004B2992"/>
    <w:rsid w:val="004B2B34"/>
    <w:rsid w:val="004B37A8"/>
    <w:rsid w:val="004B39BC"/>
    <w:rsid w:val="004B3A6A"/>
    <w:rsid w:val="004B44EC"/>
    <w:rsid w:val="004B46B4"/>
    <w:rsid w:val="004B4849"/>
    <w:rsid w:val="004B506C"/>
    <w:rsid w:val="004B53F4"/>
    <w:rsid w:val="004B54E0"/>
    <w:rsid w:val="004B590A"/>
    <w:rsid w:val="004B6173"/>
    <w:rsid w:val="004B6320"/>
    <w:rsid w:val="004B6E75"/>
    <w:rsid w:val="004B7535"/>
    <w:rsid w:val="004B7A0D"/>
    <w:rsid w:val="004B7A37"/>
    <w:rsid w:val="004B7D58"/>
    <w:rsid w:val="004B7F34"/>
    <w:rsid w:val="004C03D9"/>
    <w:rsid w:val="004C044A"/>
    <w:rsid w:val="004C0842"/>
    <w:rsid w:val="004C0E64"/>
    <w:rsid w:val="004C13E7"/>
    <w:rsid w:val="004C1575"/>
    <w:rsid w:val="004C1E0A"/>
    <w:rsid w:val="004C1EF7"/>
    <w:rsid w:val="004C2541"/>
    <w:rsid w:val="004C27FB"/>
    <w:rsid w:val="004C2B73"/>
    <w:rsid w:val="004C2C42"/>
    <w:rsid w:val="004C2EB2"/>
    <w:rsid w:val="004C3035"/>
    <w:rsid w:val="004C30D5"/>
    <w:rsid w:val="004C312D"/>
    <w:rsid w:val="004C31F2"/>
    <w:rsid w:val="004C33D5"/>
    <w:rsid w:val="004C365E"/>
    <w:rsid w:val="004C38F2"/>
    <w:rsid w:val="004C3A4B"/>
    <w:rsid w:val="004C3AB5"/>
    <w:rsid w:val="004C3B64"/>
    <w:rsid w:val="004C43F4"/>
    <w:rsid w:val="004C4ABE"/>
    <w:rsid w:val="004C4B0A"/>
    <w:rsid w:val="004C4E71"/>
    <w:rsid w:val="004C58CB"/>
    <w:rsid w:val="004C5932"/>
    <w:rsid w:val="004C59E5"/>
    <w:rsid w:val="004C5E28"/>
    <w:rsid w:val="004C600A"/>
    <w:rsid w:val="004C69A7"/>
    <w:rsid w:val="004C6ADB"/>
    <w:rsid w:val="004C6C5A"/>
    <w:rsid w:val="004C6EDB"/>
    <w:rsid w:val="004C7543"/>
    <w:rsid w:val="004C7A70"/>
    <w:rsid w:val="004C7C8A"/>
    <w:rsid w:val="004C7F8F"/>
    <w:rsid w:val="004D000A"/>
    <w:rsid w:val="004D0057"/>
    <w:rsid w:val="004D029E"/>
    <w:rsid w:val="004D04EB"/>
    <w:rsid w:val="004D051F"/>
    <w:rsid w:val="004D08CF"/>
    <w:rsid w:val="004D2222"/>
    <w:rsid w:val="004D3381"/>
    <w:rsid w:val="004D3FEB"/>
    <w:rsid w:val="004D41FE"/>
    <w:rsid w:val="004D4893"/>
    <w:rsid w:val="004D55F3"/>
    <w:rsid w:val="004D586A"/>
    <w:rsid w:val="004D6A63"/>
    <w:rsid w:val="004D6C8F"/>
    <w:rsid w:val="004D6E50"/>
    <w:rsid w:val="004D7E6D"/>
    <w:rsid w:val="004E01AE"/>
    <w:rsid w:val="004E085D"/>
    <w:rsid w:val="004E0BCA"/>
    <w:rsid w:val="004E1855"/>
    <w:rsid w:val="004E2111"/>
    <w:rsid w:val="004E21D3"/>
    <w:rsid w:val="004E2281"/>
    <w:rsid w:val="004E23BB"/>
    <w:rsid w:val="004E24DE"/>
    <w:rsid w:val="004E2A4B"/>
    <w:rsid w:val="004E2C3F"/>
    <w:rsid w:val="004E3389"/>
    <w:rsid w:val="004E3471"/>
    <w:rsid w:val="004E3C72"/>
    <w:rsid w:val="004E3E47"/>
    <w:rsid w:val="004E45FE"/>
    <w:rsid w:val="004E46C8"/>
    <w:rsid w:val="004E4749"/>
    <w:rsid w:val="004E49D7"/>
    <w:rsid w:val="004E4B4D"/>
    <w:rsid w:val="004E4C2E"/>
    <w:rsid w:val="004E5219"/>
    <w:rsid w:val="004E530F"/>
    <w:rsid w:val="004E556B"/>
    <w:rsid w:val="004E59FD"/>
    <w:rsid w:val="004E5B3C"/>
    <w:rsid w:val="004E6940"/>
    <w:rsid w:val="004E69F6"/>
    <w:rsid w:val="004E6E88"/>
    <w:rsid w:val="004E71C9"/>
    <w:rsid w:val="004E72E2"/>
    <w:rsid w:val="004F0265"/>
    <w:rsid w:val="004F02F5"/>
    <w:rsid w:val="004F055B"/>
    <w:rsid w:val="004F0ADC"/>
    <w:rsid w:val="004F0FC3"/>
    <w:rsid w:val="004F1101"/>
    <w:rsid w:val="004F1277"/>
    <w:rsid w:val="004F1798"/>
    <w:rsid w:val="004F1D6F"/>
    <w:rsid w:val="004F21B2"/>
    <w:rsid w:val="004F24B1"/>
    <w:rsid w:val="004F24C3"/>
    <w:rsid w:val="004F2730"/>
    <w:rsid w:val="004F2892"/>
    <w:rsid w:val="004F3399"/>
    <w:rsid w:val="004F3B1A"/>
    <w:rsid w:val="004F3B24"/>
    <w:rsid w:val="004F415C"/>
    <w:rsid w:val="004F44C1"/>
    <w:rsid w:val="004F45B6"/>
    <w:rsid w:val="004F4BF2"/>
    <w:rsid w:val="004F4E61"/>
    <w:rsid w:val="004F4ECB"/>
    <w:rsid w:val="004F4F16"/>
    <w:rsid w:val="004F5054"/>
    <w:rsid w:val="004F5892"/>
    <w:rsid w:val="004F5AB2"/>
    <w:rsid w:val="004F637D"/>
    <w:rsid w:val="004F6525"/>
    <w:rsid w:val="004F6D0B"/>
    <w:rsid w:val="004F76CD"/>
    <w:rsid w:val="004F77F9"/>
    <w:rsid w:val="004F780F"/>
    <w:rsid w:val="004F79A5"/>
    <w:rsid w:val="004F7A18"/>
    <w:rsid w:val="004F7B78"/>
    <w:rsid w:val="004F7D59"/>
    <w:rsid w:val="004F7FB1"/>
    <w:rsid w:val="004F7FC3"/>
    <w:rsid w:val="005008A0"/>
    <w:rsid w:val="005009EA"/>
    <w:rsid w:val="00500DAE"/>
    <w:rsid w:val="00501834"/>
    <w:rsid w:val="00501B7E"/>
    <w:rsid w:val="00502A26"/>
    <w:rsid w:val="00503147"/>
    <w:rsid w:val="00503444"/>
    <w:rsid w:val="00503490"/>
    <w:rsid w:val="00503552"/>
    <w:rsid w:val="00503B6E"/>
    <w:rsid w:val="00503EF7"/>
    <w:rsid w:val="00504105"/>
    <w:rsid w:val="0050432F"/>
    <w:rsid w:val="00504344"/>
    <w:rsid w:val="0050454A"/>
    <w:rsid w:val="005048C5"/>
    <w:rsid w:val="00506158"/>
    <w:rsid w:val="005062CC"/>
    <w:rsid w:val="005065FB"/>
    <w:rsid w:val="0050668D"/>
    <w:rsid w:val="00506AD2"/>
    <w:rsid w:val="00507165"/>
    <w:rsid w:val="005071B0"/>
    <w:rsid w:val="005075D4"/>
    <w:rsid w:val="00507F4C"/>
    <w:rsid w:val="00507F87"/>
    <w:rsid w:val="00510575"/>
    <w:rsid w:val="00510795"/>
    <w:rsid w:val="00510CF6"/>
    <w:rsid w:val="00510D5A"/>
    <w:rsid w:val="00510ECE"/>
    <w:rsid w:val="00511111"/>
    <w:rsid w:val="00512146"/>
    <w:rsid w:val="00512654"/>
    <w:rsid w:val="0051277B"/>
    <w:rsid w:val="00512A29"/>
    <w:rsid w:val="00512A33"/>
    <w:rsid w:val="00512E5E"/>
    <w:rsid w:val="00512FDF"/>
    <w:rsid w:val="005131DC"/>
    <w:rsid w:val="005132B0"/>
    <w:rsid w:val="00513469"/>
    <w:rsid w:val="00513B91"/>
    <w:rsid w:val="00513CB2"/>
    <w:rsid w:val="0051432E"/>
    <w:rsid w:val="0051467A"/>
    <w:rsid w:val="00514E18"/>
    <w:rsid w:val="00514F39"/>
    <w:rsid w:val="0051501A"/>
    <w:rsid w:val="00515503"/>
    <w:rsid w:val="00515579"/>
    <w:rsid w:val="00515BAD"/>
    <w:rsid w:val="005160D8"/>
    <w:rsid w:val="0051674F"/>
    <w:rsid w:val="00516B16"/>
    <w:rsid w:val="00516D92"/>
    <w:rsid w:val="00516FBA"/>
    <w:rsid w:val="005173DF"/>
    <w:rsid w:val="00517702"/>
    <w:rsid w:val="00517795"/>
    <w:rsid w:val="00520472"/>
    <w:rsid w:val="0052071E"/>
    <w:rsid w:val="005215F8"/>
    <w:rsid w:val="0052182B"/>
    <w:rsid w:val="005221D9"/>
    <w:rsid w:val="005223C8"/>
    <w:rsid w:val="00522411"/>
    <w:rsid w:val="00522668"/>
    <w:rsid w:val="0052275A"/>
    <w:rsid w:val="00522994"/>
    <w:rsid w:val="005232ED"/>
    <w:rsid w:val="005235BE"/>
    <w:rsid w:val="0052388C"/>
    <w:rsid w:val="00523961"/>
    <w:rsid w:val="00523993"/>
    <w:rsid w:val="00523BFA"/>
    <w:rsid w:val="00523D91"/>
    <w:rsid w:val="00523E0B"/>
    <w:rsid w:val="005240FD"/>
    <w:rsid w:val="005243BB"/>
    <w:rsid w:val="005247F1"/>
    <w:rsid w:val="00524823"/>
    <w:rsid w:val="00524977"/>
    <w:rsid w:val="005252DD"/>
    <w:rsid w:val="005256BD"/>
    <w:rsid w:val="00525D05"/>
    <w:rsid w:val="00525FEC"/>
    <w:rsid w:val="0052605F"/>
    <w:rsid w:val="005260B6"/>
    <w:rsid w:val="00526103"/>
    <w:rsid w:val="0052640A"/>
    <w:rsid w:val="00526850"/>
    <w:rsid w:val="00526BE4"/>
    <w:rsid w:val="00526D9F"/>
    <w:rsid w:val="005270C0"/>
    <w:rsid w:val="00527BEA"/>
    <w:rsid w:val="00530416"/>
    <w:rsid w:val="00530877"/>
    <w:rsid w:val="00530B18"/>
    <w:rsid w:val="00530BB9"/>
    <w:rsid w:val="00530F6C"/>
    <w:rsid w:val="00531475"/>
    <w:rsid w:val="0053183A"/>
    <w:rsid w:val="00531AFC"/>
    <w:rsid w:val="00531F87"/>
    <w:rsid w:val="005326BF"/>
    <w:rsid w:val="00532F88"/>
    <w:rsid w:val="005331DB"/>
    <w:rsid w:val="00533D1C"/>
    <w:rsid w:val="00533E0A"/>
    <w:rsid w:val="00533E85"/>
    <w:rsid w:val="00534180"/>
    <w:rsid w:val="005342B5"/>
    <w:rsid w:val="00534325"/>
    <w:rsid w:val="0053437E"/>
    <w:rsid w:val="0053448D"/>
    <w:rsid w:val="00534915"/>
    <w:rsid w:val="00534DAA"/>
    <w:rsid w:val="005353E8"/>
    <w:rsid w:val="00535492"/>
    <w:rsid w:val="0053568A"/>
    <w:rsid w:val="00535A6A"/>
    <w:rsid w:val="00535CB3"/>
    <w:rsid w:val="00535D1C"/>
    <w:rsid w:val="005360D7"/>
    <w:rsid w:val="005361FD"/>
    <w:rsid w:val="00536427"/>
    <w:rsid w:val="00536429"/>
    <w:rsid w:val="005366E8"/>
    <w:rsid w:val="005367C6"/>
    <w:rsid w:val="005368CE"/>
    <w:rsid w:val="00536B6F"/>
    <w:rsid w:val="00536C9E"/>
    <w:rsid w:val="00536E5A"/>
    <w:rsid w:val="00536F37"/>
    <w:rsid w:val="00536FBD"/>
    <w:rsid w:val="00537083"/>
    <w:rsid w:val="00537393"/>
    <w:rsid w:val="00537805"/>
    <w:rsid w:val="00537BFB"/>
    <w:rsid w:val="00537C2A"/>
    <w:rsid w:val="0054037A"/>
    <w:rsid w:val="00540887"/>
    <w:rsid w:val="005409AA"/>
    <w:rsid w:val="005409F4"/>
    <w:rsid w:val="0054110C"/>
    <w:rsid w:val="00541459"/>
    <w:rsid w:val="00541ABD"/>
    <w:rsid w:val="00541C14"/>
    <w:rsid w:val="00541F9F"/>
    <w:rsid w:val="00541FAF"/>
    <w:rsid w:val="00542291"/>
    <w:rsid w:val="00542AAE"/>
    <w:rsid w:val="00542BAF"/>
    <w:rsid w:val="00542C02"/>
    <w:rsid w:val="005436AE"/>
    <w:rsid w:val="005436BE"/>
    <w:rsid w:val="0054394A"/>
    <w:rsid w:val="00544500"/>
    <w:rsid w:val="005450DB"/>
    <w:rsid w:val="00545230"/>
    <w:rsid w:val="0054544D"/>
    <w:rsid w:val="00545617"/>
    <w:rsid w:val="00545C3B"/>
    <w:rsid w:val="0054618A"/>
    <w:rsid w:val="0054645C"/>
    <w:rsid w:val="005467DE"/>
    <w:rsid w:val="0054690D"/>
    <w:rsid w:val="00546F48"/>
    <w:rsid w:val="0054797D"/>
    <w:rsid w:val="0055015E"/>
    <w:rsid w:val="00550394"/>
    <w:rsid w:val="005504D7"/>
    <w:rsid w:val="00550662"/>
    <w:rsid w:val="00550A12"/>
    <w:rsid w:val="00550CAD"/>
    <w:rsid w:val="00550D21"/>
    <w:rsid w:val="0055102C"/>
    <w:rsid w:val="005514F2"/>
    <w:rsid w:val="00551CE6"/>
    <w:rsid w:val="005521A4"/>
    <w:rsid w:val="0055225B"/>
    <w:rsid w:val="00552A48"/>
    <w:rsid w:val="00552DBD"/>
    <w:rsid w:val="0055332F"/>
    <w:rsid w:val="0055356C"/>
    <w:rsid w:val="00553775"/>
    <w:rsid w:val="00553800"/>
    <w:rsid w:val="00553EFB"/>
    <w:rsid w:val="00554009"/>
    <w:rsid w:val="005541D2"/>
    <w:rsid w:val="005542C1"/>
    <w:rsid w:val="00554782"/>
    <w:rsid w:val="005549E4"/>
    <w:rsid w:val="005549FC"/>
    <w:rsid w:val="00554DB9"/>
    <w:rsid w:val="0055531B"/>
    <w:rsid w:val="005554B9"/>
    <w:rsid w:val="00555F98"/>
    <w:rsid w:val="00556539"/>
    <w:rsid w:val="005568DD"/>
    <w:rsid w:val="00557266"/>
    <w:rsid w:val="005575A6"/>
    <w:rsid w:val="00557673"/>
    <w:rsid w:val="0055775D"/>
    <w:rsid w:val="00557A00"/>
    <w:rsid w:val="00557AE3"/>
    <w:rsid w:val="00560349"/>
    <w:rsid w:val="00560691"/>
    <w:rsid w:val="0056069F"/>
    <w:rsid w:val="005608BA"/>
    <w:rsid w:val="0056165C"/>
    <w:rsid w:val="00561C55"/>
    <w:rsid w:val="00561F48"/>
    <w:rsid w:val="0056224B"/>
    <w:rsid w:val="0056273E"/>
    <w:rsid w:val="00562BFF"/>
    <w:rsid w:val="005631DC"/>
    <w:rsid w:val="005631FE"/>
    <w:rsid w:val="00563339"/>
    <w:rsid w:val="00563417"/>
    <w:rsid w:val="00563C98"/>
    <w:rsid w:val="00564069"/>
    <w:rsid w:val="0056441A"/>
    <w:rsid w:val="005647E1"/>
    <w:rsid w:val="00564A73"/>
    <w:rsid w:val="00564C20"/>
    <w:rsid w:val="00565485"/>
    <w:rsid w:val="005654D4"/>
    <w:rsid w:val="00565638"/>
    <w:rsid w:val="0056653E"/>
    <w:rsid w:val="005667C1"/>
    <w:rsid w:val="005672B8"/>
    <w:rsid w:val="0056741E"/>
    <w:rsid w:val="0056744C"/>
    <w:rsid w:val="005700DA"/>
    <w:rsid w:val="005701C2"/>
    <w:rsid w:val="0057023D"/>
    <w:rsid w:val="005704CD"/>
    <w:rsid w:val="00570C2A"/>
    <w:rsid w:val="00571593"/>
    <w:rsid w:val="005717D8"/>
    <w:rsid w:val="00571883"/>
    <w:rsid w:val="0057199C"/>
    <w:rsid w:val="005719D4"/>
    <w:rsid w:val="00571F05"/>
    <w:rsid w:val="00572513"/>
    <w:rsid w:val="00572645"/>
    <w:rsid w:val="00572900"/>
    <w:rsid w:val="00572972"/>
    <w:rsid w:val="005730EE"/>
    <w:rsid w:val="005735C8"/>
    <w:rsid w:val="0057366C"/>
    <w:rsid w:val="005736A1"/>
    <w:rsid w:val="005736F9"/>
    <w:rsid w:val="00573B15"/>
    <w:rsid w:val="00573BB5"/>
    <w:rsid w:val="00573E60"/>
    <w:rsid w:val="0057452C"/>
    <w:rsid w:val="00574904"/>
    <w:rsid w:val="00574E75"/>
    <w:rsid w:val="00574F53"/>
    <w:rsid w:val="005752CE"/>
    <w:rsid w:val="005753C6"/>
    <w:rsid w:val="005761F7"/>
    <w:rsid w:val="00576338"/>
    <w:rsid w:val="00576372"/>
    <w:rsid w:val="00576447"/>
    <w:rsid w:val="00576541"/>
    <w:rsid w:val="0057695C"/>
    <w:rsid w:val="005769C2"/>
    <w:rsid w:val="00576EE1"/>
    <w:rsid w:val="00576F58"/>
    <w:rsid w:val="005770AC"/>
    <w:rsid w:val="0057710C"/>
    <w:rsid w:val="0057734A"/>
    <w:rsid w:val="00577666"/>
    <w:rsid w:val="00577EC5"/>
    <w:rsid w:val="005803EE"/>
    <w:rsid w:val="005806C0"/>
    <w:rsid w:val="00580C5D"/>
    <w:rsid w:val="00580CC7"/>
    <w:rsid w:val="0058155F"/>
    <w:rsid w:val="005816A4"/>
    <w:rsid w:val="0058171A"/>
    <w:rsid w:val="00581D9D"/>
    <w:rsid w:val="00581FAB"/>
    <w:rsid w:val="00582921"/>
    <w:rsid w:val="00582F00"/>
    <w:rsid w:val="005834CD"/>
    <w:rsid w:val="00583502"/>
    <w:rsid w:val="0058379C"/>
    <w:rsid w:val="005838EB"/>
    <w:rsid w:val="0058391F"/>
    <w:rsid w:val="00583F06"/>
    <w:rsid w:val="00584223"/>
    <w:rsid w:val="0058430C"/>
    <w:rsid w:val="00584CD2"/>
    <w:rsid w:val="00584F33"/>
    <w:rsid w:val="00585EFC"/>
    <w:rsid w:val="005867AE"/>
    <w:rsid w:val="00586881"/>
    <w:rsid w:val="00586AC2"/>
    <w:rsid w:val="00586E5F"/>
    <w:rsid w:val="0058736C"/>
    <w:rsid w:val="00587D62"/>
    <w:rsid w:val="00587DBE"/>
    <w:rsid w:val="005903C3"/>
    <w:rsid w:val="0059042B"/>
    <w:rsid w:val="00590794"/>
    <w:rsid w:val="00590B65"/>
    <w:rsid w:val="00590D45"/>
    <w:rsid w:val="00590E15"/>
    <w:rsid w:val="00591210"/>
    <w:rsid w:val="0059127B"/>
    <w:rsid w:val="005915EC"/>
    <w:rsid w:val="00591877"/>
    <w:rsid w:val="00591A7B"/>
    <w:rsid w:val="00591C0F"/>
    <w:rsid w:val="00591DBB"/>
    <w:rsid w:val="005929BC"/>
    <w:rsid w:val="00592BE9"/>
    <w:rsid w:val="005932E1"/>
    <w:rsid w:val="00593551"/>
    <w:rsid w:val="00593A8B"/>
    <w:rsid w:val="00593C5C"/>
    <w:rsid w:val="00594617"/>
    <w:rsid w:val="0059463B"/>
    <w:rsid w:val="00594FCC"/>
    <w:rsid w:val="005954E6"/>
    <w:rsid w:val="00595756"/>
    <w:rsid w:val="00596364"/>
    <w:rsid w:val="0059656D"/>
    <w:rsid w:val="00596B25"/>
    <w:rsid w:val="00596C54"/>
    <w:rsid w:val="0059751E"/>
    <w:rsid w:val="005978DC"/>
    <w:rsid w:val="00597E53"/>
    <w:rsid w:val="00597FB0"/>
    <w:rsid w:val="00597FDB"/>
    <w:rsid w:val="005A01C5"/>
    <w:rsid w:val="005A0866"/>
    <w:rsid w:val="005A0B4B"/>
    <w:rsid w:val="005A1234"/>
    <w:rsid w:val="005A1294"/>
    <w:rsid w:val="005A169E"/>
    <w:rsid w:val="005A1A9A"/>
    <w:rsid w:val="005A206E"/>
    <w:rsid w:val="005A23B6"/>
    <w:rsid w:val="005A248E"/>
    <w:rsid w:val="005A294B"/>
    <w:rsid w:val="005A2B44"/>
    <w:rsid w:val="005A2DFB"/>
    <w:rsid w:val="005A3CB0"/>
    <w:rsid w:val="005A4290"/>
    <w:rsid w:val="005A4651"/>
    <w:rsid w:val="005A4B34"/>
    <w:rsid w:val="005A4CBF"/>
    <w:rsid w:val="005A4E7A"/>
    <w:rsid w:val="005A539A"/>
    <w:rsid w:val="005A573C"/>
    <w:rsid w:val="005A5A1A"/>
    <w:rsid w:val="005A5AE1"/>
    <w:rsid w:val="005A5C47"/>
    <w:rsid w:val="005A5FE9"/>
    <w:rsid w:val="005A636A"/>
    <w:rsid w:val="005A64CF"/>
    <w:rsid w:val="005A64D8"/>
    <w:rsid w:val="005A66D9"/>
    <w:rsid w:val="005A6B25"/>
    <w:rsid w:val="005A6B64"/>
    <w:rsid w:val="005A6F48"/>
    <w:rsid w:val="005A7540"/>
    <w:rsid w:val="005A7938"/>
    <w:rsid w:val="005A7A07"/>
    <w:rsid w:val="005A7B8D"/>
    <w:rsid w:val="005A7C48"/>
    <w:rsid w:val="005B01F5"/>
    <w:rsid w:val="005B055F"/>
    <w:rsid w:val="005B0C57"/>
    <w:rsid w:val="005B0D01"/>
    <w:rsid w:val="005B0FC9"/>
    <w:rsid w:val="005B0FCE"/>
    <w:rsid w:val="005B1085"/>
    <w:rsid w:val="005B118E"/>
    <w:rsid w:val="005B13B6"/>
    <w:rsid w:val="005B148A"/>
    <w:rsid w:val="005B169E"/>
    <w:rsid w:val="005B1F22"/>
    <w:rsid w:val="005B242A"/>
    <w:rsid w:val="005B2EBB"/>
    <w:rsid w:val="005B3DFF"/>
    <w:rsid w:val="005B3F49"/>
    <w:rsid w:val="005B427B"/>
    <w:rsid w:val="005B43B0"/>
    <w:rsid w:val="005B45AB"/>
    <w:rsid w:val="005B47D2"/>
    <w:rsid w:val="005B4C55"/>
    <w:rsid w:val="005B4C60"/>
    <w:rsid w:val="005B4D1B"/>
    <w:rsid w:val="005B5370"/>
    <w:rsid w:val="005B5511"/>
    <w:rsid w:val="005B5688"/>
    <w:rsid w:val="005B580A"/>
    <w:rsid w:val="005B5AC3"/>
    <w:rsid w:val="005B5F29"/>
    <w:rsid w:val="005B6A05"/>
    <w:rsid w:val="005B6B32"/>
    <w:rsid w:val="005B6B6B"/>
    <w:rsid w:val="005B7136"/>
    <w:rsid w:val="005B7285"/>
    <w:rsid w:val="005B72A7"/>
    <w:rsid w:val="005C053E"/>
    <w:rsid w:val="005C0608"/>
    <w:rsid w:val="005C07EF"/>
    <w:rsid w:val="005C097C"/>
    <w:rsid w:val="005C0C16"/>
    <w:rsid w:val="005C0F97"/>
    <w:rsid w:val="005C0FB7"/>
    <w:rsid w:val="005C12CE"/>
    <w:rsid w:val="005C189B"/>
    <w:rsid w:val="005C2443"/>
    <w:rsid w:val="005C286B"/>
    <w:rsid w:val="005C2BF5"/>
    <w:rsid w:val="005C2C1C"/>
    <w:rsid w:val="005C2E3D"/>
    <w:rsid w:val="005C2F17"/>
    <w:rsid w:val="005C2F9E"/>
    <w:rsid w:val="005C3105"/>
    <w:rsid w:val="005C3332"/>
    <w:rsid w:val="005C4117"/>
    <w:rsid w:val="005C4EB7"/>
    <w:rsid w:val="005C5504"/>
    <w:rsid w:val="005C5B35"/>
    <w:rsid w:val="005C6017"/>
    <w:rsid w:val="005C606A"/>
    <w:rsid w:val="005C607F"/>
    <w:rsid w:val="005C60DF"/>
    <w:rsid w:val="005C6501"/>
    <w:rsid w:val="005C6914"/>
    <w:rsid w:val="005C69A4"/>
    <w:rsid w:val="005C6AA6"/>
    <w:rsid w:val="005C6B00"/>
    <w:rsid w:val="005C6EFB"/>
    <w:rsid w:val="005C6F07"/>
    <w:rsid w:val="005C7542"/>
    <w:rsid w:val="005C7A83"/>
    <w:rsid w:val="005C7D45"/>
    <w:rsid w:val="005C7EFF"/>
    <w:rsid w:val="005D021E"/>
    <w:rsid w:val="005D0AF9"/>
    <w:rsid w:val="005D0D70"/>
    <w:rsid w:val="005D126F"/>
    <w:rsid w:val="005D12E0"/>
    <w:rsid w:val="005D13B9"/>
    <w:rsid w:val="005D19D0"/>
    <w:rsid w:val="005D1B6E"/>
    <w:rsid w:val="005D1FCC"/>
    <w:rsid w:val="005D28CC"/>
    <w:rsid w:val="005D2AB3"/>
    <w:rsid w:val="005D2E8A"/>
    <w:rsid w:val="005D2F01"/>
    <w:rsid w:val="005D3435"/>
    <w:rsid w:val="005D37A1"/>
    <w:rsid w:val="005D3BBF"/>
    <w:rsid w:val="005D3C3B"/>
    <w:rsid w:val="005D4BD9"/>
    <w:rsid w:val="005D4E89"/>
    <w:rsid w:val="005D4EEB"/>
    <w:rsid w:val="005D54CA"/>
    <w:rsid w:val="005D54FB"/>
    <w:rsid w:val="005D5683"/>
    <w:rsid w:val="005D5896"/>
    <w:rsid w:val="005D5E4F"/>
    <w:rsid w:val="005D6531"/>
    <w:rsid w:val="005D6A9B"/>
    <w:rsid w:val="005D6AF4"/>
    <w:rsid w:val="005D6C4D"/>
    <w:rsid w:val="005D6E45"/>
    <w:rsid w:val="005D7504"/>
    <w:rsid w:val="005D758B"/>
    <w:rsid w:val="005D781E"/>
    <w:rsid w:val="005D7861"/>
    <w:rsid w:val="005D7875"/>
    <w:rsid w:val="005D7F7A"/>
    <w:rsid w:val="005D7FD7"/>
    <w:rsid w:val="005E026F"/>
    <w:rsid w:val="005E0284"/>
    <w:rsid w:val="005E0426"/>
    <w:rsid w:val="005E068E"/>
    <w:rsid w:val="005E072E"/>
    <w:rsid w:val="005E07A6"/>
    <w:rsid w:val="005E0C88"/>
    <w:rsid w:val="005E15CA"/>
    <w:rsid w:val="005E17EF"/>
    <w:rsid w:val="005E17F5"/>
    <w:rsid w:val="005E2203"/>
    <w:rsid w:val="005E246D"/>
    <w:rsid w:val="005E282C"/>
    <w:rsid w:val="005E2F91"/>
    <w:rsid w:val="005E342B"/>
    <w:rsid w:val="005E36B4"/>
    <w:rsid w:val="005E389E"/>
    <w:rsid w:val="005E3BFF"/>
    <w:rsid w:val="005E3ED3"/>
    <w:rsid w:val="005E40A5"/>
    <w:rsid w:val="005E42EF"/>
    <w:rsid w:val="005E4638"/>
    <w:rsid w:val="005E4896"/>
    <w:rsid w:val="005E4B5C"/>
    <w:rsid w:val="005E5121"/>
    <w:rsid w:val="005E6259"/>
    <w:rsid w:val="005E64CF"/>
    <w:rsid w:val="005E6726"/>
    <w:rsid w:val="005E6D5E"/>
    <w:rsid w:val="005E70E7"/>
    <w:rsid w:val="005E77AE"/>
    <w:rsid w:val="005E7BD9"/>
    <w:rsid w:val="005E7C56"/>
    <w:rsid w:val="005E7DD3"/>
    <w:rsid w:val="005F0062"/>
    <w:rsid w:val="005F02D1"/>
    <w:rsid w:val="005F06E9"/>
    <w:rsid w:val="005F0798"/>
    <w:rsid w:val="005F07C6"/>
    <w:rsid w:val="005F0818"/>
    <w:rsid w:val="005F09B8"/>
    <w:rsid w:val="005F1054"/>
    <w:rsid w:val="005F154D"/>
    <w:rsid w:val="005F155A"/>
    <w:rsid w:val="005F158F"/>
    <w:rsid w:val="005F1666"/>
    <w:rsid w:val="005F1E0F"/>
    <w:rsid w:val="005F2034"/>
    <w:rsid w:val="005F2422"/>
    <w:rsid w:val="005F2472"/>
    <w:rsid w:val="005F25D5"/>
    <w:rsid w:val="005F27FE"/>
    <w:rsid w:val="005F2870"/>
    <w:rsid w:val="005F2AE6"/>
    <w:rsid w:val="005F2DE6"/>
    <w:rsid w:val="005F2E7C"/>
    <w:rsid w:val="005F3362"/>
    <w:rsid w:val="005F399B"/>
    <w:rsid w:val="005F4131"/>
    <w:rsid w:val="005F44FA"/>
    <w:rsid w:val="005F45EE"/>
    <w:rsid w:val="005F4E09"/>
    <w:rsid w:val="005F4EF4"/>
    <w:rsid w:val="005F4F6A"/>
    <w:rsid w:val="005F5D0C"/>
    <w:rsid w:val="005F5E90"/>
    <w:rsid w:val="005F62A1"/>
    <w:rsid w:val="005F63F4"/>
    <w:rsid w:val="005F642C"/>
    <w:rsid w:val="005F66A7"/>
    <w:rsid w:val="005F675E"/>
    <w:rsid w:val="005F6A8C"/>
    <w:rsid w:val="005F6B95"/>
    <w:rsid w:val="005F6EC8"/>
    <w:rsid w:val="005F70C9"/>
    <w:rsid w:val="005F7547"/>
    <w:rsid w:val="005F7CDC"/>
    <w:rsid w:val="005F7E09"/>
    <w:rsid w:val="005F7FD2"/>
    <w:rsid w:val="005F7FEF"/>
    <w:rsid w:val="0060037E"/>
    <w:rsid w:val="006005B2"/>
    <w:rsid w:val="006009DA"/>
    <w:rsid w:val="00600CC3"/>
    <w:rsid w:val="00601094"/>
    <w:rsid w:val="00601940"/>
    <w:rsid w:val="00601961"/>
    <w:rsid w:val="006019A5"/>
    <w:rsid w:val="00601C2E"/>
    <w:rsid w:val="00601D7F"/>
    <w:rsid w:val="006020C4"/>
    <w:rsid w:val="00602167"/>
    <w:rsid w:val="00602212"/>
    <w:rsid w:val="00602656"/>
    <w:rsid w:val="00602C2E"/>
    <w:rsid w:val="00602E63"/>
    <w:rsid w:val="00602F23"/>
    <w:rsid w:val="00603341"/>
    <w:rsid w:val="0060352C"/>
    <w:rsid w:val="0060362D"/>
    <w:rsid w:val="00603648"/>
    <w:rsid w:val="006036DA"/>
    <w:rsid w:val="00603C1A"/>
    <w:rsid w:val="00603D51"/>
    <w:rsid w:val="00603FF7"/>
    <w:rsid w:val="006043AE"/>
    <w:rsid w:val="006046CD"/>
    <w:rsid w:val="00604876"/>
    <w:rsid w:val="006049B8"/>
    <w:rsid w:val="00604A88"/>
    <w:rsid w:val="00604AE9"/>
    <w:rsid w:val="00604D97"/>
    <w:rsid w:val="00604F2F"/>
    <w:rsid w:val="0060508D"/>
    <w:rsid w:val="006051A2"/>
    <w:rsid w:val="006053C8"/>
    <w:rsid w:val="00605796"/>
    <w:rsid w:val="0060672F"/>
    <w:rsid w:val="006068B4"/>
    <w:rsid w:val="00606D05"/>
    <w:rsid w:val="00606F43"/>
    <w:rsid w:val="006070EF"/>
    <w:rsid w:val="006072DF"/>
    <w:rsid w:val="0060761C"/>
    <w:rsid w:val="0060778E"/>
    <w:rsid w:val="00607809"/>
    <w:rsid w:val="00607A2B"/>
    <w:rsid w:val="00607DAC"/>
    <w:rsid w:val="00607EF3"/>
    <w:rsid w:val="00610080"/>
    <w:rsid w:val="00610327"/>
    <w:rsid w:val="0061054A"/>
    <w:rsid w:val="00610A2F"/>
    <w:rsid w:val="0061220B"/>
    <w:rsid w:val="006139D7"/>
    <w:rsid w:val="00613CA0"/>
    <w:rsid w:val="00613EED"/>
    <w:rsid w:val="00613EFF"/>
    <w:rsid w:val="00613F09"/>
    <w:rsid w:val="00614106"/>
    <w:rsid w:val="0061434E"/>
    <w:rsid w:val="00614BB5"/>
    <w:rsid w:val="00614C34"/>
    <w:rsid w:val="00614ECB"/>
    <w:rsid w:val="00615165"/>
    <w:rsid w:val="006153ED"/>
    <w:rsid w:val="006154A8"/>
    <w:rsid w:val="006154C9"/>
    <w:rsid w:val="0061556E"/>
    <w:rsid w:val="006158FE"/>
    <w:rsid w:val="00615923"/>
    <w:rsid w:val="00615B45"/>
    <w:rsid w:val="006161CA"/>
    <w:rsid w:val="00616401"/>
    <w:rsid w:val="0061677E"/>
    <w:rsid w:val="0061686C"/>
    <w:rsid w:val="006169FC"/>
    <w:rsid w:val="00616A9D"/>
    <w:rsid w:val="00617026"/>
    <w:rsid w:val="006179D1"/>
    <w:rsid w:val="00617CEA"/>
    <w:rsid w:val="006200F6"/>
    <w:rsid w:val="006203BE"/>
    <w:rsid w:val="006207F4"/>
    <w:rsid w:val="0062097F"/>
    <w:rsid w:val="0062105C"/>
    <w:rsid w:val="00621811"/>
    <w:rsid w:val="00621B0C"/>
    <w:rsid w:val="00621CCD"/>
    <w:rsid w:val="00621EBD"/>
    <w:rsid w:val="006221C7"/>
    <w:rsid w:val="00622594"/>
    <w:rsid w:val="0062259A"/>
    <w:rsid w:val="006225EB"/>
    <w:rsid w:val="00622662"/>
    <w:rsid w:val="0062290D"/>
    <w:rsid w:val="006234D8"/>
    <w:rsid w:val="00623DC1"/>
    <w:rsid w:val="006243DD"/>
    <w:rsid w:val="00624793"/>
    <w:rsid w:val="00624F7C"/>
    <w:rsid w:val="006253B6"/>
    <w:rsid w:val="006255BC"/>
    <w:rsid w:val="006258D8"/>
    <w:rsid w:val="00626057"/>
    <w:rsid w:val="00626449"/>
    <w:rsid w:val="0062672A"/>
    <w:rsid w:val="00626ACA"/>
    <w:rsid w:val="0062716E"/>
    <w:rsid w:val="00627247"/>
    <w:rsid w:val="006274A4"/>
    <w:rsid w:val="00627555"/>
    <w:rsid w:val="00627B9C"/>
    <w:rsid w:val="00627E7E"/>
    <w:rsid w:val="0063018F"/>
    <w:rsid w:val="00630884"/>
    <w:rsid w:val="006308BC"/>
    <w:rsid w:val="00630C66"/>
    <w:rsid w:val="00630D71"/>
    <w:rsid w:val="00630E26"/>
    <w:rsid w:val="006319A2"/>
    <w:rsid w:val="00631DE7"/>
    <w:rsid w:val="0063209A"/>
    <w:rsid w:val="00632286"/>
    <w:rsid w:val="006323C5"/>
    <w:rsid w:val="0063261B"/>
    <w:rsid w:val="006326F0"/>
    <w:rsid w:val="00632822"/>
    <w:rsid w:val="00632D5C"/>
    <w:rsid w:val="00633B6C"/>
    <w:rsid w:val="00633FF3"/>
    <w:rsid w:val="006343A0"/>
    <w:rsid w:val="00634986"/>
    <w:rsid w:val="00634996"/>
    <w:rsid w:val="00634BDB"/>
    <w:rsid w:val="00634CBF"/>
    <w:rsid w:val="00635120"/>
    <w:rsid w:val="0063570A"/>
    <w:rsid w:val="00635F68"/>
    <w:rsid w:val="006369C9"/>
    <w:rsid w:val="006372B6"/>
    <w:rsid w:val="00637969"/>
    <w:rsid w:val="00637BC1"/>
    <w:rsid w:val="00640723"/>
    <w:rsid w:val="006407E1"/>
    <w:rsid w:val="006409BA"/>
    <w:rsid w:val="00641504"/>
    <w:rsid w:val="0064151F"/>
    <w:rsid w:val="00641779"/>
    <w:rsid w:val="00641C6F"/>
    <w:rsid w:val="006428A8"/>
    <w:rsid w:val="00642AB2"/>
    <w:rsid w:val="00642CED"/>
    <w:rsid w:val="00642D83"/>
    <w:rsid w:val="00643058"/>
    <w:rsid w:val="0064347C"/>
    <w:rsid w:val="00643694"/>
    <w:rsid w:val="00643A01"/>
    <w:rsid w:val="00643D53"/>
    <w:rsid w:val="00643F72"/>
    <w:rsid w:val="00644A09"/>
    <w:rsid w:val="00645283"/>
    <w:rsid w:val="0064534D"/>
    <w:rsid w:val="0064538A"/>
    <w:rsid w:val="006455C2"/>
    <w:rsid w:val="00646437"/>
    <w:rsid w:val="00646553"/>
    <w:rsid w:val="00646723"/>
    <w:rsid w:val="00646749"/>
    <w:rsid w:val="00646896"/>
    <w:rsid w:val="006469BF"/>
    <w:rsid w:val="00646F20"/>
    <w:rsid w:val="006478F8"/>
    <w:rsid w:val="00647BA4"/>
    <w:rsid w:val="00647E44"/>
    <w:rsid w:val="00647E72"/>
    <w:rsid w:val="00647EEA"/>
    <w:rsid w:val="00647F08"/>
    <w:rsid w:val="00647F5D"/>
    <w:rsid w:val="00650125"/>
    <w:rsid w:val="006501D6"/>
    <w:rsid w:val="006505DA"/>
    <w:rsid w:val="0065066E"/>
    <w:rsid w:val="0065067F"/>
    <w:rsid w:val="00650A74"/>
    <w:rsid w:val="00650C12"/>
    <w:rsid w:val="00650CEF"/>
    <w:rsid w:val="00650E8F"/>
    <w:rsid w:val="00650EF1"/>
    <w:rsid w:val="0065112C"/>
    <w:rsid w:val="00651925"/>
    <w:rsid w:val="00651FDE"/>
    <w:rsid w:val="00652410"/>
    <w:rsid w:val="00652A95"/>
    <w:rsid w:val="00652CE9"/>
    <w:rsid w:val="00652DEC"/>
    <w:rsid w:val="00652E1C"/>
    <w:rsid w:val="006538DD"/>
    <w:rsid w:val="00653D8C"/>
    <w:rsid w:val="00654190"/>
    <w:rsid w:val="006541C6"/>
    <w:rsid w:val="0065423E"/>
    <w:rsid w:val="0065497E"/>
    <w:rsid w:val="00655281"/>
    <w:rsid w:val="0065531C"/>
    <w:rsid w:val="0065539E"/>
    <w:rsid w:val="00655707"/>
    <w:rsid w:val="0065619D"/>
    <w:rsid w:val="00656350"/>
    <w:rsid w:val="00656A51"/>
    <w:rsid w:val="00656C86"/>
    <w:rsid w:val="00656D24"/>
    <w:rsid w:val="00656DE2"/>
    <w:rsid w:val="006578B5"/>
    <w:rsid w:val="006601AD"/>
    <w:rsid w:val="00660BD8"/>
    <w:rsid w:val="00660E5B"/>
    <w:rsid w:val="00660F11"/>
    <w:rsid w:val="00661138"/>
    <w:rsid w:val="00661648"/>
    <w:rsid w:val="00662286"/>
    <w:rsid w:val="00662791"/>
    <w:rsid w:val="00663239"/>
    <w:rsid w:val="00663679"/>
    <w:rsid w:val="00663720"/>
    <w:rsid w:val="006638E5"/>
    <w:rsid w:val="00663E8A"/>
    <w:rsid w:val="006645B8"/>
    <w:rsid w:val="00664E06"/>
    <w:rsid w:val="00665A37"/>
    <w:rsid w:val="00665AEC"/>
    <w:rsid w:val="00666439"/>
    <w:rsid w:val="00666747"/>
    <w:rsid w:val="00666769"/>
    <w:rsid w:val="00666972"/>
    <w:rsid w:val="00666A04"/>
    <w:rsid w:val="00666E24"/>
    <w:rsid w:val="00666E53"/>
    <w:rsid w:val="00667246"/>
    <w:rsid w:val="00667658"/>
    <w:rsid w:val="006679E7"/>
    <w:rsid w:val="00667BFA"/>
    <w:rsid w:val="00667D60"/>
    <w:rsid w:val="0067013C"/>
    <w:rsid w:val="0067025F"/>
    <w:rsid w:val="00670320"/>
    <w:rsid w:val="0067053A"/>
    <w:rsid w:val="00670638"/>
    <w:rsid w:val="0067086D"/>
    <w:rsid w:val="00670A88"/>
    <w:rsid w:val="00670C3F"/>
    <w:rsid w:val="00670D29"/>
    <w:rsid w:val="00670E46"/>
    <w:rsid w:val="006714B2"/>
    <w:rsid w:val="00671AA9"/>
    <w:rsid w:val="00672271"/>
    <w:rsid w:val="00672621"/>
    <w:rsid w:val="00672B22"/>
    <w:rsid w:val="00672B25"/>
    <w:rsid w:val="00673854"/>
    <w:rsid w:val="006742CB"/>
    <w:rsid w:val="00674D77"/>
    <w:rsid w:val="00674DA3"/>
    <w:rsid w:val="00675091"/>
    <w:rsid w:val="00675114"/>
    <w:rsid w:val="00675BF7"/>
    <w:rsid w:val="00675C4A"/>
    <w:rsid w:val="00675E86"/>
    <w:rsid w:val="00676BB8"/>
    <w:rsid w:val="00676E17"/>
    <w:rsid w:val="00677135"/>
    <w:rsid w:val="006777DA"/>
    <w:rsid w:val="00677845"/>
    <w:rsid w:val="00677E6A"/>
    <w:rsid w:val="0068053B"/>
    <w:rsid w:val="00680545"/>
    <w:rsid w:val="00680590"/>
    <w:rsid w:val="00680A9E"/>
    <w:rsid w:val="00680B70"/>
    <w:rsid w:val="00680F71"/>
    <w:rsid w:val="00681093"/>
    <w:rsid w:val="00681351"/>
    <w:rsid w:val="00681479"/>
    <w:rsid w:val="0068161C"/>
    <w:rsid w:val="00681652"/>
    <w:rsid w:val="006817F2"/>
    <w:rsid w:val="00681941"/>
    <w:rsid w:val="00682925"/>
    <w:rsid w:val="00682A8C"/>
    <w:rsid w:val="00682B7F"/>
    <w:rsid w:val="00682BDF"/>
    <w:rsid w:val="00682E6B"/>
    <w:rsid w:val="00682F10"/>
    <w:rsid w:val="00682F76"/>
    <w:rsid w:val="00683104"/>
    <w:rsid w:val="00683213"/>
    <w:rsid w:val="0068360B"/>
    <w:rsid w:val="00683882"/>
    <w:rsid w:val="00683CFC"/>
    <w:rsid w:val="006845DE"/>
    <w:rsid w:val="00684635"/>
    <w:rsid w:val="0068464E"/>
    <w:rsid w:val="00684710"/>
    <w:rsid w:val="00684B8B"/>
    <w:rsid w:val="00684CAE"/>
    <w:rsid w:val="00684CAF"/>
    <w:rsid w:val="006851A6"/>
    <w:rsid w:val="006851EA"/>
    <w:rsid w:val="006859E6"/>
    <w:rsid w:val="006860CD"/>
    <w:rsid w:val="00686144"/>
    <w:rsid w:val="006861A2"/>
    <w:rsid w:val="0068640E"/>
    <w:rsid w:val="006866A6"/>
    <w:rsid w:val="006866D8"/>
    <w:rsid w:val="0068677C"/>
    <w:rsid w:val="00686B51"/>
    <w:rsid w:val="00686E36"/>
    <w:rsid w:val="00686EAD"/>
    <w:rsid w:val="006872EA"/>
    <w:rsid w:val="006876E1"/>
    <w:rsid w:val="006876EA"/>
    <w:rsid w:val="00687A0A"/>
    <w:rsid w:val="00687C33"/>
    <w:rsid w:val="00687C9B"/>
    <w:rsid w:val="006901F4"/>
    <w:rsid w:val="0069040E"/>
    <w:rsid w:val="00690608"/>
    <w:rsid w:val="00690911"/>
    <w:rsid w:val="006925C7"/>
    <w:rsid w:val="00692868"/>
    <w:rsid w:val="00692A76"/>
    <w:rsid w:val="00692CCB"/>
    <w:rsid w:val="00692D33"/>
    <w:rsid w:val="00692E52"/>
    <w:rsid w:val="0069302A"/>
    <w:rsid w:val="00693040"/>
    <w:rsid w:val="00693790"/>
    <w:rsid w:val="00693DA2"/>
    <w:rsid w:val="00694774"/>
    <w:rsid w:val="00694E6D"/>
    <w:rsid w:val="00694FA8"/>
    <w:rsid w:val="006950CA"/>
    <w:rsid w:val="00695272"/>
    <w:rsid w:val="006957A5"/>
    <w:rsid w:val="00695BBC"/>
    <w:rsid w:val="006962C1"/>
    <w:rsid w:val="00696343"/>
    <w:rsid w:val="0069655D"/>
    <w:rsid w:val="0069688F"/>
    <w:rsid w:val="00696F47"/>
    <w:rsid w:val="00697675"/>
    <w:rsid w:val="006978F6"/>
    <w:rsid w:val="006A061E"/>
    <w:rsid w:val="006A0A02"/>
    <w:rsid w:val="006A0D72"/>
    <w:rsid w:val="006A0F24"/>
    <w:rsid w:val="006A105E"/>
    <w:rsid w:val="006A1518"/>
    <w:rsid w:val="006A1B6D"/>
    <w:rsid w:val="006A1B7A"/>
    <w:rsid w:val="006A1E2A"/>
    <w:rsid w:val="006A25CF"/>
    <w:rsid w:val="006A3078"/>
    <w:rsid w:val="006A3883"/>
    <w:rsid w:val="006A42AA"/>
    <w:rsid w:val="006A47D3"/>
    <w:rsid w:val="006A4875"/>
    <w:rsid w:val="006A4955"/>
    <w:rsid w:val="006A4A41"/>
    <w:rsid w:val="006A515B"/>
    <w:rsid w:val="006A56C1"/>
    <w:rsid w:val="006A58B7"/>
    <w:rsid w:val="006A5C5F"/>
    <w:rsid w:val="006A5E43"/>
    <w:rsid w:val="006A60EE"/>
    <w:rsid w:val="006A63E3"/>
    <w:rsid w:val="006A67AD"/>
    <w:rsid w:val="006A67E5"/>
    <w:rsid w:val="006A6BEC"/>
    <w:rsid w:val="006A713B"/>
    <w:rsid w:val="006A72CA"/>
    <w:rsid w:val="006A7456"/>
    <w:rsid w:val="006A7684"/>
    <w:rsid w:val="006B028F"/>
    <w:rsid w:val="006B02D6"/>
    <w:rsid w:val="006B03CB"/>
    <w:rsid w:val="006B0682"/>
    <w:rsid w:val="006B08AA"/>
    <w:rsid w:val="006B14CA"/>
    <w:rsid w:val="006B17D8"/>
    <w:rsid w:val="006B1D9A"/>
    <w:rsid w:val="006B1F1D"/>
    <w:rsid w:val="006B2211"/>
    <w:rsid w:val="006B24C7"/>
    <w:rsid w:val="006B28F1"/>
    <w:rsid w:val="006B2A96"/>
    <w:rsid w:val="006B2AF6"/>
    <w:rsid w:val="006B2B6B"/>
    <w:rsid w:val="006B2C09"/>
    <w:rsid w:val="006B2DFB"/>
    <w:rsid w:val="006B313F"/>
    <w:rsid w:val="006B34A9"/>
    <w:rsid w:val="006B34DA"/>
    <w:rsid w:val="006B34F4"/>
    <w:rsid w:val="006B37F1"/>
    <w:rsid w:val="006B39A8"/>
    <w:rsid w:val="006B3A0A"/>
    <w:rsid w:val="006B3B60"/>
    <w:rsid w:val="006B4560"/>
    <w:rsid w:val="006B5290"/>
    <w:rsid w:val="006B55B3"/>
    <w:rsid w:val="006B5755"/>
    <w:rsid w:val="006B5B8E"/>
    <w:rsid w:val="006B5BFF"/>
    <w:rsid w:val="006B5DA6"/>
    <w:rsid w:val="006B62B8"/>
    <w:rsid w:val="006B6AD3"/>
    <w:rsid w:val="006B6EE8"/>
    <w:rsid w:val="006B7123"/>
    <w:rsid w:val="006B737A"/>
    <w:rsid w:val="006B76AD"/>
    <w:rsid w:val="006B7797"/>
    <w:rsid w:val="006B78AA"/>
    <w:rsid w:val="006B78F1"/>
    <w:rsid w:val="006B7AEE"/>
    <w:rsid w:val="006C0678"/>
    <w:rsid w:val="006C09E0"/>
    <w:rsid w:val="006C0B0C"/>
    <w:rsid w:val="006C0FD9"/>
    <w:rsid w:val="006C1071"/>
    <w:rsid w:val="006C137D"/>
    <w:rsid w:val="006C13B0"/>
    <w:rsid w:val="006C1414"/>
    <w:rsid w:val="006C157B"/>
    <w:rsid w:val="006C22FF"/>
    <w:rsid w:val="006C23D5"/>
    <w:rsid w:val="006C2902"/>
    <w:rsid w:val="006C2D18"/>
    <w:rsid w:val="006C3DF9"/>
    <w:rsid w:val="006C3E28"/>
    <w:rsid w:val="006C4319"/>
    <w:rsid w:val="006C4BFC"/>
    <w:rsid w:val="006C4F16"/>
    <w:rsid w:val="006C4F4A"/>
    <w:rsid w:val="006C53FD"/>
    <w:rsid w:val="006C5465"/>
    <w:rsid w:val="006C57B6"/>
    <w:rsid w:val="006C5951"/>
    <w:rsid w:val="006C5BEA"/>
    <w:rsid w:val="006C5CCE"/>
    <w:rsid w:val="006C5D6A"/>
    <w:rsid w:val="006C60D1"/>
    <w:rsid w:val="006C6342"/>
    <w:rsid w:val="006C65AC"/>
    <w:rsid w:val="006C6677"/>
    <w:rsid w:val="006C67D0"/>
    <w:rsid w:val="006C67E5"/>
    <w:rsid w:val="006C69D1"/>
    <w:rsid w:val="006C6A7F"/>
    <w:rsid w:val="006C7175"/>
    <w:rsid w:val="006C722B"/>
    <w:rsid w:val="006C7340"/>
    <w:rsid w:val="006C750D"/>
    <w:rsid w:val="006C7942"/>
    <w:rsid w:val="006C7966"/>
    <w:rsid w:val="006D0390"/>
    <w:rsid w:val="006D0412"/>
    <w:rsid w:val="006D0545"/>
    <w:rsid w:val="006D059E"/>
    <w:rsid w:val="006D088C"/>
    <w:rsid w:val="006D0A15"/>
    <w:rsid w:val="006D1147"/>
    <w:rsid w:val="006D1216"/>
    <w:rsid w:val="006D1268"/>
    <w:rsid w:val="006D1C1C"/>
    <w:rsid w:val="006D1C91"/>
    <w:rsid w:val="006D203A"/>
    <w:rsid w:val="006D2174"/>
    <w:rsid w:val="006D228C"/>
    <w:rsid w:val="006D2624"/>
    <w:rsid w:val="006D2875"/>
    <w:rsid w:val="006D2C4F"/>
    <w:rsid w:val="006D2FDF"/>
    <w:rsid w:val="006D3088"/>
    <w:rsid w:val="006D3434"/>
    <w:rsid w:val="006D37CD"/>
    <w:rsid w:val="006D38E2"/>
    <w:rsid w:val="006D407E"/>
    <w:rsid w:val="006D4CB3"/>
    <w:rsid w:val="006D4FE2"/>
    <w:rsid w:val="006D54A9"/>
    <w:rsid w:val="006D5634"/>
    <w:rsid w:val="006D58F7"/>
    <w:rsid w:val="006D6655"/>
    <w:rsid w:val="006D688E"/>
    <w:rsid w:val="006D6FBD"/>
    <w:rsid w:val="006D6FE9"/>
    <w:rsid w:val="006D70B1"/>
    <w:rsid w:val="006D714B"/>
    <w:rsid w:val="006D76E1"/>
    <w:rsid w:val="006D76F8"/>
    <w:rsid w:val="006D7DDC"/>
    <w:rsid w:val="006E000C"/>
    <w:rsid w:val="006E048B"/>
    <w:rsid w:val="006E05B4"/>
    <w:rsid w:val="006E1126"/>
    <w:rsid w:val="006E1B66"/>
    <w:rsid w:val="006E1EBF"/>
    <w:rsid w:val="006E1F23"/>
    <w:rsid w:val="006E2EDE"/>
    <w:rsid w:val="006E3651"/>
    <w:rsid w:val="006E3C53"/>
    <w:rsid w:val="006E3CC3"/>
    <w:rsid w:val="006E3F19"/>
    <w:rsid w:val="006E3F6F"/>
    <w:rsid w:val="006E4635"/>
    <w:rsid w:val="006E48CA"/>
    <w:rsid w:val="006E4C0B"/>
    <w:rsid w:val="006E4D7F"/>
    <w:rsid w:val="006E52EC"/>
    <w:rsid w:val="006E5688"/>
    <w:rsid w:val="006E5A2E"/>
    <w:rsid w:val="006E5CC3"/>
    <w:rsid w:val="006E5D21"/>
    <w:rsid w:val="006E5D46"/>
    <w:rsid w:val="006E6146"/>
    <w:rsid w:val="006E6280"/>
    <w:rsid w:val="006E66FE"/>
    <w:rsid w:val="006E6716"/>
    <w:rsid w:val="006E67DD"/>
    <w:rsid w:val="006E6946"/>
    <w:rsid w:val="006E6DB9"/>
    <w:rsid w:val="006E732B"/>
    <w:rsid w:val="006E787E"/>
    <w:rsid w:val="006E78BA"/>
    <w:rsid w:val="006E793D"/>
    <w:rsid w:val="006E7BAB"/>
    <w:rsid w:val="006E7F8E"/>
    <w:rsid w:val="006F02BF"/>
    <w:rsid w:val="006F0360"/>
    <w:rsid w:val="006F072C"/>
    <w:rsid w:val="006F07C2"/>
    <w:rsid w:val="006F0977"/>
    <w:rsid w:val="006F114B"/>
    <w:rsid w:val="006F11E0"/>
    <w:rsid w:val="006F16AE"/>
    <w:rsid w:val="006F240D"/>
    <w:rsid w:val="006F296E"/>
    <w:rsid w:val="006F29C1"/>
    <w:rsid w:val="006F325D"/>
    <w:rsid w:val="006F3453"/>
    <w:rsid w:val="006F43DA"/>
    <w:rsid w:val="006F4BE6"/>
    <w:rsid w:val="006F4E73"/>
    <w:rsid w:val="006F578C"/>
    <w:rsid w:val="006F57E9"/>
    <w:rsid w:val="006F5E41"/>
    <w:rsid w:val="006F7636"/>
    <w:rsid w:val="006F7BBD"/>
    <w:rsid w:val="006F7F01"/>
    <w:rsid w:val="006F7F7C"/>
    <w:rsid w:val="00700066"/>
    <w:rsid w:val="00700A18"/>
    <w:rsid w:val="00700B09"/>
    <w:rsid w:val="00700D6F"/>
    <w:rsid w:val="00700E24"/>
    <w:rsid w:val="00701155"/>
    <w:rsid w:val="00701189"/>
    <w:rsid w:val="00701207"/>
    <w:rsid w:val="007014F4"/>
    <w:rsid w:val="00701953"/>
    <w:rsid w:val="00701AEF"/>
    <w:rsid w:val="0070253B"/>
    <w:rsid w:val="00702D48"/>
    <w:rsid w:val="00702F44"/>
    <w:rsid w:val="00703191"/>
    <w:rsid w:val="0070339D"/>
    <w:rsid w:val="007033EE"/>
    <w:rsid w:val="0070352C"/>
    <w:rsid w:val="0070379C"/>
    <w:rsid w:val="0070381E"/>
    <w:rsid w:val="00703AEE"/>
    <w:rsid w:val="00703E7C"/>
    <w:rsid w:val="00703E9E"/>
    <w:rsid w:val="00704D3F"/>
    <w:rsid w:val="00704E4A"/>
    <w:rsid w:val="007051FC"/>
    <w:rsid w:val="007055EB"/>
    <w:rsid w:val="007056EB"/>
    <w:rsid w:val="0070581A"/>
    <w:rsid w:val="00705D83"/>
    <w:rsid w:val="00705FE0"/>
    <w:rsid w:val="007060CE"/>
    <w:rsid w:val="00706210"/>
    <w:rsid w:val="007065E9"/>
    <w:rsid w:val="00706612"/>
    <w:rsid w:val="0070662F"/>
    <w:rsid w:val="00706CAC"/>
    <w:rsid w:val="00706D56"/>
    <w:rsid w:val="007074F3"/>
    <w:rsid w:val="00707674"/>
    <w:rsid w:val="00707D93"/>
    <w:rsid w:val="00707FB3"/>
    <w:rsid w:val="00710379"/>
    <w:rsid w:val="0071038A"/>
    <w:rsid w:val="00710406"/>
    <w:rsid w:val="007105B6"/>
    <w:rsid w:val="00710B34"/>
    <w:rsid w:val="00710CF3"/>
    <w:rsid w:val="00710FA9"/>
    <w:rsid w:val="00711830"/>
    <w:rsid w:val="007118DC"/>
    <w:rsid w:val="00711ECF"/>
    <w:rsid w:val="007125F0"/>
    <w:rsid w:val="00712805"/>
    <w:rsid w:val="00712AC8"/>
    <w:rsid w:val="00712E34"/>
    <w:rsid w:val="00712EC5"/>
    <w:rsid w:val="00712FEA"/>
    <w:rsid w:val="0071303C"/>
    <w:rsid w:val="007136DE"/>
    <w:rsid w:val="00713B30"/>
    <w:rsid w:val="00713BD3"/>
    <w:rsid w:val="00714887"/>
    <w:rsid w:val="00714890"/>
    <w:rsid w:val="00714DAC"/>
    <w:rsid w:val="00714E1B"/>
    <w:rsid w:val="00714EAC"/>
    <w:rsid w:val="00715399"/>
    <w:rsid w:val="00715AC6"/>
    <w:rsid w:val="00715B0F"/>
    <w:rsid w:val="00716180"/>
    <w:rsid w:val="00716427"/>
    <w:rsid w:val="007165C8"/>
    <w:rsid w:val="007165E2"/>
    <w:rsid w:val="00716617"/>
    <w:rsid w:val="00716AE9"/>
    <w:rsid w:val="00716FFB"/>
    <w:rsid w:val="007171F9"/>
    <w:rsid w:val="00717B6E"/>
    <w:rsid w:val="00717C97"/>
    <w:rsid w:val="007202C9"/>
    <w:rsid w:val="007203F9"/>
    <w:rsid w:val="0072079B"/>
    <w:rsid w:val="007210DA"/>
    <w:rsid w:val="007210E7"/>
    <w:rsid w:val="0072117C"/>
    <w:rsid w:val="00721619"/>
    <w:rsid w:val="007217F3"/>
    <w:rsid w:val="00721860"/>
    <w:rsid w:val="00721CCF"/>
    <w:rsid w:val="0072215C"/>
    <w:rsid w:val="00722204"/>
    <w:rsid w:val="007222E5"/>
    <w:rsid w:val="007223D3"/>
    <w:rsid w:val="00722727"/>
    <w:rsid w:val="00722DBE"/>
    <w:rsid w:val="007231C9"/>
    <w:rsid w:val="00723266"/>
    <w:rsid w:val="00723374"/>
    <w:rsid w:val="00723892"/>
    <w:rsid w:val="007238D4"/>
    <w:rsid w:val="0072446C"/>
    <w:rsid w:val="007244FA"/>
    <w:rsid w:val="007245AF"/>
    <w:rsid w:val="00724873"/>
    <w:rsid w:val="00724BD3"/>
    <w:rsid w:val="00724ECB"/>
    <w:rsid w:val="00724F51"/>
    <w:rsid w:val="00725582"/>
    <w:rsid w:val="00725AC6"/>
    <w:rsid w:val="00725C42"/>
    <w:rsid w:val="0072621F"/>
    <w:rsid w:val="00726AFA"/>
    <w:rsid w:val="00727184"/>
    <w:rsid w:val="007273AA"/>
    <w:rsid w:val="007274D6"/>
    <w:rsid w:val="00730025"/>
    <w:rsid w:val="0073043B"/>
    <w:rsid w:val="00730702"/>
    <w:rsid w:val="007307B9"/>
    <w:rsid w:val="00731728"/>
    <w:rsid w:val="00731A23"/>
    <w:rsid w:val="00731B01"/>
    <w:rsid w:val="00731BAE"/>
    <w:rsid w:val="00731DEB"/>
    <w:rsid w:val="00732005"/>
    <w:rsid w:val="007320A9"/>
    <w:rsid w:val="0073267D"/>
    <w:rsid w:val="007327E7"/>
    <w:rsid w:val="00732BCE"/>
    <w:rsid w:val="007330BD"/>
    <w:rsid w:val="0073338E"/>
    <w:rsid w:val="00733CC7"/>
    <w:rsid w:val="0073430E"/>
    <w:rsid w:val="0073450C"/>
    <w:rsid w:val="00734A2E"/>
    <w:rsid w:val="00734B2B"/>
    <w:rsid w:val="00734B63"/>
    <w:rsid w:val="00734CB7"/>
    <w:rsid w:val="00734CFF"/>
    <w:rsid w:val="00735359"/>
    <w:rsid w:val="00736749"/>
    <w:rsid w:val="00736B8B"/>
    <w:rsid w:val="0073714A"/>
    <w:rsid w:val="007372E6"/>
    <w:rsid w:val="00737667"/>
    <w:rsid w:val="00737856"/>
    <w:rsid w:val="007401EF"/>
    <w:rsid w:val="007402AD"/>
    <w:rsid w:val="00740422"/>
    <w:rsid w:val="0074097B"/>
    <w:rsid w:val="00740B36"/>
    <w:rsid w:val="00740C2A"/>
    <w:rsid w:val="0074171E"/>
    <w:rsid w:val="00741B47"/>
    <w:rsid w:val="00742099"/>
    <w:rsid w:val="00742514"/>
    <w:rsid w:val="0074267D"/>
    <w:rsid w:val="00742C1D"/>
    <w:rsid w:val="00742D22"/>
    <w:rsid w:val="00743132"/>
    <w:rsid w:val="0074336F"/>
    <w:rsid w:val="00743458"/>
    <w:rsid w:val="00743683"/>
    <w:rsid w:val="00743A42"/>
    <w:rsid w:val="00744080"/>
    <w:rsid w:val="00744446"/>
    <w:rsid w:val="0074444E"/>
    <w:rsid w:val="00745072"/>
    <w:rsid w:val="00745E1D"/>
    <w:rsid w:val="00745E96"/>
    <w:rsid w:val="007462F2"/>
    <w:rsid w:val="007467D5"/>
    <w:rsid w:val="00746B8B"/>
    <w:rsid w:val="00746BEE"/>
    <w:rsid w:val="00746FCE"/>
    <w:rsid w:val="007470C9"/>
    <w:rsid w:val="0074776F"/>
    <w:rsid w:val="00747D6B"/>
    <w:rsid w:val="00747DD5"/>
    <w:rsid w:val="00747E85"/>
    <w:rsid w:val="00747FBE"/>
    <w:rsid w:val="00750010"/>
    <w:rsid w:val="00750529"/>
    <w:rsid w:val="007509C7"/>
    <w:rsid w:val="00750A74"/>
    <w:rsid w:val="00750D56"/>
    <w:rsid w:val="00750D5D"/>
    <w:rsid w:val="00750F0D"/>
    <w:rsid w:val="007510EC"/>
    <w:rsid w:val="00751122"/>
    <w:rsid w:val="00751494"/>
    <w:rsid w:val="00751C66"/>
    <w:rsid w:val="00751F01"/>
    <w:rsid w:val="00751F74"/>
    <w:rsid w:val="007524E9"/>
    <w:rsid w:val="0075251C"/>
    <w:rsid w:val="00752866"/>
    <w:rsid w:val="0075287F"/>
    <w:rsid w:val="00752C75"/>
    <w:rsid w:val="00752FBB"/>
    <w:rsid w:val="00752FBC"/>
    <w:rsid w:val="00753042"/>
    <w:rsid w:val="00753383"/>
    <w:rsid w:val="007535F5"/>
    <w:rsid w:val="00753616"/>
    <w:rsid w:val="0075381C"/>
    <w:rsid w:val="007548AB"/>
    <w:rsid w:val="007549C7"/>
    <w:rsid w:val="00754AC1"/>
    <w:rsid w:val="00754B6B"/>
    <w:rsid w:val="00754C8E"/>
    <w:rsid w:val="0075514A"/>
    <w:rsid w:val="0075545D"/>
    <w:rsid w:val="007555E9"/>
    <w:rsid w:val="00755773"/>
    <w:rsid w:val="007557E1"/>
    <w:rsid w:val="00755D72"/>
    <w:rsid w:val="00755FF8"/>
    <w:rsid w:val="007565FA"/>
    <w:rsid w:val="00756936"/>
    <w:rsid w:val="00756F10"/>
    <w:rsid w:val="00756F59"/>
    <w:rsid w:val="007574D5"/>
    <w:rsid w:val="00757CA0"/>
    <w:rsid w:val="00760467"/>
    <w:rsid w:val="0076089F"/>
    <w:rsid w:val="00761458"/>
    <w:rsid w:val="0076156C"/>
    <w:rsid w:val="007615E6"/>
    <w:rsid w:val="0076166B"/>
    <w:rsid w:val="00761DEF"/>
    <w:rsid w:val="00761E59"/>
    <w:rsid w:val="007621BC"/>
    <w:rsid w:val="007623E6"/>
    <w:rsid w:val="0076259D"/>
    <w:rsid w:val="00762921"/>
    <w:rsid w:val="007631A3"/>
    <w:rsid w:val="007634C2"/>
    <w:rsid w:val="0076356C"/>
    <w:rsid w:val="007636C1"/>
    <w:rsid w:val="00763C45"/>
    <w:rsid w:val="00763FBB"/>
    <w:rsid w:val="00764470"/>
    <w:rsid w:val="007645E2"/>
    <w:rsid w:val="00764997"/>
    <w:rsid w:val="0076505D"/>
    <w:rsid w:val="007652DE"/>
    <w:rsid w:val="00765634"/>
    <w:rsid w:val="00765BD9"/>
    <w:rsid w:val="00766295"/>
    <w:rsid w:val="00766453"/>
    <w:rsid w:val="0076664E"/>
    <w:rsid w:val="007669DB"/>
    <w:rsid w:val="00766CD8"/>
    <w:rsid w:val="00766D88"/>
    <w:rsid w:val="00766EA5"/>
    <w:rsid w:val="00766EB5"/>
    <w:rsid w:val="007672DE"/>
    <w:rsid w:val="007676E3"/>
    <w:rsid w:val="00770160"/>
    <w:rsid w:val="00770181"/>
    <w:rsid w:val="0077027F"/>
    <w:rsid w:val="00770544"/>
    <w:rsid w:val="007706A7"/>
    <w:rsid w:val="0077073D"/>
    <w:rsid w:val="00770AAE"/>
    <w:rsid w:val="00770EBB"/>
    <w:rsid w:val="00771177"/>
    <w:rsid w:val="007711F3"/>
    <w:rsid w:val="00771A29"/>
    <w:rsid w:val="00771FE4"/>
    <w:rsid w:val="00772116"/>
    <w:rsid w:val="00772196"/>
    <w:rsid w:val="007721A6"/>
    <w:rsid w:val="007726F1"/>
    <w:rsid w:val="00772E92"/>
    <w:rsid w:val="00772EDC"/>
    <w:rsid w:val="00772F27"/>
    <w:rsid w:val="007730C1"/>
    <w:rsid w:val="007731FE"/>
    <w:rsid w:val="00773273"/>
    <w:rsid w:val="00773328"/>
    <w:rsid w:val="0077356F"/>
    <w:rsid w:val="00773B76"/>
    <w:rsid w:val="00774202"/>
    <w:rsid w:val="00774455"/>
    <w:rsid w:val="00774ADB"/>
    <w:rsid w:val="007750E5"/>
    <w:rsid w:val="0077565F"/>
    <w:rsid w:val="007757C5"/>
    <w:rsid w:val="007758A0"/>
    <w:rsid w:val="00776007"/>
    <w:rsid w:val="0077627C"/>
    <w:rsid w:val="00776816"/>
    <w:rsid w:val="00776C23"/>
    <w:rsid w:val="007770E6"/>
    <w:rsid w:val="0077717E"/>
    <w:rsid w:val="00780307"/>
    <w:rsid w:val="00780482"/>
    <w:rsid w:val="00780EA2"/>
    <w:rsid w:val="007813D2"/>
    <w:rsid w:val="00781A78"/>
    <w:rsid w:val="0078213B"/>
    <w:rsid w:val="007824DE"/>
    <w:rsid w:val="007827C4"/>
    <w:rsid w:val="00782A8F"/>
    <w:rsid w:val="00783791"/>
    <w:rsid w:val="007837E1"/>
    <w:rsid w:val="007839BA"/>
    <w:rsid w:val="00783ABD"/>
    <w:rsid w:val="00784C05"/>
    <w:rsid w:val="00784EAB"/>
    <w:rsid w:val="007851DA"/>
    <w:rsid w:val="007852D2"/>
    <w:rsid w:val="00785B91"/>
    <w:rsid w:val="00785C12"/>
    <w:rsid w:val="007863F0"/>
    <w:rsid w:val="0078642C"/>
    <w:rsid w:val="00786772"/>
    <w:rsid w:val="00786A53"/>
    <w:rsid w:val="00786BC2"/>
    <w:rsid w:val="00786F26"/>
    <w:rsid w:val="007872FE"/>
    <w:rsid w:val="007875BB"/>
    <w:rsid w:val="00787A8A"/>
    <w:rsid w:val="00790BD8"/>
    <w:rsid w:val="00790EB2"/>
    <w:rsid w:val="00791411"/>
    <w:rsid w:val="00791538"/>
    <w:rsid w:val="007918E1"/>
    <w:rsid w:val="007918F1"/>
    <w:rsid w:val="00791C4E"/>
    <w:rsid w:val="00791FD5"/>
    <w:rsid w:val="00792E80"/>
    <w:rsid w:val="007933DA"/>
    <w:rsid w:val="007936DC"/>
    <w:rsid w:val="00793BCE"/>
    <w:rsid w:val="00793FF2"/>
    <w:rsid w:val="0079445D"/>
    <w:rsid w:val="0079447E"/>
    <w:rsid w:val="007944DE"/>
    <w:rsid w:val="00794670"/>
    <w:rsid w:val="00794ACE"/>
    <w:rsid w:val="00794C1E"/>
    <w:rsid w:val="00794F09"/>
    <w:rsid w:val="00794FED"/>
    <w:rsid w:val="00794FFA"/>
    <w:rsid w:val="007954DA"/>
    <w:rsid w:val="0079559C"/>
    <w:rsid w:val="00795789"/>
    <w:rsid w:val="0079580C"/>
    <w:rsid w:val="00795D12"/>
    <w:rsid w:val="007973B7"/>
    <w:rsid w:val="00797B5D"/>
    <w:rsid w:val="00797C1B"/>
    <w:rsid w:val="007A01AE"/>
    <w:rsid w:val="007A0730"/>
    <w:rsid w:val="007A076B"/>
    <w:rsid w:val="007A0C06"/>
    <w:rsid w:val="007A0DB4"/>
    <w:rsid w:val="007A0F23"/>
    <w:rsid w:val="007A12C5"/>
    <w:rsid w:val="007A156C"/>
    <w:rsid w:val="007A1A5A"/>
    <w:rsid w:val="007A1DA6"/>
    <w:rsid w:val="007A2284"/>
    <w:rsid w:val="007A241E"/>
    <w:rsid w:val="007A24D8"/>
    <w:rsid w:val="007A2677"/>
    <w:rsid w:val="007A27DC"/>
    <w:rsid w:val="007A2874"/>
    <w:rsid w:val="007A2AD9"/>
    <w:rsid w:val="007A2D46"/>
    <w:rsid w:val="007A3253"/>
    <w:rsid w:val="007A3EF7"/>
    <w:rsid w:val="007A46B0"/>
    <w:rsid w:val="007A4B00"/>
    <w:rsid w:val="007A4DA1"/>
    <w:rsid w:val="007A4DB8"/>
    <w:rsid w:val="007A4EF6"/>
    <w:rsid w:val="007A561F"/>
    <w:rsid w:val="007A5F6D"/>
    <w:rsid w:val="007A66E4"/>
    <w:rsid w:val="007A693C"/>
    <w:rsid w:val="007A6A70"/>
    <w:rsid w:val="007A70E0"/>
    <w:rsid w:val="007A7AEF"/>
    <w:rsid w:val="007A7CFE"/>
    <w:rsid w:val="007A7DC9"/>
    <w:rsid w:val="007A7E07"/>
    <w:rsid w:val="007A7F6C"/>
    <w:rsid w:val="007B02E3"/>
    <w:rsid w:val="007B08A6"/>
    <w:rsid w:val="007B131D"/>
    <w:rsid w:val="007B13EA"/>
    <w:rsid w:val="007B1586"/>
    <w:rsid w:val="007B158F"/>
    <w:rsid w:val="007B1831"/>
    <w:rsid w:val="007B22B3"/>
    <w:rsid w:val="007B249E"/>
    <w:rsid w:val="007B26CB"/>
    <w:rsid w:val="007B2809"/>
    <w:rsid w:val="007B284F"/>
    <w:rsid w:val="007B29DB"/>
    <w:rsid w:val="007B338C"/>
    <w:rsid w:val="007B3976"/>
    <w:rsid w:val="007B3A1B"/>
    <w:rsid w:val="007B3BCB"/>
    <w:rsid w:val="007B3D97"/>
    <w:rsid w:val="007B406E"/>
    <w:rsid w:val="007B4C3C"/>
    <w:rsid w:val="007B5030"/>
    <w:rsid w:val="007B587A"/>
    <w:rsid w:val="007B599B"/>
    <w:rsid w:val="007B6280"/>
    <w:rsid w:val="007B6534"/>
    <w:rsid w:val="007B66D6"/>
    <w:rsid w:val="007B67E7"/>
    <w:rsid w:val="007B68AD"/>
    <w:rsid w:val="007B6965"/>
    <w:rsid w:val="007B7150"/>
    <w:rsid w:val="007B7288"/>
    <w:rsid w:val="007B7629"/>
    <w:rsid w:val="007B7FFE"/>
    <w:rsid w:val="007C0065"/>
    <w:rsid w:val="007C032D"/>
    <w:rsid w:val="007C03B8"/>
    <w:rsid w:val="007C142A"/>
    <w:rsid w:val="007C27E8"/>
    <w:rsid w:val="007C2AE3"/>
    <w:rsid w:val="007C2B1A"/>
    <w:rsid w:val="007C2F46"/>
    <w:rsid w:val="007C38CA"/>
    <w:rsid w:val="007C3BDB"/>
    <w:rsid w:val="007C3D28"/>
    <w:rsid w:val="007C3E3F"/>
    <w:rsid w:val="007C3F5E"/>
    <w:rsid w:val="007C42CD"/>
    <w:rsid w:val="007C4682"/>
    <w:rsid w:val="007C483C"/>
    <w:rsid w:val="007C50DB"/>
    <w:rsid w:val="007C5116"/>
    <w:rsid w:val="007C5630"/>
    <w:rsid w:val="007C575B"/>
    <w:rsid w:val="007C57D8"/>
    <w:rsid w:val="007C5C5F"/>
    <w:rsid w:val="007C5D0B"/>
    <w:rsid w:val="007C6412"/>
    <w:rsid w:val="007C7D6F"/>
    <w:rsid w:val="007D1306"/>
    <w:rsid w:val="007D1391"/>
    <w:rsid w:val="007D173C"/>
    <w:rsid w:val="007D1CBA"/>
    <w:rsid w:val="007D1DB0"/>
    <w:rsid w:val="007D1F3F"/>
    <w:rsid w:val="007D2254"/>
    <w:rsid w:val="007D239B"/>
    <w:rsid w:val="007D2702"/>
    <w:rsid w:val="007D286A"/>
    <w:rsid w:val="007D2C5F"/>
    <w:rsid w:val="007D31AE"/>
    <w:rsid w:val="007D369C"/>
    <w:rsid w:val="007D3D31"/>
    <w:rsid w:val="007D44DF"/>
    <w:rsid w:val="007D46A6"/>
    <w:rsid w:val="007D477D"/>
    <w:rsid w:val="007D4B07"/>
    <w:rsid w:val="007D4B3F"/>
    <w:rsid w:val="007D4C80"/>
    <w:rsid w:val="007D5F8A"/>
    <w:rsid w:val="007D61B0"/>
    <w:rsid w:val="007D6268"/>
    <w:rsid w:val="007D64F9"/>
    <w:rsid w:val="007D6E4D"/>
    <w:rsid w:val="007D7205"/>
    <w:rsid w:val="007D781B"/>
    <w:rsid w:val="007D7CBE"/>
    <w:rsid w:val="007E01FC"/>
    <w:rsid w:val="007E03C1"/>
    <w:rsid w:val="007E0C2D"/>
    <w:rsid w:val="007E1073"/>
    <w:rsid w:val="007E12BF"/>
    <w:rsid w:val="007E15FA"/>
    <w:rsid w:val="007E1B2B"/>
    <w:rsid w:val="007E1DE6"/>
    <w:rsid w:val="007E1F1C"/>
    <w:rsid w:val="007E24D0"/>
    <w:rsid w:val="007E25B4"/>
    <w:rsid w:val="007E2783"/>
    <w:rsid w:val="007E2AA4"/>
    <w:rsid w:val="007E2C6A"/>
    <w:rsid w:val="007E3039"/>
    <w:rsid w:val="007E314F"/>
    <w:rsid w:val="007E31AD"/>
    <w:rsid w:val="007E36A3"/>
    <w:rsid w:val="007E37EE"/>
    <w:rsid w:val="007E3A7C"/>
    <w:rsid w:val="007E3B65"/>
    <w:rsid w:val="007E3DCF"/>
    <w:rsid w:val="007E4100"/>
    <w:rsid w:val="007E44DD"/>
    <w:rsid w:val="007E48AF"/>
    <w:rsid w:val="007E48C0"/>
    <w:rsid w:val="007E48D7"/>
    <w:rsid w:val="007E48FD"/>
    <w:rsid w:val="007E4BD6"/>
    <w:rsid w:val="007E4DE5"/>
    <w:rsid w:val="007E4F02"/>
    <w:rsid w:val="007E5539"/>
    <w:rsid w:val="007E59BD"/>
    <w:rsid w:val="007E5F7D"/>
    <w:rsid w:val="007E6066"/>
    <w:rsid w:val="007E62F8"/>
    <w:rsid w:val="007E6757"/>
    <w:rsid w:val="007E6B93"/>
    <w:rsid w:val="007E6F8F"/>
    <w:rsid w:val="007E73CD"/>
    <w:rsid w:val="007E74B9"/>
    <w:rsid w:val="007E7E63"/>
    <w:rsid w:val="007E7F7B"/>
    <w:rsid w:val="007F0498"/>
    <w:rsid w:val="007F0EA8"/>
    <w:rsid w:val="007F0F2E"/>
    <w:rsid w:val="007F0F8E"/>
    <w:rsid w:val="007F1007"/>
    <w:rsid w:val="007F12C8"/>
    <w:rsid w:val="007F1CBC"/>
    <w:rsid w:val="007F1FBC"/>
    <w:rsid w:val="007F2086"/>
    <w:rsid w:val="007F2353"/>
    <w:rsid w:val="007F28B6"/>
    <w:rsid w:val="007F2BA0"/>
    <w:rsid w:val="007F2C56"/>
    <w:rsid w:val="007F2E2F"/>
    <w:rsid w:val="007F3016"/>
    <w:rsid w:val="007F308F"/>
    <w:rsid w:val="007F31FF"/>
    <w:rsid w:val="007F33C2"/>
    <w:rsid w:val="007F3889"/>
    <w:rsid w:val="007F38BD"/>
    <w:rsid w:val="007F43FE"/>
    <w:rsid w:val="007F4444"/>
    <w:rsid w:val="007F4C50"/>
    <w:rsid w:val="007F4E38"/>
    <w:rsid w:val="007F4EAA"/>
    <w:rsid w:val="007F4F82"/>
    <w:rsid w:val="007F50A1"/>
    <w:rsid w:val="007F572A"/>
    <w:rsid w:val="007F58AC"/>
    <w:rsid w:val="007F5EC8"/>
    <w:rsid w:val="007F6377"/>
    <w:rsid w:val="007F641F"/>
    <w:rsid w:val="007F7464"/>
    <w:rsid w:val="007F780E"/>
    <w:rsid w:val="007F78BD"/>
    <w:rsid w:val="007F7972"/>
    <w:rsid w:val="007F7BBF"/>
    <w:rsid w:val="007F7F9A"/>
    <w:rsid w:val="0080066B"/>
    <w:rsid w:val="008009C8"/>
    <w:rsid w:val="00800E33"/>
    <w:rsid w:val="0080146A"/>
    <w:rsid w:val="0080149E"/>
    <w:rsid w:val="00801682"/>
    <w:rsid w:val="0080180E"/>
    <w:rsid w:val="00801909"/>
    <w:rsid w:val="00801B9E"/>
    <w:rsid w:val="00801F02"/>
    <w:rsid w:val="00801F36"/>
    <w:rsid w:val="00802076"/>
    <w:rsid w:val="0080266A"/>
    <w:rsid w:val="00802704"/>
    <w:rsid w:val="00802C51"/>
    <w:rsid w:val="00802D7E"/>
    <w:rsid w:val="0080421C"/>
    <w:rsid w:val="0080425B"/>
    <w:rsid w:val="00804739"/>
    <w:rsid w:val="00804AB0"/>
    <w:rsid w:val="00804E00"/>
    <w:rsid w:val="00804EE3"/>
    <w:rsid w:val="00804FA8"/>
    <w:rsid w:val="008050E1"/>
    <w:rsid w:val="008054F0"/>
    <w:rsid w:val="00805D77"/>
    <w:rsid w:val="00806517"/>
    <w:rsid w:val="008065CF"/>
    <w:rsid w:val="0080671B"/>
    <w:rsid w:val="00806CAD"/>
    <w:rsid w:val="0080749C"/>
    <w:rsid w:val="0080792C"/>
    <w:rsid w:val="00807C73"/>
    <w:rsid w:val="0081058B"/>
    <w:rsid w:val="00810648"/>
    <w:rsid w:val="00810CD2"/>
    <w:rsid w:val="0081140E"/>
    <w:rsid w:val="0081232D"/>
    <w:rsid w:val="008124A9"/>
    <w:rsid w:val="00812623"/>
    <w:rsid w:val="00812F48"/>
    <w:rsid w:val="00813291"/>
    <w:rsid w:val="00813318"/>
    <w:rsid w:val="0081391B"/>
    <w:rsid w:val="00813B06"/>
    <w:rsid w:val="00814E67"/>
    <w:rsid w:val="008150D3"/>
    <w:rsid w:val="00815288"/>
    <w:rsid w:val="008157F0"/>
    <w:rsid w:val="008159C4"/>
    <w:rsid w:val="00815E5F"/>
    <w:rsid w:val="00816699"/>
    <w:rsid w:val="00816757"/>
    <w:rsid w:val="00816ACC"/>
    <w:rsid w:val="00816B0B"/>
    <w:rsid w:val="008171F7"/>
    <w:rsid w:val="00817358"/>
    <w:rsid w:val="00817549"/>
    <w:rsid w:val="00817F9D"/>
    <w:rsid w:val="0082004D"/>
    <w:rsid w:val="00820618"/>
    <w:rsid w:val="0082076B"/>
    <w:rsid w:val="008208AC"/>
    <w:rsid w:val="00820AF5"/>
    <w:rsid w:val="00820B97"/>
    <w:rsid w:val="00821726"/>
    <w:rsid w:val="00821782"/>
    <w:rsid w:val="008219C7"/>
    <w:rsid w:val="00821B3F"/>
    <w:rsid w:val="00821C7A"/>
    <w:rsid w:val="00821CED"/>
    <w:rsid w:val="00822034"/>
    <w:rsid w:val="008220A3"/>
    <w:rsid w:val="00822209"/>
    <w:rsid w:val="00822600"/>
    <w:rsid w:val="00822A3A"/>
    <w:rsid w:val="00822E04"/>
    <w:rsid w:val="00824216"/>
    <w:rsid w:val="0082435A"/>
    <w:rsid w:val="00824792"/>
    <w:rsid w:val="00824A55"/>
    <w:rsid w:val="00825551"/>
    <w:rsid w:val="00825568"/>
    <w:rsid w:val="0082585A"/>
    <w:rsid w:val="00826401"/>
    <w:rsid w:val="00826556"/>
    <w:rsid w:val="00826932"/>
    <w:rsid w:val="00826E1F"/>
    <w:rsid w:val="0082703A"/>
    <w:rsid w:val="00827064"/>
    <w:rsid w:val="00827A4E"/>
    <w:rsid w:val="008308E7"/>
    <w:rsid w:val="00830DEE"/>
    <w:rsid w:val="00831DEC"/>
    <w:rsid w:val="0083234F"/>
    <w:rsid w:val="008323CA"/>
    <w:rsid w:val="00832404"/>
    <w:rsid w:val="008324E3"/>
    <w:rsid w:val="008325FF"/>
    <w:rsid w:val="00832BE2"/>
    <w:rsid w:val="0083305D"/>
    <w:rsid w:val="00833308"/>
    <w:rsid w:val="0083382D"/>
    <w:rsid w:val="00833E51"/>
    <w:rsid w:val="00834A40"/>
    <w:rsid w:val="00834AD8"/>
    <w:rsid w:val="00834B16"/>
    <w:rsid w:val="00834C30"/>
    <w:rsid w:val="00834D64"/>
    <w:rsid w:val="008351E8"/>
    <w:rsid w:val="008353A8"/>
    <w:rsid w:val="00835627"/>
    <w:rsid w:val="00835C2A"/>
    <w:rsid w:val="00835CCF"/>
    <w:rsid w:val="00835E73"/>
    <w:rsid w:val="008361DA"/>
    <w:rsid w:val="00836760"/>
    <w:rsid w:val="008367E3"/>
    <w:rsid w:val="00836C84"/>
    <w:rsid w:val="00837189"/>
    <w:rsid w:val="0083758F"/>
    <w:rsid w:val="00837BB0"/>
    <w:rsid w:val="00840258"/>
    <w:rsid w:val="00840355"/>
    <w:rsid w:val="008406FC"/>
    <w:rsid w:val="00840CFB"/>
    <w:rsid w:val="00840D04"/>
    <w:rsid w:val="00840F21"/>
    <w:rsid w:val="008414B0"/>
    <w:rsid w:val="008419EB"/>
    <w:rsid w:val="00841F64"/>
    <w:rsid w:val="0084217F"/>
    <w:rsid w:val="008422F7"/>
    <w:rsid w:val="00842671"/>
    <w:rsid w:val="0084279E"/>
    <w:rsid w:val="00842B9B"/>
    <w:rsid w:val="00842D7D"/>
    <w:rsid w:val="008437C3"/>
    <w:rsid w:val="008438EC"/>
    <w:rsid w:val="00843BE2"/>
    <w:rsid w:val="00845234"/>
    <w:rsid w:val="0084565D"/>
    <w:rsid w:val="0084579C"/>
    <w:rsid w:val="00845A3C"/>
    <w:rsid w:val="00845B16"/>
    <w:rsid w:val="00845B8C"/>
    <w:rsid w:val="00845E36"/>
    <w:rsid w:val="00846688"/>
    <w:rsid w:val="00846A96"/>
    <w:rsid w:val="00846D28"/>
    <w:rsid w:val="00847046"/>
    <w:rsid w:val="00847303"/>
    <w:rsid w:val="0084751D"/>
    <w:rsid w:val="00847FB1"/>
    <w:rsid w:val="008505B1"/>
    <w:rsid w:val="0085079A"/>
    <w:rsid w:val="00850B15"/>
    <w:rsid w:val="00850B46"/>
    <w:rsid w:val="008512B7"/>
    <w:rsid w:val="00851B7A"/>
    <w:rsid w:val="00852473"/>
    <w:rsid w:val="008525C5"/>
    <w:rsid w:val="0085295E"/>
    <w:rsid w:val="008529D3"/>
    <w:rsid w:val="00852CAE"/>
    <w:rsid w:val="00852D33"/>
    <w:rsid w:val="00853507"/>
    <w:rsid w:val="0085399E"/>
    <w:rsid w:val="00853A61"/>
    <w:rsid w:val="00853D38"/>
    <w:rsid w:val="00854283"/>
    <w:rsid w:val="0085431E"/>
    <w:rsid w:val="00854371"/>
    <w:rsid w:val="008557E7"/>
    <w:rsid w:val="00855A73"/>
    <w:rsid w:val="00855B19"/>
    <w:rsid w:val="00855F83"/>
    <w:rsid w:val="00855FD9"/>
    <w:rsid w:val="00856E03"/>
    <w:rsid w:val="00857151"/>
    <w:rsid w:val="00857381"/>
    <w:rsid w:val="00857A9F"/>
    <w:rsid w:val="0086089B"/>
    <w:rsid w:val="008609DC"/>
    <w:rsid w:val="00860B2D"/>
    <w:rsid w:val="00860C2D"/>
    <w:rsid w:val="00860E0F"/>
    <w:rsid w:val="008611EE"/>
    <w:rsid w:val="0086158A"/>
    <w:rsid w:val="00861A55"/>
    <w:rsid w:val="008620FF"/>
    <w:rsid w:val="008625F2"/>
    <w:rsid w:val="0086277C"/>
    <w:rsid w:val="008628C5"/>
    <w:rsid w:val="00862992"/>
    <w:rsid w:val="00862A25"/>
    <w:rsid w:val="00862B31"/>
    <w:rsid w:val="00862B90"/>
    <w:rsid w:val="00862E92"/>
    <w:rsid w:val="00862F1D"/>
    <w:rsid w:val="00862F45"/>
    <w:rsid w:val="0086310C"/>
    <w:rsid w:val="008632BF"/>
    <w:rsid w:val="008635F3"/>
    <w:rsid w:val="00863AA8"/>
    <w:rsid w:val="00863B31"/>
    <w:rsid w:val="00863EEF"/>
    <w:rsid w:val="00864513"/>
    <w:rsid w:val="00864526"/>
    <w:rsid w:val="0086484B"/>
    <w:rsid w:val="00864BD0"/>
    <w:rsid w:val="00864F71"/>
    <w:rsid w:val="00865138"/>
    <w:rsid w:val="00865575"/>
    <w:rsid w:val="008659CE"/>
    <w:rsid w:val="00865B7A"/>
    <w:rsid w:val="00865F1C"/>
    <w:rsid w:val="00865F34"/>
    <w:rsid w:val="0086630D"/>
    <w:rsid w:val="00866C46"/>
    <w:rsid w:val="00866CA7"/>
    <w:rsid w:val="00866D57"/>
    <w:rsid w:val="00867747"/>
    <w:rsid w:val="008678CA"/>
    <w:rsid w:val="0086796B"/>
    <w:rsid w:val="00867B8E"/>
    <w:rsid w:val="008700AA"/>
    <w:rsid w:val="00870254"/>
    <w:rsid w:val="00870A55"/>
    <w:rsid w:val="00870B4C"/>
    <w:rsid w:val="00871103"/>
    <w:rsid w:val="00871649"/>
    <w:rsid w:val="00871678"/>
    <w:rsid w:val="0087177E"/>
    <w:rsid w:val="00871A34"/>
    <w:rsid w:val="00871D70"/>
    <w:rsid w:val="008720B1"/>
    <w:rsid w:val="00872877"/>
    <w:rsid w:val="008728C5"/>
    <w:rsid w:val="0087292F"/>
    <w:rsid w:val="00872D26"/>
    <w:rsid w:val="008732AD"/>
    <w:rsid w:val="008732B2"/>
    <w:rsid w:val="00873427"/>
    <w:rsid w:val="00873697"/>
    <w:rsid w:val="0087375C"/>
    <w:rsid w:val="00873BFE"/>
    <w:rsid w:val="00873CE5"/>
    <w:rsid w:val="00873F3C"/>
    <w:rsid w:val="008742FB"/>
    <w:rsid w:val="0087493F"/>
    <w:rsid w:val="00874C8B"/>
    <w:rsid w:val="00874FAF"/>
    <w:rsid w:val="008757F2"/>
    <w:rsid w:val="0087593E"/>
    <w:rsid w:val="00875A30"/>
    <w:rsid w:val="00875B63"/>
    <w:rsid w:val="00875D6F"/>
    <w:rsid w:val="00875D9A"/>
    <w:rsid w:val="008760E3"/>
    <w:rsid w:val="008761BD"/>
    <w:rsid w:val="008761FF"/>
    <w:rsid w:val="0087634C"/>
    <w:rsid w:val="008764EA"/>
    <w:rsid w:val="00876609"/>
    <w:rsid w:val="0087689E"/>
    <w:rsid w:val="00876D42"/>
    <w:rsid w:val="00877288"/>
    <w:rsid w:val="0087729A"/>
    <w:rsid w:val="0087748B"/>
    <w:rsid w:val="00877AD5"/>
    <w:rsid w:val="0088010E"/>
    <w:rsid w:val="0088017A"/>
    <w:rsid w:val="0088018D"/>
    <w:rsid w:val="0088079E"/>
    <w:rsid w:val="00880A86"/>
    <w:rsid w:val="00880AFF"/>
    <w:rsid w:val="00881065"/>
    <w:rsid w:val="00881A1C"/>
    <w:rsid w:val="00881B23"/>
    <w:rsid w:val="00881C41"/>
    <w:rsid w:val="008821ED"/>
    <w:rsid w:val="0088276D"/>
    <w:rsid w:val="00882B3F"/>
    <w:rsid w:val="00882B9A"/>
    <w:rsid w:val="008832A3"/>
    <w:rsid w:val="00883475"/>
    <w:rsid w:val="00883755"/>
    <w:rsid w:val="0088397B"/>
    <w:rsid w:val="00883FAE"/>
    <w:rsid w:val="008845CC"/>
    <w:rsid w:val="00884796"/>
    <w:rsid w:val="00884805"/>
    <w:rsid w:val="00884AB5"/>
    <w:rsid w:val="008858FD"/>
    <w:rsid w:val="00885940"/>
    <w:rsid w:val="00885EAF"/>
    <w:rsid w:val="00886122"/>
    <w:rsid w:val="00886353"/>
    <w:rsid w:val="00886473"/>
    <w:rsid w:val="008867C6"/>
    <w:rsid w:val="0088694C"/>
    <w:rsid w:val="00886B31"/>
    <w:rsid w:val="00886C7A"/>
    <w:rsid w:val="0088700F"/>
    <w:rsid w:val="008872E7"/>
    <w:rsid w:val="008875D0"/>
    <w:rsid w:val="00887635"/>
    <w:rsid w:val="0088764C"/>
    <w:rsid w:val="008877C1"/>
    <w:rsid w:val="00887927"/>
    <w:rsid w:val="00887C55"/>
    <w:rsid w:val="00890106"/>
    <w:rsid w:val="00890457"/>
    <w:rsid w:val="00891064"/>
    <w:rsid w:val="0089117F"/>
    <w:rsid w:val="0089172E"/>
    <w:rsid w:val="008917ED"/>
    <w:rsid w:val="00891EA5"/>
    <w:rsid w:val="00891EB8"/>
    <w:rsid w:val="00892278"/>
    <w:rsid w:val="00893A71"/>
    <w:rsid w:val="00893B48"/>
    <w:rsid w:val="00893C49"/>
    <w:rsid w:val="00893C4E"/>
    <w:rsid w:val="0089480A"/>
    <w:rsid w:val="00895581"/>
    <w:rsid w:val="0089578A"/>
    <w:rsid w:val="0089589F"/>
    <w:rsid w:val="008959D6"/>
    <w:rsid w:val="008962B8"/>
    <w:rsid w:val="00896429"/>
    <w:rsid w:val="008964C4"/>
    <w:rsid w:val="00896646"/>
    <w:rsid w:val="00896C65"/>
    <w:rsid w:val="00896F37"/>
    <w:rsid w:val="00897291"/>
    <w:rsid w:val="0089741D"/>
    <w:rsid w:val="0089761E"/>
    <w:rsid w:val="00897947"/>
    <w:rsid w:val="00897B59"/>
    <w:rsid w:val="00897C1C"/>
    <w:rsid w:val="00897FD4"/>
    <w:rsid w:val="008A0063"/>
    <w:rsid w:val="008A19C5"/>
    <w:rsid w:val="008A1BBF"/>
    <w:rsid w:val="008A1C96"/>
    <w:rsid w:val="008A247B"/>
    <w:rsid w:val="008A2569"/>
    <w:rsid w:val="008A26D8"/>
    <w:rsid w:val="008A27B1"/>
    <w:rsid w:val="008A28A3"/>
    <w:rsid w:val="008A28C3"/>
    <w:rsid w:val="008A2AAA"/>
    <w:rsid w:val="008A346E"/>
    <w:rsid w:val="008A3821"/>
    <w:rsid w:val="008A3A03"/>
    <w:rsid w:val="008A3D9C"/>
    <w:rsid w:val="008A3F21"/>
    <w:rsid w:val="008A4247"/>
    <w:rsid w:val="008A4771"/>
    <w:rsid w:val="008A4789"/>
    <w:rsid w:val="008A5565"/>
    <w:rsid w:val="008A5616"/>
    <w:rsid w:val="008A566B"/>
    <w:rsid w:val="008A5789"/>
    <w:rsid w:val="008A5835"/>
    <w:rsid w:val="008A5900"/>
    <w:rsid w:val="008A5B60"/>
    <w:rsid w:val="008A5EFC"/>
    <w:rsid w:val="008A6257"/>
    <w:rsid w:val="008A6939"/>
    <w:rsid w:val="008A6BC8"/>
    <w:rsid w:val="008A6C2B"/>
    <w:rsid w:val="008A72A9"/>
    <w:rsid w:val="008A731F"/>
    <w:rsid w:val="008A7785"/>
    <w:rsid w:val="008A77C8"/>
    <w:rsid w:val="008A7B99"/>
    <w:rsid w:val="008B04A0"/>
    <w:rsid w:val="008B0694"/>
    <w:rsid w:val="008B06F4"/>
    <w:rsid w:val="008B0760"/>
    <w:rsid w:val="008B078F"/>
    <w:rsid w:val="008B07DE"/>
    <w:rsid w:val="008B0B73"/>
    <w:rsid w:val="008B0DEB"/>
    <w:rsid w:val="008B0E32"/>
    <w:rsid w:val="008B0EF6"/>
    <w:rsid w:val="008B1078"/>
    <w:rsid w:val="008B114C"/>
    <w:rsid w:val="008B137F"/>
    <w:rsid w:val="008B1585"/>
    <w:rsid w:val="008B1A45"/>
    <w:rsid w:val="008B1C67"/>
    <w:rsid w:val="008B1CEF"/>
    <w:rsid w:val="008B1D13"/>
    <w:rsid w:val="008B1EA0"/>
    <w:rsid w:val="008B1EEA"/>
    <w:rsid w:val="008B1FD3"/>
    <w:rsid w:val="008B20A4"/>
    <w:rsid w:val="008B2187"/>
    <w:rsid w:val="008B2474"/>
    <w:rsid w:val="008B258B"/>
    <w:rsid w:val="008B25D0"/>
    <w:rsid w:val="008B27E2"/>
    <w:rsid w:val="008B3308"/>
    <w:rsid w:val="008B335F"/>
    <w:rsid w:val="008B34DC"/>
    <w:rsid w:val="008B351F"/>
    <w:rsid w:val="008B3DC1"/>
    <w:rsid w:val="008B3E5D"/>
    <w:rsid w:val="008B4615"/>
    <w:rsid w:val="008B466A"/>
    <w:rsid w:val="008B4CCB"/>
    <w:rsid w:val="008B50DC"/>
    <w:rsid w:val="008B510D"/>
    <w:rsid w:val="008B5359"/>
    <w:rsid w:val="008B5630"/>
    <w:rsid w:val="008B5990"/>
    <w:rsid w:val="008B5A60"/>
    <w:rsid w:val="008B5A8F"/>
    <w:rsid w:val="008B6266"/>
    <w:rsid w:val="008B6B54"/>
    <w:rsid w:val="008B6BEA"/>
    <w:rsid w:val="008B6D76"/>
    <w:rsid w:val="008B6ED1"/>
    <w:rsid w:val="008B7058"/>
    <w:rsid w:val="008B73E5"/>
    <w:rsid w:val="008B7598"/>
    <w:rsid w:val="008B7BFE"/>
    <w:rsid w:val="008C06CC"/>
    <w:rsid w:val="008C0BDC"/>
    <w:rsid w:val="008C0FA0"/>
    <w:rsid w:val="008C14F6"/>
    <w:rsid w:val="008C1DAA"/>
    <w:rsid w:val="008C2080"/>
    <w:rsid w:val="008C210C"/>
    <w:rsid w:val="008C22A2"/>
    <w:rsid w:val="008C22F5"/>
    <w:rsid w:val="008C2ACA"/>
    <w:rsid w:val="008C2C71"/>
    <w:rsid w:val="008C3219"/>
    <w:rsid w:val="008C3630"/>
    <w:rsid w:val="008C3A84"/>
    <w:rsid w:val="008C447F"/>
    <w:rsid w:val="008C44E2"/>
    <w:rsid w:val="008C4D78"/>
    <w:rsid w:val="008C5045"/>
    <w:rsid w:val="008C51AE"/>
    <w:rsid w:val="008C5302"/>
    <w:rsid w:val="008C5E71"/>
    <w:rsid w:val="008C5E73"/>
    <w:rsid w:val="008C60A4"/>
    <w:rsid w:val="008C6180"/>
    <w:rsid w:val="008C6757"/>
    <w:rsid w:val="008C7803"/>
    <w:rsid w:val="008D0AC8"/>
    <w:rsid w:val="008D0EEF"/>
    <w:rsid w:val="008D1286"/>
    <w:rsid w:val="008D1694"/>
    <w:rsid w:val="008D181B"/>
    <w:rsid w:val="008D1984"/>
    <w:rsid w:val="008D1F46"/>
    <w:rsid w:val="008D2258"/>
    <w:rsid w:val="008D2412"/>
    <w:rsid w:val="008D247E"/>
    <w:rsid w:val="008D28EB"/>
    <w:rsid w:val="008D2AD3"/>
    <w:rsid w:val="008D2AF3"/>
    <w:rsid w:val="008D2C49"/>
    <w:rsid w:val="008D2DA7"/>
    <w:rsid w:val="008D3A07"/>
    <w:rsid w:val="008D3B4C"/>
    <w:rsid w:val="008D3EFE"/>
    <w:rsid w:val="008D44B7"/>
    <w:rsid w:val="008D4801"/>
    <w:rsid w:val="008D487E"/>
    <w:rsid w:val="008D5258"/>
    <w:rsid w:val="008D5A14"/>
    <w:rsid w:val="008D5AEF"/>
    <w:rsid w:val="008D5B49"/>
    <w:rsid w:val="008D6029"/>
    <w:rsid w:val="008D6C94"/>
    <w:rsid w:val="008D6DC9"/>
    <w:rsid w:val="008D6E4C"/>
    <w:rsid w:val="008E02CA"/>
    <w:rsid w:val="008E0301"/>
    <w:rsid w:val="008E06B7"/>
    <w:rsid w:val="008E0A75"/>
    <w:rsid w:val="008E0A81"/>
    <w:rsid w:val="008E0B0D"/>
    <w:rsid w:val="008E0FBD"/>
    <w:rsid w:val="008E1209"/>
    <w:rsid w:val="008E153C"/>
    <w:rsid w:val="008E16EC"/>
    <w:rsid w:val="008E1D58"/>
    <w:rsid w:val="008E26F4"/>
    <w:rsid w:val="008E27C9"/>
    <w:rsid w:val="008E2BF2"/>
    <w:rsid w:val="008E33BE"/>
    <w:rsid w:val="008E3451"/>
    <w:rsid w:val="008E3DB5"/>
    <w:rsid w:val="008E3E95"/>
    <w:rsid w:val="008E3EC9"/>
    <w:rsid w:val="008E405D"/>
    <w:rsid w:val="008E4762"/>
    <w:rsid w:val="008E47A0"/>
    <w:rsid w:val="008E48F3"/>
    <w:rsid w:val="008E4BB6"/>
    <w:rsid w:val="008E58A8"/>
    <w:rsid w:val="008E6165"/>
    <w:rsid w:val="008E63E5"/>
    <w:rsid w:val="008E67BE"/>
    <w:rsid w:val="008E6D5E"/>
    <w:rsid w:val="008E6E42"/>
    <w:rsid w:val="008E6EAD"/>
    <w:rsid w:val="008E7059"/>
    <w:rsid w:val="008E796E"/>
    <w:rsid w:val="008E7CF7"/>
    <w:rsid w:val="008F04DB"/>
    <w:rsid w:val="008F0590"/>
    <w:rsid w:val="008F07B4"/>
    <w:rsid w:val="008F0905"/>
    <w:rsid w:val="008F094D"/>
    <w:rsid w:val="008F09C6"/>
    <w:rsid w:val="008F17EA"/>
    <w:rsid w:val="008F1A48"/>
    <w:rsid w:val="008F1C8E"/>
    <w:rsid w:val="008F2687"/>
    <w:rsid w:val="008F2839"/>
    <w:rsid w:val="008F2874"/>
    <w:rsid w:val="008F2C65"/>
    <w:rsid w:val="008F2DDE"/>
    <w:rsid w:val="008F31E5"/>
    <w:rsid w:val="008F3216"/>
    <w:rsid w:val="008F3442"/>
    <w:rsid w:val="008F3FF6"/>
    <w:rsid w:val="008F4A0E"/>
    <w:rsid w:val="008F4A2D"/>
    <w:rsid w:val="008F4BC4"/>
    <w:rsid w:val="008F4DE8"/>
    <w:rsid w:val="008F4F39"/>
    <w:rsid w:val="008F4F6E"/>
    <w:rsid w:val="008F51F7"/>
    <w:rsid w:val="008F568F"/>
    <w:rsid w:val="008F5728"/>
    <w:rsid w:val="008F5829"/>
    <w:rsid w:val="008F58D4"/>
    <w:rsid w:val="008F5BA8"/>
    <w:rsid w:val="008F5C34"/>
    <w:rsid w:val="008F6032"/>
    <w:rsid w:val="008F6182"/>
    <w:rsid w:val="008F645B"/>
    <w:rsid w:val="008F67C4"/>
    <w:rsid w:val="008F68C8"/>
    <w:rsid w:val="008F6968"/>
    <w:rsid w:val="008F7026"/>
    <w:rsid w:val="008F7444"/>
    <w:rsid w:val="008F756C"/>
    <w:rsid w:val="008F78C4"/>
    <w:rsid w:val="008F7DC7"/>
    <w:rsid w:val="0090070C"/>
    <w:rsid w:val="009008DE"/>
    <w:rsid w:val="00900BA3"/>
    <w:rsid w:val="00900E32"/>
    <w:rsid w:val="009010C7"/>
    <w:rsid w:val="009011E2"/>
    <w:rsid w:val="00901276"/>
    <w:rsid w:val="0090143E"/>
    <w:rsid w:val="00901A21"/>
    <w:rsid w:val="00901DA4"/>
    <w:rsid w:val="00902677"/>
    <w:rsid w:val="00902EF2"/>
    <w:rsid w:val="009030F5"/>
    <w:rsid w:val="00903A3E"/>
    <w:rsid w:val="00903A7E"/>
    <w:rsid w:val="00903F58"/>
    <w:rsid w:val="0090473C"/>
    <w:rsid w:val="00904C08"/>
    <w:rsid w:val="00904D4C"/>
    <w:rsid w:val="00904DD1"/>
    <w:rsid w:val="00905120"/>
    <w:rsid w:val="0090516A"/>
    <w:rsid w:val="00905C33"/>
    <w:rsid w:val="00905D12"/>
    <w:rsid w:val="00905ECF"/>
    <w:rsid w:val="00905FF9"/>
    <w:rsid w:val="009062E5"/>
    <w:rsid w:val="00906603"/>
    <w:rsid w:val="00906A45"/>
    <w:rsid w:val="00906BE2"/>
    <w:rsid w:val="00906E32"/>
    <w:rsid w:val="00906E49"/>
    <w:rsid w:val="00907893"/>
    <w:rsid w:val="00907B19"/>
    <w:rsid w:val="00907BEC"/>
    <w:rsid w:val="00907C24"/>
    <w:rsid w:val="00907E77"/>
    <w:rsid w:val="009102BD"/>
    <w:rsid w:val="00911847"/>
    <w:rsid w:val="00911E34"/>
    <w:rsid w:val="00912195"/>
    <w:rsid w:val="009127D3"/>
    <w:rsid w:val="00912D78"/>
    <w:rsid w:val="00912E2C"/>
    <w:rsid w:val="00913051"/>
    <w:rsid w:val="009137EF"/>
    <w:rsid w:val="00913915"/>
    <w:rsid w:val="00913AA6"/>
    <w:rsid w:val="00913B5E"/>
    <w:rsid w:val="00914260"/>
    <w:rsid w:val="0091493D"/>
    <w:rsid w:val="009149A1"/>
    <w:rsid w:val="00914C24"/>
    <w:rsid w:val="00914D70"/>
    <w:rsid w:val="00915151"/>
    <w:rsid w:val="00915249"/>
    <w:rsid w:val="009152B5"/>
    <w:rsid w:val="009158F6"/>
    <w:rsid w:val="00915C53"/>
    <w:rsid w:val="00915DE4"/>
    <w:rsid w:val="009163BE"/>
    <w:rsid w:val="00916541"/>
    <w:rsid w:val="00916569"/>
    <w:rsid w:val="00916808"/>
    <w:rsid w:val="00916A8E"/>
    <w:rsid w:val="00916B9E"/>
    <w:rsid w:val="00916E95"/>
    <w:rsid w:val="00917870"/>
    <w:rsid w:val="00917B1A"/>
    <w:rsid w:val="009204F9"/>
    <w:rsid w:val="00920F50"/>
    <w:rsid w:val="0092178E"/>
    <w:rsid w:val="009218B2"/>
    <w:rsid w:val="00921E42"/>
    <w:rsid w:val="009221AE"/>
    <w:rsid w:val="00922815"/>
    <w:rsid w:val="0092292A"/>
    <w:rsid w:val="00922A79"/>
    <w:rsid w:val="00922F7F"/>
    <w:rsid w:val="0092344A"/>
    <w:rsid w:val="009238CF"/>
    <w:rsid w:val="00923E7E"/>
    <w:rsid w:val="00924070"/>
    <w:rsid w:val="0092428D"/>
    <w:rsid w:val="00924816"/>
    <w:rsid w:val="0092489B"/>
    <w:rsid w:val="00924CD0"/>
    <w:rsid w:val="0092536A"/>
    <w:rsid w:val="009260C2"/>
    <w:rsid w:val="00926215"/>
    <w:rsid w:val="009262A3"/>
    <w:rsid w:val="00926501"/>
    <w:rsid w:val="00926606"/>
    <w:rsid w:val="00926889"/>
    <w:rsid w:val="0092706B"/>
    <w:rsid w:val="009270C8"/>
    <w:rsid w:val="00927319"/>
    <w:rsid w:val="009273AD"/>
    <w:rsid w:val="00927501"/>
    <w:rsid w:val="00927972"/>
    <w:rsid w:val="00927D4D"/>
    <w:rsid w:val="00927FA3"/>
    <w:rsid w:val="00930C4D"/>
    <w:rsid w:val="00930E27"/>
    <w:rsid w:val="00931125"/>
    <w:rsid w:val="00931273"/>
    <w:rsid w:val="00931475"/>
    <w:rsid w:val="009317F1"/>
    <w:rsid w:val="00931A97"/>
    <w:rsid w:val="00931D14"/>
    <w:rsid w:val="00931F53"/>
    <w:rsid w:val="0093223F"/>
    <w:rsid w:val="00932E29"/>
    <w:rsid w:val="00932F2C"/>
    <w:rsid w:val="009340AF"/>
    <w:rsid w:val="009341CF"/>
    <w:rsid w:val="0093439E"/>
    <w:rsid w:val="00934A82"/>
    <w:rsid w:val="00934D06"/>
    <w:rsid w:val="00934F4E"/>
    <w:rsid w:val="009352C5"/>
    <w:rsid w:val="009366B9"/>
    <w:rsid w:val="00936A88"/>
    <w:rsid w:val="00937199"/>
    <w:rsid w:val="0093745E"/>
    <w:rsid w:val="009376CF"/>
    <w:rsid w:val="00937B64"/>
    <w:rsid w:val="00937E17"/>
    <w:rsid w:val="00937E81"/>
    <w:rsid w:val="00937EF5"/>
    <w:rsid w:val="009400AA"/>
    <w:rsid w:val="009401FF"/>
    <w:rsid w:val="00940624"/>
    <w:rsid w:val="009408D1"/>
    <w:rsid w:val="00941228"/>
    <w:rsid w:val="009415E8"/>
    <w:rsid w:val="00941CA2"/>
    <w:rsid w:val="0094215D"/>
    <w:rsid w:val="0094240F"/>
    <w:rsid w:val="00942A9D"/>
    <w:rsid w:val="00942F2B"/>
    <w:rsid w:val="0094335E"/>
    <w:rsid w:val="00943362"/>
    <w:rsid w:val="00943833"/>
    <w:rsid w:val="0094387A"/>
    <w:rsid w:val="00943909"/>
    <w:rsid w:val="00943B76"/>
    <w:rsid w:val="009441DD"/>
    <w:rsid w:val="009448C4"/>
    <w:rsid w:val="0094496D"/>
    <w:rsid w:val="00944BEA"/>
    <w:rsid w:val="00944E3A"/>
    <w:rsid w:val="009459C4"/>
    <w:rsid w:val="00945B6A"/>
    <w:rsid w:val="009462A1"/>
    <w:rsid w:val="009468C8"/>
    <w:rsid w:val="00946A36"/>
    <w:rsid w:val="00946B83"/>
    <w:rsid w:val="00946C70"/>
    <w:rsid w:val="009471AA"/>
    <w:rsid w:val="0094724D"/>
    <w:rsid w:val="00947295"/>
    <w:rsid w:val="009475FA"/>
    <w:rsid w:val="009476CD"/>
    <w:rsid w:val="00947AD2"/>
    <w:rsid w:val="00947C07"/>
    <w:rsid w:val="00947C62"/>
    <w:rsid w:val="00947CD9"/>
    <w:rsid w:val="00947FDF"/>
    <w:rsid w:val="00950012"/>
    <w:rsid w:val="009501F9"/>
    <w:rsid w:val="0095057C"/>
    <w:rsid w:val="00950762"/>
    <w:rsid w:val="00950A8B"/>
    <w:rsid w:val="00950CA0"/>
    <w:rsid w:val="00950D16"/>
    <w:rsid w:val="00951292"/>
    <w:rsid w:val="00951898"/>
    <w:rsid w:val="00951934"/>
    <w:rsid w:val="00951F42"/>
    <w:rsid w:val="009529E1"/>
    <w:rsid w:val="00952ABB"/>
    <w:rsid w:val="00952B1E"/>
    <w:rsid w:val="00952B52"/>
    <w:rsid w:val="009532F1"/>
    <w:rsid w:val="0095389D"/>
    <w:rsid w:val="009539A6"/>
    <w:rsid w:val="009539BA"/>
    <w:rsid w:val="00953E4F"/>
    <w:rsid w:val="00954659"/>
    <w:rsid w:val="0095489E"/>
    <w:rsid w:val="00954D71"/>
    <w:rsid w:val="00954DB6"/>
    <w:rsid w:val="00955249"/>
    <w:rsid w:val="009556E3"/>
    <w:rsid w:val="00955ADE"/>
    <w:rsid w:val="00955AF4"/>
    <w:rsid w:val="00955FBE"/>
    <w:rsid w:val="00956093"/>
    <w:rsid w:val="0095632A"/>
    <w:rsid w:val="0095640A"/>
    <w:rsid w:val="0095698C"/>
    <w:rsid w:val="0095699F"/>
    <w:rsid w:val="00956ECB"/>
    <w:rsid w:val="00956F14"/>
    <w:rsid w:val="0095714E"/>
    <w:rsid w:val="00957258"/>
    <w:rsid w:val="009577F7"/>
    <w:rsid w:val="009579F9"/>
    <w:rsid w:val="00957B83"/>
    <w:rsid w:val="00957D47"/>
    <w:rsid w:val="009602D0"/>
    <w:rsid w:val="009604CD"/>
    <w:rsid w:val="00960822"/>
    <w:rsid w:val="009609FB"/>
    <w:rsid w:val="00961853"/>
    <w:rsid w:val="009626DE"/>
    <w:rsid w:val="0096299F"/>
    <w:rsid w:val="00962AC7"/>
    <w:rsid w:val="009633BE"/>
    <w:rsid w:val="00963645"/>
    <w:rsid w:val="00963877"/>
    <w:rsid w:val="009638AE"/>
    <w:rsid w:val="00963A69"/>
    <w:rsid w:val="00963B23"/>
    <w:rsid w:val="00963C04"/>
    <w:rsid w:val="00963C5D"/>
    <w:rsid w:val="00963D3A"/>
    <w:rsid w:val="009640D1"/>
    <w:rsid w:val="00964BE8"/>
    <w:rsid w:val="00964E18"/>
    <w:rsid w:val="00964EC5"/>
    <w:rsid w:val="009653FE"/>
    <w:rsid w:val="0096540A"/>
    <w:rsid w:val="009655D9"/>
    <w:rsid w:val="00965CC8"/>
    <w:rsid w:val="00965E2C"/>
    <w:rsid w:val="009663CF"/>
    <w:rsid w:val="009669F2"/>
    <w:rsid w:val="009674A3"/>
    <w:rsid w:val="009674D5"/>
    <w:rsid w:val="00967992"/>
    <w:rsid w:val="00970174"/>
    <w:rsid w:val="0097057C"/>
    <w:rsid w:val="009706C0"/>
    <w:rsid w:val="009707A7"/>
    <w:rsid w:val="00970DC6"/>
    <w:rsid w:val="00970E7A"/>
    <w:rsid w:val="00970F93"/>
    <w:rsid w:val="009712CB"/>
    <w:rsid w:val="00971339"/>
    <w:rsid w:val="009719DC"/>
    <w:rsid w:val="00971B46"/>
    <w:rsid w:val="0097235A"/>
    <w:rsid w:val="00972550"/>
    <w:rsid w:val="00972627"/>
    <w:rsid w:val="009726C1"/>
    <w:rsid w:val="00972708"/>
    <w:rsid w:val="00972A45"/>
    <w:rsid w:val="00972AE7"/>
    <w:rsid w:val="00973700"/>
    <w:rsid w:val="00973CE2"/>
    <w:rsid w:val="00973E49"/>
    <w:rsid w:val="00973ED4"/>
    <w:rsid w:val="0097413C"/>
    <w:rsid w:val="00974216"/>
    <w:rsid w:val="009745D9"/>
    <w:rsid w:val="009747FA"/>
    <w:rsid w:val="0097555A"/>
    <w:rsid w:val="00975891"/>
    <w:rsid w:val="00976213"/>
    <w:rsid w:val="00976325"/>
    <w:rsid w:val="009764A1"/>
    <w:rsid w:val="009764BA"/>
    <w:rsid w:val="009768CB"/>
    <w:rsid w:val="00976B43"/>
    <w:rsid w:val="00977267"/>
    <w:rsid w:val="00977741"/>
    <w:rsid w:val="00980A78"/>
    <w:rsid w:val="009812B4"/>
    <w:rsid w:val="0098132E"/>
    <w:rsid w:val="0098141D"/>
    <w:rsid w:val="0098174D"/>
    <w:rsid w:val="0098175D"/>
    <w:rsid w:val="009817A3"/>
    <w:rsid w:val="00981AE3"/>
    <w:rsid w:val="00981C62"/>
    <w:rsid w:val="0098236A"/>
    <w:rsid w:val="00982B19"/>
    <w:rsid w:val="00983840"/>
    <w:rsid w:val="00984050"/>
    <w:rsid w:val="00984195"/>
    <w:rsid w:val="0098425D"/>
    <w:rsid w:val="009845D1"/>
    <w:rsid w:val="009847FD"/>
    <w:rsid w:val="00984C1F"/>
    <w:rsid w:val="00984E6C"/>
    <w:rsid w:val="009857D4"/>
    <w:rsid w:val="0098585C"/>
    <w:rsid w:val="00985A06"/>
    <w:rsid w:val="00985B91"/>
    <w:rsid w:val="00985BA3"/>
    <w:rsid w:val="0098674A"/>
    <w:rsid w:val="0098696D"/>
    <w:rsid w:val="009869DD"/>
    <w:rsid w:val="00986C52"/>
    <w:rsid w:val="00986EB6"/>
    <w:rsid w:val="0098729A"/>
    <w:rsid w:val="00987B55"/>
    <w:rsid w:val="00987D22"/>
    <w:rsid w:val="009907E4"/>
    <w:rsid w:val="00990BE1"/>
    <w:rsid w:val="00990C7C"/>
    <w:rsid w:val="00990D33"/>
    <w:rsid w:val="00990D51"/>
    <w:rsid w:val="00990EE8"/>
    <w:rsid w:val="00990F55"/>
    <w:rsid w:val="0099101A"/>
    <w:rsid w:val="00991397"/>
    <w:rsid w:val="0099154C"/>
    <w:rsid w:val="009917C5"/>
    <w:rsid w:val="00991CA5"/>
    <w:rsid w:val="00991ED1"/>
    <w:rsid w:val="00991F9C"/>
    <w:rsid w:val="0099228D"/>
    <w:rsid w:val="009924CB"/>
    <w:rsid w:val="009925AA"/>
    <w:rsid w:val="00992858"/>
    <w:rsid w:val="009942F4"/>
    <w:rsid w:val="00994DD5"/>
    <w:rsid w:val="00995375"/>
    <w:rsid w:val="009956CA"/>
    <w:rsid w:val="0099592D"/>
    <w:rsid w:val="00995966"/>
    <w:rsid w:val="0099621F"/>
    <w:rsid w:val="00996843"/>
    <w:rsid w:val="00996A13"/>
    <w:rsid w:val="00996EBA"/>
    <w:rsid w:val="00997D08"/>
    <w:rsid w:val="009A00D0"/>
    <w:rsid w:val="009A0A0F"/>
    <w:rsid w:val="009A1061"/>
    <w:rsid w:val="009A1639"/>
    <w:rsid w:val="009A1C08"/>
    <w:rsid w:val="009A1CD1"/>
    <w:rsid w:val="009A1E62"/>
    <w:rsid w:val="009A2133"/>
    <w:rsid w:val="009A22FC"/>
    <w:rsid w:val="009A234B"/>
    <w:rsid w:val="009A27EB"/>
    <w:rsid w:val="009A2A4F"/>
    <w:rsid w:val="009A2E19"/>
    <w:rsid w:val="009A3020"/>
    <w:rsid w:val="009A33F3"/>
    <w:rsid w:val="009A3BD5"/>
    <w:rsid w:val="009A438E"/>
    <w:rsid w:val="009A445D"/>
    <w:rsid w:val="009A4A9E"/>
    <w:rsid w:val="009A4BB1"/>
    <w:rsid w:val="009A4C67"/>
    <w:rsid w:val="009A541C"/>
    <w:rsid w:val="009A5640"/>
    <w:rsid w:val="009A5BFD"/>
    <w:rsid w:val="009A5D28"/>
    <w:rsid w:val="009A5DC1"/>
    <w:rsid w:val="009A5ECE"/>
    <w:rsid w:val="009A613A"/>
    <w:rsid w:val="009A66C4"/>
    <w:rsid w:val="009A6866"/>
    <w:rsid w:val="009A6953"/>
    <w:rsid w:val="009A6BDF"/>
    <w:rsid w:val="009A71C6"/>
    <w:rsid w:val="009B02E2"/>
    <w:rsid w:val="009B04AB"/>
    <w:rsid w:val="009B05D8"/>
    <w:rsid w:val="009B1024"/>
    <w:rsid w:val="009B167E"/>
    <w:rsid w:val="009B173D"/>
    <w:rsid w:val="009B21DE"/>
    <w:rsid w:val="009B2862"/>
    <w:rsid w:val="009B2AA2"/>
    <w:rsid w:val="009B2C80"/>
    <w:rsid w:val="009B2D0D"/>
    <w:rsid w:val="009B30BC"/>
    <w:rsid w:val="009B31BC"/>
    <w:rsid w:val="009B3254"/>
    <w:rsid w:val="009B32E6"/>
    <w:rsid w:val="009B350F"/>
    <w:rsid w:val="009B35D4"/>
    <w:rsid w:val="009B3786"/>
    <w:rsid w:val="009B3ABC"/>
    <w:rsid w:val="009B3C0A"/>
    <w:rsid w:val="009B434B"/>
    <w:rsid w:val="009B4897"/>
    <w:rsid w:val="009B4A66"/>
    <w:rsid w:val="009B4EA4"/>
    <w:rsid w:val="009B4EED"/>
    <w:rsid w:val="009B4F76"/>
    <w:rsid w:val="009B57A9"/>
    <w:rsid w:val="009B5A0B"/>
    <w:rsid w:val="009B5E6D"/>
    <w:rsid w:val="009B6062"/>
    <w:rsid w:val="009B612A"/>
    <w:rsid w:val="009B61C6"/>
    <w:rsid w:val="009B61F7"/>
    <w:rsid w:val="009B6438"/>
    <w:rsid w:val="009B6969"/>
    <w:rsid w:val="009B6BA1"/>
    <w:rsid w:val="009B6E01"/>
    <w:rsid w:val="009B70DA"/>
    <w:rsid w:val="009B727C"/>
    <w:rsid w:val="009B72C5"/>
    <w:rsid w:val="009B7EA5"/>
    <w:rsid w:val="009C0534"/>
    <w:rsid w:val="009C0B91"/>
    <w:rsid w:val="009C0EA3"/>
    <w:rsid w:val="009C1017"/>
    <w:rsid w:val="009C15D2"/>
    <w:rsid w:val="009C1BF4"/>
    <w:rsid w:val="009C1EA4"/>
    <w:rsid w:val="009C20BD"/>
    <w:rsid w:val="009C2837"/>
    <w:rsid w:val="009C2BA0"/>
    <w:rsid w:val="009C2C50"/>
    <w:rsid w:val="009C3765"/>
    <w:rsid w:val="009C3EBA"/>
    <w:rsid w:val="009C3EE6"/>
    <w:rsid w:val="009C4315"/>
    <w:rsid w:val="009C49C0"/>
    <w:rsid w:val="009C4EC1"/>
    <w:rsid w:val="009C4F1B"/>
    <w:rsid w:val="009C5197"/>
    <w:rsid w:val="009C52A0"/>
    <w:rsid w:val="009C54BC"/>
    <w:rsid w:val="009C554D"/>
    <w:rsid w:val="009C5CAF"/>
    <w:rsid w:val="009C6A54"/>
    <w:rsid w:val="009C6C61"/>
    <w:rsid w:val="009C7346"/>
    <w:rsid w:val="009C73EF"/>
    <w:rsid w:val="009C7555"/>
    <w:rsid w:val="009C7AE3"/>
    <w:rsid w:val="009C7F46"/>
    <w:rsid w:val="009D01C3"/>
    <w:rsid w:val="009D07A0"/>
    <w:rsid w:val="009D146B"/>
    <w:rsid w:val="009D1B83"/>
    <w:rsid w:val="009D2222"/>
    <w:rsid w:val="009D2746"/>
    <w:rsid w:val="009D2E95"/>
    <w:rsid w:val="009D36F2"/>
    <w:rsid w:val="009D3791"/>
    <w:rsid w:val="009D3823"/>
    <w:rsid w:val="009D3B98"/>
    <w:rsid w:val="009D3C78"/>
    <w:rsid w:val="009D3CB4"/>
    <w:rsid w:val="009D4927"/>
    <w:rsid w:val="009D5AED"/>
    <w:rsid w:val="009D6146"/>
    <w:rsid w:val="009D615F"/>
    <w:rsid w:val="009D6462"/>
    <w:rsid w:val="009D6D58"/>
    <w:rsid w:val="009D6DA6"/>
    <w:rsid w:val="009D7456"/>
    <w:rsid w:val="009D753D"/>
    <w:rsid w:val="009D7860"/>
    <w:rsid w:val="009D79F8"/>
    <w:rsid w:val="009D7C87"/>
    <w:rsid w:val="009D7E19"/>
    <w:rsid w:val="009E062C"/>
    <w:rsid w:val="009E0677"/>
    <w:rsid w:val="009E1837"/>
    <w:rsid w:val="009E1921"/>
    <w:rsid w:val="009E218A"/>
    <w:rsid w:val="009E2309"/>
    <w:rsid w:val="009E261D"/>
    <w:rsid w:val="009E2668"/>
    <w:rsid w:val="009E3158"/>
    <w:rsid w:val="009E326B"/>
    <w:rsid w:val="009E3375"/>
    <w:rsid w:val="009E37C7"/>
    <w:rsid w:val="009E385D"/>
    <w:rsid w:val="009E4031"/>
    <w:rsid w:val="009E4146"/>
    <w:rsid w:val="009E42F8"/>
    <w:rsid w:val="009E435E"/>
    <w:rsid w:val="009E439C"/>
    <w:rsid w:val="009E4752"/>
    <w:rsid w:val="009E4F97"/>
    <w:rsid w:val="009E529F"/>
    <w:rsid w:val="009E562A"/>
    <w:rsid w:val="009E57BE"/>
    <w:rsid w:val="009E57E5"/>
    <w:rsid w:val="009E582B"/>
    <w:rsid w:val="009E5D11"/>
    <w:rsid w:val="009E5EAB"/>
    <w:rsid w:val="009E64A4"/>
    <w:rsid w:val="009E6714"/>
    <w:rsid w:val="009E672D"/>
    <w:rsid w:val="009E674B"/>
    <w:rsid w:val="009E6C72"/>
    <w:rsid w:val="009E6D2C"/>
    <w:rsid w:val="009E70FF"/>
    <w:rsid w:val="009E72E6"/>
    <w:rsid w:val="009E7F77"/>
    <w:rsid w:val="009F0337"/>
    <w:rsid w:val="009F0AC5"/>
    <w:rsid w:val="009F0BCF"/>
    <w:rsid w:val="009F0C1D"/>
    <w:rsid w:val="009F0F49"/>
    <w:rsid w:val="009F0FFA"/>
    <w:rsid w:val="009F10FF"/>
    <w:rsid w:val="009F1830"/>
    <w:rsid w:val="009F1864"/>
    <w:rsid w:val="009F19C1"/>
    <w:rsid w:val="009F19F2"/>
    <w:rsid w:val="009F1DA0"/>
    <w:rsid w:val="009F1F3A"/>
    <w:rsid w:val="009F213C"/>
    <w:rsid w:val="009F282A"/>
    <w:rsid w:val="009F2A11"/>
    <w:rsid w:val="009F326B"/>
    <w:rsid w:val="009F3477"/>
    <w:rsid w:val="009F3D1F"/>
    <w:rsid w:val="009F4330"/>
    <w:rsid w:val="009F43ED"/>
    <w:rsid w:val="009F4BBF"/>
    <w:rsid w:val="009F5295"/>
    <w:rsid w:val="009F5527"/>
    <w:rsid w:val="009F5800"/>
    <w:rsid w:val="009F60B3"/>
    <w:rsid w:val="009F6295"/>
    <w:rsid w:val="009F62AE"/>
    <w:rsid w:val="009F634A"/>
    <w:rsid w:val="009F69A9"/>
    <w:rsid w:val="009F69E1"/>
    <w:rsid w:val="009F6A09"/>
    <w:rsid w:val="009F6E48"/>
    <w:rsid w:val="009F6E8F"/>
    <w:rsid w:val="009F6E97"/>
    <w:rsid w:val="009F731A"/>
    <w:rsid w:val="009F7927"/>
    <w:rsid w:val="00A00083"/>
    <w:rsid w:val="00A00116"/>
    <w:rsid w:val="00A00410"/>
    <w:rsid w:val="00A0063B"/>
    <w:rsid w:val="00A00B43"/>
    <w:rsid w:val="00A01B24"/>
    <w:rsid w:val="00A02000"/>
    <w:rsid w:val="00A02A95"/>
    <w:rsid w:val="00A03960"/>
    <w:rsid w:val="00A03C2F"/>
    <w:rsid w:val="00A03F1E"/>
    <w:rsid w:val="00A03F94"/>
    <w:rsid w:val="00A043C8"/>
    <w:rsid w:val="00A043DF"/>
    <w:rsid w:val="00A04C3D"/>
    <w:rsid w:val="00A04F29"/>
    <w:rsid w:val="00A051EA"/>
    <w:rsid w:val="00A058D7"/>
    <w:rsid w:val="00A060B8"/>
    <w:rsid w:val="00A0683C"/>
    <w:rsid w:val="00A06A18"/>
    <w:rsid w:val="00A070DA"/>
    <w:rsid w:val="00A07215"/>
    <w:rsid w:val="00A074BE"/>
    <w:rsid w:val="00A07511"/>
    <w:rsid w:val="00A075F2"/>
    <w:rsid w:val="00A07A65"/>
    <w:rsid w:val="00A07CD5"/>
    <w:rsid w:val="00A07D92"/>
    <w:rsid w:val="00A1045E"/>
    <w:rsid w:val="00A107EF"/>
    <w:rsid w:val="00A109F1"/>
    <w:rsid w:val="00A10A22"/>
    <w:rsid w:val="00A10F78"/>
    <w:rsid w:val="00A111D6"/>
    <w:rsid w:val="00A11A5C"/>
    <w:rsid w:val="00A11BC6"/>
    <w:rsid w:val="00A11C95"/>
    <w:rsid w:val="00A1262C"/>
    <w:rsid w:val="00A12648"/>
    <w:rsid w:val="00A12871"/>
    <w:rsid w:val="00A12B26"/>
    <w:rsid w:val="00A12CDD"/>
    <w:rsid w:val="00A13195"/>
    <w:rsid w:val="00A135D5"/>
    <w:rsid w:val="00A1424A"/>
    <w:rsid w:val="00A14595"/>
    <w:rsid w:val="00A146DB"/>
    <w:rsid w:val="00A14B5E"/>
    <w:rsid w:val="00A14B8F"/>
    <w:rsid w:val="00A14CC7"/>
    <w:rsid w:val="00A151F7"/>
    <w:rsid w:val="00A15225"/>
    <w:rsid w:val="00A15CC6"/>
    <w:rsid w:val="00A15CC9"/>
    <w:rsid w:val="00A15D23"/>
    <w:rsid w:val="00A165D6"/>
    <w:rsid w:val="00A166EF"/>
    <w:rsid w:val="00A1680D"/>
    <w:rsid w:val="00A16921"/>
    <w:rsid w:val="00A16D3D"/>
    <w:rsid w:val="00A178F2"/>
    <w:rsid w:val="00A17C83"/>
    <w:rsid w:val="00A20360"/>
    <w:rsid w:val="00A205D2"/>
    <w:rsid w:val="00A20893"/>
    <w:rsid w:val="00A20B2D"/>
    <w:rsid w:val="00A20C12"/>
    <w:rsid w:val="00A210C3"/>
    <w:rsid w:val="00A21501"/>
    <w:rsid w:val="00A21E5B"/>
    <w:rsid w:val="00A21E5E"/>
    <w:rsid w:val="00A22059"/>
    <w:rsid w:val="00A2230C"/>
    <w:rsid w:val="00A2298C"/>
    <w:rsid w:val="00A22CB3"/>
    <w:rsid w:val="00A23232"/>
    <w:rsid w:val="00A23321"/>
    <w:rsid w:val="00A24E48"/>
    <w:rsid w:val="00A25025"/>
    <w:rsid w:val="00A252EE"/>
    <w:rsid w:val="00A25365"/>
    <w:rsid w:val="00A256E5"/>
    <w:rsid w:val="00A25884"/>
    <w:rsid w:val="00A259F7"/>
    <w:rsid w:val="00A25C53"/>
    <w:rsid w:val="00A25DF3"/>
    <w:rsid w:val="00A25E7A"/>
    <w:rsid w:val="00A260C6"/>
    <w:rsid w:val="00A26185"/>
    <w:rsid w:val="00A266D8"/>
    <w:rsid w:val="00A272D7"/>
    <w:rsid w:val="00A2792D"/>
    <w:rsid w:val="00A30D19"/>
    <w:rsid w:val="00A3103D"/>
    <w:rsid w:val="00A3117A"/>
    <w:rsid w:val="00A31B55"/>
    <w:rsid w:val="00A3220A"/>
    <w:rsid w:val="00A32A62"/>
    <w:rsid w:val="00A32ACA"/>
    <w:rsid w:val="00A32AE6"/>
    <w:rsid w:val="00A32DE6"/>
    <w:rsid w:val="00A32E5C"/>
    <w:rsid w:val="00A33A7B"/>
    <w:rsid w:val="00A33D69"/>
    <w:rsid w:val="00A33DED"/>
    <w:rsid w:val="00A3429A"/>
    <w:rsid w:val="00A34378"/>
    <w:rsid w:val="00A34604"/>
    <w:rsid w:val="00A34781"/>
    <w:rsid w:val="00A347D3"/>
    <w:rsid w:val="00A3491B"/>
    <w:rsid w:val="00A34C48"/>
    <w:rsid w:val="00A3505C"/>
    <w:rsid w:val="00A3506B"/>
    <w:rsid w:val="00A3511F"/>
    <w:rsid w:val="00A35132"/>
    <w:rsid w:val="00A3537E"/>
    <w:rsid w:val="00A35704"/>
    <w:rsid w:val="00A359E9"/>
    <w:rsid w:val="00A35AE2"/>
    <w:rsid w:val="00A35C41"/>
    <w:rsid w:val="00A364F0"/>
    <w:rsid w:val="00A372C5"/>
    <w:rsid w:val="00A378FB"/>
    <w:rsid w:val="00A37D71"/>
    <w:rsid w:val="00A37E5B"/>
    <w:rsid w:val="00A37F2F"/>
    <w:rsid w:val="00A40149"/>
    <w:rsid w:val="00A401B8"/>
    <w:rsid w:val="00A40B8B"/>
    <w:rsid w:val="00A4132F"/>
    <w:rsid w:val="00A4136A"/>
    <w:rsid w:val="00A41385"/>
    <w:rsid w:val="00A41B0E"/>
    <w:rsid w:val="00A41C2E"/>
    <w:rsid w:val="00A41EB4"/>
    <w:rsid w:val="00A41F0B"/>
    <w:rsid w:val="00A4200D"/>
    <w:rsid w:val="00A421A9"/>
    <w:rsid w:val="00A42695"/>
    <w:rsid w:val="00A433E1"/>
    <w:rsid w:val="00A4423A"/>
    <w:rsid w:val="00A44293"/>
    <w:rsid w:val="00A4433A"/>
    <w:rsid w:val="00A445D3"/>
    <w:rsid w:val="00A44656"/>
    <w:rsid w:val="00A456C7"/>
    <w:rsid w:val="00A45DE5"/>
    <w:rsid w:val="00A4608A"/>
    <w:rsid w:val="00A46213"/>
    <w:rsid w:val="00A4622B"/>
    <w:rsid w:val="00A4670E"/>
    <w:rsid w:val="00A468A5"/>
    <w:rsid w:val="00A46BF7"/>
    <w:rsid w:val="00A46DD7"/>
    <w:rsid w:val="00A46FA7"/>
    <w:rsid w:val="00A472E7"/>
    <w:rsid w:val="00A474A5"/>
    <w:rsid w:val="00A476BC"/>
    <w:rsid w:val="00A4798C"/>
    <w:rsid w:val="00A479CD"/>
    <w:rsid w:val="00A47AD9"/>
    <w:rsid w:val="00A505B8"/>
    <w:rsid w:val="00A50742"/>
    <w:rsid w:val="00A50A34"/>
    <w:rsid w:val="00A50ADF"/>
    <w:rsid w:val="00A51156"/>
    <w:rsid w:val="00A51627"/>
    <w:rsid w:val="00A51B84"/>
    <w:rsid w:val="00A51F3A"/>
    <w:rsid w:val="00A51F9D"/>
    <w:rsid w:val="00A52237"/>
    <w:rsid w:val="00A52343"/>
    <w:rsid w:val="00A52561"/>
    <w:rsid w:val="00A52A37"/>
    <w:rsid w:val="00A52BE6"/>
    <w:rsid w:val="00A531F2"/>
    <w:rsid w:val="00A53548"/>
    <w:rsid w:val="00A536AD"/>
    <w:rsid w:val="00A53CC9"/>
    <w:rsid w:val="00A54171"/>
    <w:rsid w:val="00A54647"/>
    <w:rsid w:val="00A54ADC"/>
    <w:rsid w:val="00A54D53"/>
    <w:rsid w:val="00A54DC8"/>
    <w:rsid w:val="00A5544A"/>
    <w:rsid w:val="00A5569C"/>
    <w:rsid w:val="00A556D4"/>
    <w:rsid w:val="00A55795"/>
    <w:rsid w:val="00A558B1"/>
    <w:rsid w:val="00A55E8C"/>
    <w:rsid w:val="00A56822"/>
    <w:rsid w:val="00A568ED"/>
    <w:rsid w:val="00A5692A"/>
    <w:rsid w:val="00A56C88"/>
    <w:rsid w:val="00A56CE9"/>
    <w:rsid w:val="00A570A9"/>
    <w:rsid w:val="00A57224"/>
    <w:rsid w:val="00A57252"/>
    <w:rsid w:val="00A57424"/>
    <w:rsid w:val="00A57958"/>
    <w:rsid w:val="00A57AE8"/>
    <w:rsid w:val="00A57AF1"/>
    <w:rsid w:val="00A57C5A"/>
    <w:rsid w:val="00A57DBE"/>
    <w:rsid w:val="00A608D4"/>
    <w:rsid w:val="00A60A32"/>
    <w:rsid w:val="00A60DC0"/>
    <w:rsid w:val="00A60E24"/>
    <w:rsid w:val="00A61833"/>
    <w:rsid w:val="00A61BB9"/>
    <w:rsid w:val="00A61BCB"/>
    <w:rsid w:val="00A61EFE"/>
    <w:rsid w:val="00A62FCC"/>
    <w:rsid w:val="00A6312F"/>
    <w:rsid w:val="00A635DB"/>
    <w:rsid w:val="00A639A5"/>
    <w:rsid w:val="00A63B79"/>
    <w:rsid w:val="00A63BAE"/>
    <w:rsid w:val="00A63E8E"/>
    <w:rsid w:val="00A644D4"/>
    <w:rsid w:val="00A64645"/>
    <w:rsid w:val="00A6487B"/>
    <w:rsid w:val="00A64B30"/>
    <w:rsid w:val="00A64CC3"/>
    <w:rsid w:val="00A64E7E"/>
    <w:rsid w:val="00A64F15"/>
    <w:rsid w:val="00A6508F"/>
    <w:rsid w:val="00A65BA9"/>
    <w:rsid w:val="00A65D5B"/>
    <w:rsid w:val="00A65EC1"/>
    <w:rsid w:val="00A65EF0"/>
    <w:rsid w:val="00A65FE9"/>
    <w:rsid w:val="00A665D2"/>
    <w:rsid w:val="00A666B0"/>
    <w:rsid w:val="00A66EA8"/>
    <w:rsid w:val="00A673B3"/>
    <w:rsid w:val="00A6755E"/>
    <w:rsid w:val="00A6786F"/>
    <w:rsid w:val="00A67A4F"/>
    <w:rsid w:val="00A67A72"/>
    <w:rsid w:val="00A67B03"/>
    <w:rsid w:val="00A67E49"/>
    <w:rsid w:val="00A70C14"/>
    <w:rsid w:val="00A710D9"/>
    <w:rsid w:val="00A713C2"/>
    <w:rsid w:val="00A71D47"/>
    <w:rsid w:val="00A722E8"/>
    <w:rsid w:val="00A725CF"/>
    <w:rsid w:val="00A72B78"/>
    <w:rsid w:val="00A732C8"/>
    <w:rsid w:val="00A73733"/>
    <w:rsid w:val="00A73784"/>
    <w:rsid w:val="00A7386F"/>
    <w:rsid w:val="00A74786"/>
    <w:rsid w:val="00A74999"/>
    <w:rsid w:val="00A74B80"/>
    <w:rsid w:val="00A74FDB"/>
    <w:rsid w:val="00A757D3"/>
    <w:rsid w:val="00A7590D"/>
    <w:rsid w:val="00A767CB"/>
    <w:rsid w:val="00A7699B"/>
    <w:rsid w:val="00A76FB5"/>
    <w:rsid w:val="00A76FDC"/>
    <w:rsid w:val="00A7705A"/>
    <w:rsid w:val="00A77228"/>
    <w:rsid w:val="00A77514"/>
    <w:rsid w:val="00A77AA5"/>
    <w:rsid w:val="00A77C7B"/>
    <w:rsid w:val="00A77EF5"/>
    <w:rsid w:val="00A80E94"/>
    <w:rsid w:val="00A81293"/>
    <w:rsid w:val="00A812E5"/>
    <w:rsid w:val="00A81389"/>
    <w:rsid w:val="00A81425"/>
    <w:rsid w:val="00A8157E"/>
    <w:rsid w:val="00A81615"/>
    <w:rsid w:val="00A81A25"/>
    <w:rsid w:val="00A81A46"/>
    <w:rsid w:val="00A81BA7"/>
    <w:rsid w:val="00A81F3A"/>
    <w:rsid w:val="00A82AF5"/>
    <w:rsid w:val="00A82DB2"/>
    <w:rsid w:val="00A82FF8"/>
    <w:rsid w:val="00A833F6"/>
    <w:rsid w:val="00A83498"/>
    <w:rsid w:val="00A83526"/>
    <w:rsid w:val="00A83DA6"/>
    <w:rsid w:val="00A83F06"/>
    <w:rsid w:val="00A842F5"/>
    <w:rsid w:val="00A84D07"/>
    <w:rsid w:val="00A86096"/>
    <w:rsid w:val="00A8636B"/>
    <w:rsid w:val="00A86A1E"/>
    <w:rsid w:val="00A86BF5"/>
    <w:rsid w:val="00A86D5C"/>
    <w:rsid w:val="00A86E74"/>
    <w:rsid w:val="00A86FA4"/>
    <w:rsid w:val="00A8712A"/>
    <w:rsid w:val="00A87269"/>
    <w:rsid w:val="00A875B8"/>
    <w:rsid w:val="00A87A88"/>
    <w:rsid w:val="00A87B8B"/>
    <w:rsid w:val="00A87C01"/>
    <w:rsid w:val="00A9030D"/>
    <w:rsid w:val="00A90C12"/>
    <w:rsid w:val="00A90E7C"/>
    <w:rsid w:val="00A90F35"/>
    <w:rsid w:val="00A916C5"/>
    <w:rsid w:val="00A91AFE"/>
    <w:rsid w:val="00A91B06"/>
    <w:rsid w:val="00A91EF2"/>
    <w:rsid w:val="00A92195"/>
    <w:rsid w:val="00A921A8"/>
    <w:rsid w:val="00A923BB"/>
    <w:rsid w:val="00A926B7"/>
    <w:rsid w:val="00A926F4"/>
    <w:rsid w:val="00A92E2D"/>
    <w:rsid w:val="00A93224"/>
    <w:rsid w:val="00A93467"/>
    <w:rsid w:val="00A93610"/>
    <w:rsid w:val="00A9365E"/>
    <w:rsid w:val="00A937AB"/>
    <w:rsid w:val="00A93B80"/>
    <w:rsid w:val="00A943AB"/>
    <w:rsid w:val="00A94687"/>
    <w:rsid w:val="00A947B8"/>
    <w:rsid w:val="00A95329"/>
    <w:rsid w:val="00A95424"/>
    <w:rsid w:val="00A95586"/>
    <w:rsid w:val="00A95765"/>
    <w:rsid w:val="00A95CB6"/>
    <w:rsid w:val="00A96165"/>
    <w:rsid w:val="00A962A5"/>
    <w:rsid w:val="00A9666D"/>
    <w:rsid w:val="00A97072"/>
    <w:rsid w:val="00A97BEE"/>
    <w:rsid w:val="00A97CD1"/>
    <w:rsid w:val="00AA070C"/>
    <w:rsid w:val="00AA0788"/>
    <w:rsid w:val="00AA0AC4"/>
    <w:rsid w:val="00AA0CD3"/>
    <w:rsid w:val="00AA0ECB"/>
    <w:rsid w:val="00AA1122"/>
    <w:rsid w:val="00AA12B2"/>
    <w:rsid w:val="00AA14EA"/>
    <w:rsid w:val="00AA1917"/>
    <w:rsid w:val="00AA1D73"/>
    <w:rsid w:val="00AA208F"/>
    <w:rsid w:val="00AA21AE"/>
    <w:rsid w:val="00AA2253"/>
    <w:rsid w:val="00AA261F"/>
    <w:rsid w:val="00AA263E"/>
    <w:rsid w:val="00AA26FD"/>
    <w:rsid w:val="00AA2C21"/>
    <w:rsid w:val="00AA2F5C"/>
    <w:rsid w:val="00AA3552"/>
    <w:rsid w:val="00AA3B0B"/>
    <w:rsid w:val="00AA3C85"/>
    <w:rsid w:val="00AA3CF1"/>
    <w:rsid w:val="00AA3F7A"/>
    <w:rsid w:val="00AA44C0"/>
    <w:rsid w:val="00AA4C34"/>
    <w:rsid w:val="00AA5154"/>
    <w:rsid w:val="00AA5604"/>
    <w:rsid w:val="00AA56D4"/>
    <w:rsid w:val="00AA5750"/>
    <w:rsid w:val="00AA57E8"/>
    <w:rsid w:val="00AA5DB5"/>
    <w:rsid w:val="00AA633B"/>
    <w:rsid w:val="00AA669D"/>
    <w:rsid w:val="00AA6C5D"/>
    <w:rsid w:val="00AA71B7"/>
    <w:rsid w:val="00AA74ED"/>
    <w:rsid w:val="00AA7528"/>
    <w:rsid w:val="00AA76A0"/>
    <w:rsid w:val="00AA76C2"/>
    <w:rsid w:val="00AA76C4"/>
    <w:rsid w:val="00AA7956"/>
    <w:rsid w:val="00AA798C"/>
    <w:rsid w:val="00AA7E33"/>
    <w:rsid w:val="00AA7EED"/>
    <w:rsid w:val="00AB0A03"/>
    <w:rsid w:val="00AB0AC8"/>
    <w:rsid w:val="00AB110D"/>
    <w:rsid w:val="00AB1520"/>
    <w:rsid w:val="00AB1528"/>
    <w:rsid w:val="00AB1AAC"/>
    <w:rsid w:val="00AB1F54"/>
    <w:rsid w:val="00AB2556"/>
    <w:rsid w:val="00AB31BF"/>
    <w:rsid w:val="00AB3EC2"/>
    <w:rsid w:val="00AB43BC"/>
    <w:rsid w:val="00AB4935"/>
    <w:rsid w:val="00AB4D7B"/>
    <w:rsid w:val="00AB4EB0"/>
    <w:rsid w:val="00AB5B97"/>
    <w:rsid w:val="00AB5D44"/>
    <w:rsid w:val="00AB6057"/>
    <w:rsid w:val="00AB60B1"/>
    <w:rsid w:val="00AB62AA"/>
    <w:rsid w:val="00AB67C9"/>
    <w:rsid w:val="00AB688D"/>
    <w:rsid w:val="00AB6C8B"/>
    <w:rsid w:val="00AB781A"/>
    <w:rsid w:val="00AB7872"/>
    <w:rsid w:val="00AB7B23"/>
    <w:rsid w:val="00AB7C2F"/>
    <w:rsid w:val="00AC0AB2"/>
    <w:rsid w:val="00AC0B0B"/>
    <w:rsid w:val="00AC12E7"/>
    <w:rsid w:val="00AC1378"/>
    <w:rsid w:val="00AC1EA8"/>
    <w:rsid w:val="00AC25AF"/>
    <w:rsid w:val="00AC25D4"/>
    <w:rsid w:val="00AC2712"/>
    <w:rsid w:val="00AC2F1D"/>
    <w:rsid w:val="00AC33FB"/>
    <w:rsid w:val="00AC344D"/>
    <w:rsid w:val="00AC3AC5"/>
    <w:rsid w:val="00AC3FD9"/>
    <w:rsid w:val="00AC4470"/>
    <w:rsid w:val="00AC44B1"/>
    <w:rsid w:val="00AC4E8D"/>
    <w:rsid w:val="00AC52B9"/>
    <w:rsid w:val="00AC5530"/>
    <w:rsid w:val="00AC5634"/>
    <w:rsid w:val="00AC5FC1"/>
    <w:rsid w:val="00AC607A"/>
    <w:rsid w:val="00AC64B2"/>
    <w:rsid w:val="00AC69A5"/>
    <w:rsid w:val="00AC6BD3"/>
    <w:rsid w:val="00AC70FD"/>
    <w:rsid w:val="00AC71E0"/>
    <w:rsid w:val="00AC737C"/>
    <w:rsid w:val="00AC7BB8"/>
    <w:rsid w:val="00AC7D61"/>
    <w:rsid w:val="00AD015E"/>
    <w:rsid w:val="00AD02E6"/>
    <w:rsid w:val="00AD0B5B"/>
    <w:rsid w:val="00AD0DA1"/>
    <w:rsid w:val="00AD16FE"/>
    <w:rsid w:val="00AD1769"/>
    <w:rsid w:val="00AD2B95"/>
    <w:rsid w:val="00AD2CAD"/>
    <w:rsid w:val="00AD3142"/>
    <w:rsid w:val="00AD38F5"/>
    <w:rsid w:val="00AD3B0A"/>
    <w:rsid w:val="00AD3D74"/>
    <w:rsid w:val="00AD438D"/>
    <w:rsid w:val="00AD47BF"/>
    <w:rsid w:val="00AD4811"/>
    <w:rsid w:val="00AD49F3"/>
    <w:rsid w:val="00AD4FC2"/>
    <w:rsid w:val="00AD4FDE"/>
    <w:rsid w:val="00AD532F"/>
    <w:rsid w:val="00AD54D4"/>
    <w:rsid w:val="00AD5545"/>
    <w:rsid w:val="00AD5918"/>
    <w:rsid w:val="00AD606F"/>
    <w:rsid w:val="00AD609E"/>
    <w:rsid w:val="00AD6A50"/>
    <w:rsid w:val="00AD6D23"/>
    <w:rsid w:val="00AD6DEA"/>
    <w:rsid w:val="00AD73EF"/>
    <w:rsid w:val="00AD7C6B"/>
    <w:rsid w:val="00AD7D35"/>
    <w:rsid w:val="00AE0145"/>
    <w:rsid w:val="00AE057B"/>
    <w:rsid w:val="00AE05B7"/>
    <w:rsid w:val="00AE0613"/>
    <w:rsid w:val="00AE07BA"/>
    <w:rsid w:val="00AE0BB7"/>
    <w:rsid w:val="00AE0C21"/>
    <w:rsid w:val="00AE0C4B"/>
    <w:rsid w:val="00AE0DC0"/>
    <w:rsid w:val="00AE0E73"/>
    <w:rsid w:val="00AE0E88"/>
    <w:rsid w:val="00AE0FEC"/>
    <w:rsid w:val="00AE14F0"/>
    <w:rsid w:val="00AE1617"/>
    <w:rsid w:val="00AE1908"/>
    <w:rsid w:val="00AE2135"/>
    <w:rsid w:val="00AE2302"/>
    <w:rsid w:val="00AE285F"/>
    <w:rsid w:val="00AE28F1"/>
    <w:rsid w:val="00AE2F39"/>
    <w:rsid w:val="00AE2F79"/>
    <w:rsid w:val="00AE3763"/>
    <w:rsid w:val="00AE3CD5"/>
    <w:rsid w:val="00AE4213"/>
    <w:rsid w:val="00AE58E2"/>
    <w:rsid w:val="00AE5930"/>
    <w:rsid w:val="00AE5A4E"/>
    <w:rsid w:val="00AE5C01"/>
    <w:rsid w:val="00AE6B1C"/>
    <w:rsid w:val="00AE7381"/>
    <w:rsid w:val="00AE77B0"/>
    <w:rsid w:val="00AE7A03"/>
    <w:rsid w:val="00AE7E92"/>
    <w:rsid w:val="00AF09AF"/>
    <w:rsid w:val="00AF0CD8"/>
    <w:rsid w:val="00AF0EDA"/>
    <w:rsid w:val="00AF0FF8"/>
    <w:rsid w:val="00AF116A"/>
    <w:rsid w:val="00AF1515"/>
    <w:rsid w:val="00AF18CF"/>
    <w:rsid w:val="00AF1BC4"/>
    <w:rsid w:val="00AF1DA4"/>
    <w:rsid w:val="00AF1FC8"/>
    <w:rsid w:val="00AF220C"/>
    <w:rsid w:val="00AF2463"/>
    <w:rsid w:val="00AF2707"/>
    <w:rsid w:val="00AF2816"/>
    <w:rsid w:val="00AF2D9B"/>
    <w:rsid w:val="00AF418D"/>
    <w:rsid w:val="00AF4681"/>
    <w:rsid w:val="00AF49AF"/>
    <w:rsid w:val="00AF4B79"/>
    <w:rsid w:val="00AF4C3A"/>
    <w:rsid w:val="00AF4CC5"/>
    <w:rsid w:val="00AF4D99"/>
    <w:rsid w:val="00AF4EEC"/>
    <w:rsid w:val="00AF4FE9"/>
    <w:rsid w:val="00AF5EF7"/>
    <w:rsid w:val="00AF674A"/>
    <w:rsid w:val="00AF67E8"/>
    <w:rsid w:val="00AF6805"/>
    <w:rsid w:val="00AF6B74"/>
    <w:rsid w:val="00AF6F36"/>
    <w:rsid w:val="00AF6FA4"/>
    <w:rsid w:val="00AF737C"/>
    <w:rsid w:val="00AF7BBB"/>
    <w:rsid w:val="00AF7D0F"/>
    <w:rsid w:val="00AF7D92"/>
    <w:rsid w:val="00B000D9"/>
    <w:rsid w:val="00B00303"/>
    <w:rsid w:val="00B00548"/>
    <w:rsid w:val="00B00605"/>
    <w:rsid w:val="00B008B9"/>
    <w:rsid w:val="00B00B4C"/>
    <w:rsid w:val="00B00F41"/>
    <w:rsid w:val="00B01259"/>
    <w:rsid w:val="00B0146F"/>
    <w:rsid w:val="00B014F8"/>
    <w:rsid w:val="00B01A7D"/>
    <w:rsid w:val="00B01C3F"/>
    <w:rsid w:val="00B02152"/>
    <w:rsid w:val="00B02228"/>
    <w:rsid w:val="00B02356"/>
    <w:rsid w:val="00B02C3C"/>
    <w:rsid w:val="00B02D72"/>
    <w:rsid w:val="00B02E10"/>
    <w:rsid w:val="00B038B7"/>
    <w:rsid w:val="00B03B25"/>
    <w:rsid w:val="00B03E27"/>
    <w:rsid w:val="00B040D7"/>
    <w:rsid w:val="00B040E1"/>
    <w:rsid w:val="00B0418A"/>
    <w:rsid w:val="00B04655"/>
    <w:rsid w:val="00B047A4"/>
    <w:rsid w:val="00B04E9B"/>
    <w:rsid w:val="00B04F5C"/>
    <w:rsid w:val="00B05350"/>
    <w:rsid w:val="00B053BE"/>
    <w:rsid w:val="00B0578E"/>
    <w:rsid w:val="00B05CEA"/>
    <w:rsid w:val="00B063D1"/>
    <w:rsid w:val="00B06695"/>
    <w:rsid w:val="00B068C0"/>
    <w:rsid w:val="00B06976"/>
    <w:rsid w:val="00B06B35"/>
    <w:rsid w:val="00B06BB6"/>
    <w:rsid w:val="00B06E04"/>
    <w:rsid w:val="00B06F0D"/>
    <w:rsid w:val="00B07611"/>
    <w:rsid w:val="00B07713"/>
    <w:rsid w:val="00B07CF1"/>
    <w:rsid w:val="00B07DA4"/>
    <w:rsid w:val="00B07E21"/>
    <w:rsid w:val="00B1006F"/>
    <w:rsid w:val="00B10103"/>
    <w:rsid w:val="00B106FB"/>
    <w:rsid w:val="00B10B78"/>
    <w:rsid w:val="00B10B7E"/>
    <w:rsid w:val="00B10F87"/>
    <w:rsid w:val="00B11380"/>
    <w:rsid w:val="00B1142E"/>
    <w:rsid w:val="00B114F0"/>
    <w:rsid w:val="00B116C9"/>
    <w:rsid w:val="00B117D9"/>
    <w:rsid w:val="00B11F7F"/>
    <w:rsid w:val="00B13198"/>
    <w:rsid w:val="00B1374C"/>
    <w:rsid w:val="00B13904"/>
    <w:rsid w:val="00B13BA5"/>
    <w:rsid w:val="00B1414D"/>
    <w:rsid w:val="00B14B10"/>
    <w:rsid w:val="00B150BB"/>
    <w:rsid w:val="00B159FA"/>
    <w:rsid w:val="00B15B74"/>
    <w:rsid w:val="00B16253"/>
    <w:rsid w:val="00B1633B"/>
    <w:rsid w:val="00B16740"/>
    <w:rsid w:val="00B1685B"/>
    <w:rsid w:val="00B176F4"/>
    <w:rsid w:val="00B20095"/>
    <w:rsid w:val="00B204A1"/>
    <w:rsid w:val="00B205AF"/>
    <w:rsid w:val="00B20FCF"/>
    <w:rsid w:val="00B216D5"/>
    <w:rsid w:val="00B217BD"/>
    <w:rsid w:val="00B21EC9"/>
    <w:rsid w:val="00B21F92"/>
    <w:rsid w:val="00B227A0"/>
    <w:rsid w:val="00B2283A"/>
    <w:rsid w:val="00B22BC5"/>
    <w:rsid w:val="00B2300E"/>
    <w:rsid w:val="00B23186"/>
    <w:rsid w:val="00B23227"/>
    <w:rsid w:val="00B23BCD"/>
    <w:rsid w:val="00B23CF0"/>
    <w:rsid w:val="00B23F7C"/>
    <w:rsid w:val="00B2423A"/>
    <w:rsid w:val="00B245F1"/>
    <w:rsid w:val="00B246F4"/>
    <w:rsid w:val="00B2474C"/>
    <w:rsid w:val="00B24BAB"/>
    <w:rsid w:val="00B25045"/>
    <w:rsid w:val="00B2526F"/>
    <w:rsid w:val="00B2536E"/>
    <w:rsid w:val="00B2540B"/>
    <w:rsid w:val="00B25716"/>
    <w:rsid w:val="00B25BD7"/>
    <w:rsid w:val="00B25C2B"/>
    <w:rsid w:val="00B2645D"/>
    <w:rsid w:val="00B26844"/>
    <w:rsid w:val="00B27084"/>
    <w:rsid w:val="00B27A1D"/>
    <w:rsid w:val="00B3053F"/>
    <w:rsid w:val="00B30A33"/>
    <w:rsid w:val="00B30FFA"/>
    <w:rsid w:val="00B310DC"/>
    <w:rsid w:val="00B31129"/>
    <w:rsid w:val="00B31448"/>
    <w:rsid w:val="00B318A9"/>
    <w:rsid w:val="00B318E2"/>
    <w:rsid w:val="00B329A7"/>
    <w:rsid w:val="00B329B5"/>
    <w:rsid w:val="00B3306E"/>
    <w:rsid w:val="00B33223"/>
    <w:rsid w:val="00B33371"/>
    <w:rsid w:val="00B33398"/>
    <w:rsid w:val="00B333C6"/>
    <w:rsid w:val="00B338DC"/>
    <w:rsid w:val="00B33C86"/>
    <w:rsid w:val="00B34605"/>
    <w:rsid w:val="00B3460D"/>
    <w:rsid w:val="00B349E5"/>
    <w:rsid w:val="00B34B75"/>
    <w:rsid w:val="00B35606"/>
    <w:rsid w:val="00B3606B"/>
    <w:rsid w:val="00B361A5"/>
    <w:rsid w:val="00B362C0"/>
    <w:rsid w:val="00B364BE"/>
    <w:rsid w:val="00B3677A"/>
    <w:rsid w:val="00B36C5F"/>
    <w:rsid w:val="00B36D4B"/>
    <w:rsid w:val="00B36D98"/>
    <w:rsid w:val="00B36E72"/>
    <w:rsid w:val="00B3735C"/>
    <w:rsid w:val="00B373D6"/>
    <w:rsid w:val="00B3777B"/>
    <w:rsid w:val="00B379DE"/>
    <w:rsid w:val="00B37CF1"/>
    <w:rsid w:val="00B40FC7"/>
    <w:rsid w:val="00B41A33"/>
    <w:rsid w:val="00B41ED3"/>
    <w:rsid w:val="00B4238C"/>
    <w:rsid w:val="00B424DC"/>
    <w:rsid w:val="00B435C5"/>
    <w:rsid w:val="00B43689"/>
    <w:rsid w:val="00B43BD7"/>
    <w:rsid w:val="00B43EEB"/>
    <w:rsid w:val="00B4512D"/>
    <w:rsid w:val="00B45464"/>
    <w:rsid w:val="00B45AF3"/>
    <w:rsid w:val="00B45C1F"/>
    <w:rsid w:val="00B46710"/>
    <w:rsid w:val="00B46A0D"/>
    <w:rsid w:val="00B46A29"/>
    <w:rsid w:val="00B46CBE"/>
    <w:rsid w:val="00B46E10"/>
    <w:rsid w:val="00B4710A"/>
    <w:rsid w:val="00B47269"/>
    <w:rsid w:val="00B479DC"/>
    <w:rsid w:val="00B47C13"/>
    <w:rsid w:val="00B47EFC"/>
    <w:rsid w:val="00B47F9E"/>
    <w:rsid w:val="00B50164"/>
    <w:rsid w:val="00B504F6"/>
    <w:rsid w:val="00B50959"/>
    <w:rsid w:val="00B50F25"/>
    <w:rsid w:val="00B50F4B"/>
    <w:rsid w:val="00B51128"/>
    <w:rsid w:val="00B518EA"/>
    <w:rsid w:val="00B51AFB"/>
    <w:rsid w:val="00B51B4B"/>
    <w:rsid w:val="00B51C88"/>
    <w:rsid w:val="00B5223F"/>
    <w:rsid w:val="00B529AE"/>
    <w:rsid w:val="00B52D45"/>
    <w:rsid w:val="00B52DA4"/>
    <w:rsid w:val="00B52FF6"/>
    <w:rsid w:val="00B5312B"/>
    <w:rsid w:val="00B5342E"/>
    <w:rsid w:val="00B5363E"/>
    <w:rsid w:val="00B53D72"/>
    <w:rsid w:val="00B5416B"/>
    <w:rsid w:val="00B54265"/>
    <w:rsid w:val="00B542BA"/>
    <w:rsid w:val="00B54312"/>
    <w:rsid w:val="00B544EA"/>
    <w:rsid w:val="00B54913"/>
    <w:rsid w:val="00B54A30"/>
    <w:rsid w:val="00B54E7E"/>
    <w:rsid w:val="00B5517A"/>
    <w:rsid w:val="00B55438"/>
    <w:rsid w:val="00B557E5"/>
    <w:rsid w:val="00B5587E"/>
    <w:rsid w:val="00B55DED"/>
    <w:rsid w:val="00B55FDB"/>
    <w:rsid w:val="00B560FC"/>
    <w:rsid w:val="00B56105"/>
    <w:rsid w:val="00B56692"/>
    <w:rsid w:val="00B567F9"/>
    <w:rsid w:val="00B56C38"/>
    <w:rsid w:val="00B56F72"/>
    <w:rsid w:val="00B5736F"/>
    <w:rsid w:val="00B57631"/>
    <w:rsid w:val="00B57803"/>
    <w:rsid w:val="00B57B53"/>
    <w:rsid w:val="00B603B7"/>
    <w:rsid w:val="00B607F1"/>
    <w:rsid w:val="00B61049"/>
    <w:rsid w:val="00B61EB2"/>
    <w:rsid w:val="00B61EC5"/>
    <w:rsid w:val="00B61FC7"/>
    <w:rsid w:val="00B622AE"/>
    <w:rsid w:val="00B62722"/>
    <w:rsid w:val="00B62857"/>
    <w:rsid w:val="00B62C88"/>
    <w:rsid w:val="00B62E23"/>
    <w:rsid w:val="00B62EA3"/>
    <w:rsid w:val="00B63268"/>
    <w:rsid w:val="00B6349A"/>
    <w:rsid w:val="00B643BC"/>
    <w:rsid w:val="00B64EB3"/>
    <w:rsid w:val="00B66700"/>
    <w:rsid w:val="00B678FB"/>
    <w:rsid w:val="00B67B70"/>
    <w:rsid w:val="00B702A8"/>
    <w:rsid w:val="00B7032D"/>
    <w:rsid w:val="00B70427"/>
    <w:rsid w:val="00B70A7D"/>
    <w:rsid w:val="00B70E36"/>
    <w:rsid w:val="00B71035"/>
    <w:rsid w:val="00B71758"/>
    <w:rsid w:val="00B719FE"/>
    <w:rsid w:val="00B71A99"/>
    <w:rsid w:val="00B71F7A"/>
    <w:rsid w:val="00B72164"/>
    <w:rsid w:val="00B72388"/>
    <w:rsid w:val="00B72596"/>
    <w:rsid w:val="00B727FF"/>
    <w:rsid w:val="00B728DE"/>
    <w:rsid w:val="00B72C33"/>
    <w:rsid w:val="00B73055"/>
    <w:rsid w:val="00B73464"/>
    <w:rsid w:val="00B73526"/>
    <w:rsid w:val="00B739D8"/>
    <w:rsid w:val="00B73D3D"/>
    <w:rsid w:val="00B73F09"/>
    <w:rsid w:val="00B73F0C"/>
    <w:rsid w:val="00B74038"/>
    <w:rsid w:val="00B74147"/>
    <w:rsid w:val="00B74311"/>
    <w:rsid w:val="00B74426"/>
    <w:rsid w:val="00B74BDD"/>
    <w:rsid w:val="00B74C32"/>
    <w:rsid w:val="00B74C7F"/>
    <w:rsid w:val="00B74E11"/>
    <w:rsid w:val="00B74FE2"/>
    <w:rsid w:val="00B750D8"/>
    <w:rsid w:val="00B75457"/>
    <w:rsid w:val="00B7649E"/>
    <w:rsid w:val="00B764E1"/>
    <w:rsid w:val="00B76523"/>
    <w:rsid w:val="00B76787"/>
    <w:rsid w:val="00B76C8F"/>
    <w:rsid w:val="00B76EAF"/>
    <w:rsid w:val="00B804F5"/>
    <w:rsid w:val="00B80697"/>
    <w:rsid w:val="00B808DB"/>
    <w:rsid w:val="00B80BB2"/>
    <w:rsid w:val="00B80EC8"/>
    <w:rsid w:val="00B812EA"/>
    <w:rsid w:val="00B82081"/>
    <w:rsid w:val="00B82126"/>
    <w:rsid w:val="00B82519"/>
    <w:rsid w:val="00B827E9"/>
    <w:rsid w:val="00B828E4"/>
    <w:rsid w:val="00B83569"/>
    <w:rsid w:val="00B83A84"/>
    <w:rsid w:val="00B83C0D"/>
    <w:rsid w:val="00B843B5"/>
    <w:rsid w:val="00B846C4"/>
    <w:rsid w:val="00B850AC"/>
    <w:rsid w:val="00B851C0"/>
    <w:rsid w:val="00B85A92"/>
    <w:rsid w:val="00B86025"/>
    <w:rsid w:val="00B86229"/>
    <w:rsid w:val="00B8687C"/>
    <w:rsid w:val="00B877D4"/>
    <w:rsid w:val="00B87F2B"/>
    <w:rsid w:val="00B90668"/>
    <w:rsid w:val="00B90855"/>
    <w:rsid w:val="00B90AD6"/>
    <w:rsid w:val="00B90AE2"/>
    <w:rsid w:val="00B90D24"/>
    <w:rsid w:val="00B90E5D"/>
    <w:rsid w:val="00B90F3E"/>
    <w:rsid w:val="00B91019"/>
    <w:rsid w:val="00B9124A"/>
    <w:rsid w:val="00B9129F"/>
    <w:rsid w:val="00B9151F"/>
    <w:rsid w:val="00B91BF9"/>
    <w:rsid w:val="00B91E83"/>
    <w:rsid w:val="00B91E8E"/>
    <w:rsid w:val="00B921CA"/>
    <w:rsid w:val="00B92707"/>
    <w:rsid w:val="00B9272F"/>
    <w:rsid w:val="00B9397D"/>
    <w:rsid w:val="00B93A4B"/>
    <w:rsid w:val="00B94062"/>
    <w:rsid w:val="00B940BC"/>
    <w:rsid w:val="00B942D1"/>
    <w:rsid w:val="00B943E4"/>
    <w:rsid w:val="00B944E0"/>
    <w:rsid w:val="00B945B5"/>
    <w:rsid w:val="00B947F3"/>
    <w:rsid w:val="00B94D0D"/>
    <w:rsid w:val="00B94D25"/>
    <w:rsid w:val="00B952DF"/>
    <w:rsid w:val="00B95477"/>
    <w:rsid w:val="00B955CB"/>
    <w:rsid w:val="00B95E41"/>
    <w:rsid w:val="00B9723C"/>
    <w:rsid w:val="00B97BCF"/>
    <w:rsid w:val="00B97C64"/>
    <w:rsid w:val="00BA0284"/>
    <w:rsid w:val="00BA0449"/>
    <w:rsid w:val="00BA09F6"/>
    <w:rsid w:val="00BA0AA9"/>
    <w:rsid w:val="00BA0BD3"/>
    <w:rsid w:val="00BA0D75"/>
    <w:rsid w:val="00BA0E66"/>
    <w:rsid w:val="00BA0EA1"/>
    <w:rsid w:val="00BA0FA4"/>
    <w:rsid w:val="00BA1B92"/>
    <w:rsid w:val="00BA1E4C"/>
    <w:rsid w:val="00BA20DA"/>
    <w:rsid w:val="00BA24C8"/>
    <w:rsid w:val="00BA2774"/>
    <w:rsid w:val="00BA2912"/>
    <w:rsid w:val="00BA2D68"/>
    <w:rsid w:val="00BA2D72"/>
    <w:rsid w:val="00BA2F1F"/>
    <w:rsid w:val="00BA303E"/>
    <w:rsid w:val="00BA33C3"/>
    <w:rsid w:val="00BA3699"/>
    <w:rsid w:val="00BA374F"/>
    <w:rsid w:val="00BA4362"/>
    <w:rsid w:val="00BA48EC"/>
    <w:rsid w:val="00BA4D34"/>
    <w:rsid w:val="00BA4E28"/>
    <w:rsid w:val="00BA4E2B"/>
    <w:rsid w:val="00BA4FD9"/>
    <w:rsid w:val="00BA526E"/>
    <w:rsid w:val="00BA53E0"/>
    <w:rsid w:val="00BA565D"/>
    <w:rsid w:val="00BA6530"/>
    <w:rsid w:val="00BA6DCF"/>
    <w:rsid w:val="00BA6E1C"/>
    <w:rsid w:val="00BA6E44"/>
    <w:rsid w:val="00BA7237"/>
    <w:rsid w:val="00BA72AE"/>
    <w:rsid w:val="00BA73B9"/>
    <w:rsid w:val="00BA75EA"/>
    <w:rsid w:val="00BA77E2"/>
    <w:rsid w:val="00BA7BA3"/>
    <w:rsid w:val="00BA7BD5"/>
    <w:rsid w:val="00BA7E2A"/>
    <w:rsid w:val="00BA7FFB"/>
    <w:rsid w:val="00BB00E8"/>
    <w:rsid w:val="00BB0AB4"/>
    <w:rsid w:val="00BB167F"/>
    <w:rsid w:val="00BB190C"/>
    <w:rsid w:val="00BB211D"/>
    <w:rsid w:val="00BB21E6"/>
    <w:rsid w:val="00BB25AA"/>
    <w:rsid w:val="00BB2A39"/>
    <w:rsid w:val="00BB2AB4"/>
    <w:rsid w:val="00BB2CF0"/>
    <w:rsid w:val="00BB3464"/>
    <w:rsid w:val="00BB35C6"/>
    <w:rsid w:val="00BB36F4"/>
    <w:rsid w:val="00BB370F"/>
    <w:rsid w:val="00BB3AC7"/>
    <w:rsid w:val="00BB42F1"/>
    <w:rsid w:val="00BB4DD4"/>
    <w:rsid w:val="00BB52E5"/>
    <w:rsid w:val="00BB530E"/>
    <w:rsid w:val="00BB5438"/>
    <w:rsid w:val="00BB5820"/>
    <w:rsid w:val="00BB5B51"/>
    <w:rsid w:val="00BB5BFF"/>
    <w:rsid w:val="00BB5FD4"/>
    <w:rsid w:val="00BB6947"/>
    <w:rsid w:val="00BB6B2A"/>
    <w:rsid w:val="00BC02F0"/>
    <w:rsid w:val="00BC059E"/>
    <w:rsid w:val="00BC0889"/>
    <w:rsid w:val="00BC0920"/>
    <w:rsid w:val="00BC0BF5"/>
    <w:rsid w:val="00BC0F14"/>
    <w:rsid w:val="00BC1268"/>
    <w:rsid w:val="00BC2034"/>
    <w:rsid w:val="00BC20AD"/>
    <w:rsid w:val="00BC226C"/>
    <w:rsid w:val="00BC3344"/>
    <w:rsid w:val="00BC3575"/>
    <w:rsid w:val="00BC3786"/>
    <w:rsid w:val="00BC37C1"/>
    <w:rsid w:val="00BC3AA9"/>
    <w:rsid w:val="00BC3D65"/>
    <w:rsid w:val="00BC40F2"/>
    <w:rsid w:val="00BC414B"/>
    <w:rsid w:val="00BC4398"/>
    <w:rsid w:val="00BC4839"/>
    <w:rsid w:val="00BC485E"/>
    <w:rsid w:val="00BC4A10"/>
    <w:rsid w:val="00BC5260"/>
    <w:rsid w:val="00BC5347"/>
    <w:rsid w:val="00BC546E"/>
    <w:rsid w:val="00BC5550"/>
    <w:rsid w:val="00BC56A2"/>
    <w:rsid w:val="00BC5B8D"/>
    <w:rsid w:val="00BC5EC0"/>
    <w:rsid w:val="00BC6D96"/>
    <w:rsid w:val="00BC6E83"/>
    <w:rsid w:val="00BC6F7C"/>
    <w:rsid w:val="00BC7078"/>
    <w:rsid w:val="00BC7165"/>
    <w:rsid w:val="00BC799F"/>
    <w:rsid w:val="00BD01E3"/>
    <w:rsid w:val="00BD07BD"/>
    <w:rsid w:val="00BD07EC"/>
    <w:rsid w:val="00BD1891"/>
    <w:rsid w:val="00BD1A3A"/>
    <w:rsid w:val="00BD1DF7"/>
    <w:rsid w:val="00BD1EA3"/>
    <w:rsid w:val="00BD2074"/>
    <w:rsid w:val="00BD2180"/>
    <w:rsid w:val="00BD2372"/>
    <w:rsid w:val="00BD23E9"/>
    <w:rsid w:val="00BD2F39"/>
    <w:rsid w:val="00BD3109"/>
    <w:rsid w:val="00BD366D"/>
    <w:rsid w:val="00BD38CF"/>
    <w:rsid w:val="00BD3A74"/>
    <w:rsid w:val="00BD3CC2"/>
    <w:rsid w:val="00BD4869"/>
    <w:rsid w:val="00BD57F7"/>
    <w:rsid w:val="00BD58BF"/>
    <w:rsid w:val="00BD5932"/>
    <w:rsid w:val="00BD5C16"/>
    <w:rsid w:val="00BD63C0"/>
    <w:rsid w:val="00BD675A"/>
    <w:rsid w:val="00BD6F31"/>
    <w:rsid w:val="00BD7A7E"/>
    <w:rsid w:val="00BD7B2C"/>
    <w:rsid w:val="00BD7EA3"/>
    <w:rsid w:val="00BD7EE2"/>
    <w:rsid w:val="00BE0642"/>
    <w:rsid w:val="00BE0733"/>
    <w:rsid w:val="00BE09B9"/>
    <w:rsid w:val="00BE10A1"/>
    <w:rsid w:val="00BE1890"/>
    <w:rsid w:val="00BE1AEE"/>
    <w:rsid w:val="00BE2453"/>
    <w:rsid w:val="00BE25A8"/>
    <w:rsid w:val="00BE2787"/>
    <w:rsid w:val="00BE33BC"/>
    <w:rsid w:val="00BE391B"/>
    <w:rsid w:val="00BE46B8"/>
    <w:rsid w:val="00BE4886"/>
    <w:rsid w:val="00BE4FDA"/>
    <w:rsid w:val="00BE53D6"/>
    <w:rsid w:val="00BE5401"/>
    <w:rsid w:val="00BE54B4"/>
    <w:rsid w:val="00BE55C1"/>
    <w:rsid w:val="00BE575C"/>
    <w:rsid w:val="00BE5B5B"/>
    <w:rsid w:val="00BE5D16"/>
    <w:rsid w:val="00BE5F38"/>
    <w:rsid w:val="00BE6E3F"/>
    <w:rsid w:val="00BE7AEF"/>
    <w:rsid w:val="00BF002F"/>
    <w:rsid w:val="00BF0146"/>
    <w:rsid w:val="00BF0915"/>
    <w:rsid w:val="00BF0CCE"/>
    <w:rsid w:val="00BF0D71"/>
    <w:rsid w:val="00BF0DBE"/>
    <w:rsid w:val="00BF0F6E"/>
    <w:rsid w:val="00BF0FCD"/>
    <w:rsid w:val="00BF1183"/>
    <w:rsid w:val="00BF1416"/>
    <w:rsid w:val="00BF18C2"/>
    <w:rsid w:val="00BF1A96"/>
    <w:rsid w:val="00BF256E"/>
    <w:rsid w:val="00BF2612"/>
    <w:rsid w:val="00BF2B02"/>
    <w:rsid w:val="00BF2B77"/>
    <w:rsid w:val="00BF2FB7"/>
    <w:rsid w:val="00BF3025"/>
    <w:rsid w:val="00BF3615"/>
    <w:rsid w:val="00BF3748"/>
    <w:rsid w:val="00BF4A36"/>
    <w:rsid w:val="00BF4D44"/>
    <w:rsid w:val="00BF4E7E"/>
    <w:rsid w:val="00BF51CD"/>
    <w:rsid w:val="00BF527E"/>
    <w:rsid w:val="00BF72C9"/>
    <w:rsid w:val="00BF7F54"/>
    <w:rsid w:val="00C00316"/>
    <w:rsid w:val="00C00387"/>
    <w:rsid w:val="00C00720"/>
    <w:rsid w:val="00C00A03"/>
    <w:rsid w:val="00C00FC5"/>
    <w:rsid w:val="00C0118F"/>
    <w:rsid w:val="00C01596"/>
    <w:rsid w:val="00C0164E"/>
    <w:rsid w:val="00C01657"/>
    <w:rsid w:val="00C0180C"/>
    <w:rsid w:val="00C01BB7"/>
    <w:rsid w:val="00C01E61"/>
    <w:rsid w:val="00C01FA0"/>
    <w:rsid w:val="00C01FE7"/>
    <w:rsid w:val="00C020F3"/>
    <w:rsid w:val="00C032E8"/>
    <w:rsid w:val="00C032F7"/>
    <w:rsid w:val="00C034B2"/>
    <w:rsid w:val="00C03806"/>
    <w:rsid w:val="00C039FB"/>
    <w:rsid w:val="00C03AF5"/>
    <w:rsid w:val="00C03B21"/>
    <w:rsid w:val="00C03B7C"/>
    <w:rsid w:val="00C04273"/>
    <w:rsid w:val="00C043A9"/>
    <w:rsid w:val="00C049F6"/>
    <w:rsid w:val="00C04CC0"/>
    <w:rsid w:val="00C05264"/>
    <w:rsid w:val="00C05940"/>
    <w:rsid w:val="00C05CCE"/>
    <w:rsid w:val="00C06495"/>
    <w:rsid w:val="00C064BF"/>
    <w:rsid w:val="00C0666E"/>
    <w:rsid w:val="00C067B7"/>
    <w:rsid w:val="00C0683D"/>
    <w:rsid w:val="00C06AF1"/>
    <w:rsid w:val="00C07218"/>
    <w:rsid w:val="00C073DE"/>
    <w:rsid w:val="00C074A1"/>
    <w:rsid w:val="00C0792B"/>
    <w:rsid w:val="00C07AE2"/>
    <w:rsid w:val="00C07B76"/>
    <w:rsid w:val="00C07EAA"/>
    <w:rsid w:val="00C100FF"/>
    <w:rsid w:val="00C10414"/>
    <w:rsid w:val="00C10DA8"/>
    <w:rsid w:val="00C10FFF"/>
    <w:rsid w:val="00C110D4"/>
    <w:rsid w:val="00C11175"/>
    <w:rsid w:val="00C112B0"/>
    <w:rsid w:val="00C11453"/>
    <w:rsid w:val="00C11838"/>
    <w:rsid w:val="00C1209C"/>
    <w:rsid w:val="00C124D9"/>
    <w:rsid w:val="00C12DAA"/>
    <w:rsid w:val="00C12DB7"/>
    <w:rsid w:val="00C12EDE"/>
    <w:rsid w:val="00C13383"/>
    <w:rsid w:val="00C134BB"/>
    <w:rsid w:val="00C138F3"/>
    <w:rsid w:val="00C13CD6"/>
    <w:rsid w:val="00C13FED"/>
    <w:rsid w:val="00C141A9"/>
    <w:rsid w:val="00C14AC4"/>
    <w:rsid w:val="00C152AD"/>
    <w:rsid w:val="00C1564D"/>
    <w:rsid w:val="00C156D2"/>
    <w:rsid w:val="00C15B7A"/>
    <w:rsid w:val="00C15E48"/>
    <w:rsid w:val="00C15F73"/>
    <w:rsid w:val="00C16308"/>
    <w:rsid w:val="00C163E4"/>
    <w:rsid w:val="00C16852"/>
    <w:rsid w:val="00C168D9"/>
    <w:rsid w:val="00C16C4D"/>
    <w:rsid w:val="00C16C62"/>
    <w:rsid w:val="00C16CA8"/>
    <w:rsid w:val="00C16DCF"/>
    <w:rsid w:val="00C16F68"/>
    <w:rsid w:val="00C1701F"/>
    <w:rsid w:val="00C171BD"/>
    <w:rsid w:val="00C175DE"/>
    <w:rsid w:val="00C17C33"/>
    <w:rsid w:val="00C17E4A"/>
    <w:rsid w:val="00C200F9"/>
    <w:rsid w:val="00C20225"/>
    <w:rsid w:val="00C2044F"/>
    <w:rsid w:val="00C2061F"/>
    <w:rsid w:val="00C207A0"/>
    <w:rsid w:val="00C20AD2"/>
    <w:rsid w:val="00C20B88"/>
    <w:rsid w:val="00C20D2A"/>
    <w:rsid w:val="00C20F23"/>
    <w:rsid w:val="00C20FC3"/>
    <w:rsid w:val="00C210AA"/>
    <w:rsid w:val="00C210FD"/>
    <w:rsid w:val="00C2117A"/>
    <w:rsid w:val="00C2138C"/>
    <w:rsid w:val="00C21B7B"/>
    <w:rsid w:val="00C21BEC"/>
    <w:rsid w:val="00C21D4F"/>
    <w:rsid w:val="00C2225E"/>
    <w:rsid w:val="00C222E0"/>
    <w:rsid w:val="00C22853"/>
    <w:rsid w:val="00C228C2"/>
    <w:rsid w:val="00C228F1"/>
    <w:rsid w:val="00C22D29"/>
    <w:rsid w:val="00C22FDC"/>
    <w:rsid w:val="00C23285"/>
    <w:rsid w:val="00C233C8"/>
    <w:rsid w:val="00C23631"/>
    <w:rsid w:val="00C23776"/>
    <w:rsid w:val="00C23CBE"/>
    <w:rsid w:val="00C242E9"/>
    <w:rsid w:val="00C242F3"/>
    <w:rsid w:val="00C254E3"/>
    <w:rsid w:val="00C256DD"/>
    <w:rsid w:val="00C259DB"/>
    <w:rsid w:val="00C2669D"/>
    <w:rsid w:val="00C267F7"/>
    <w:rsid w:val="00C269F2"/>
    <w:rsid w:val="00C26AD4"/>
    <w:rsid w:val="00C26AE2"/>
    <w:rsid w:val="00C27337"/>
    <w:rsid w:val="00C27658"/>
    <w:rsid w:val="00C27962"/>
    <w:rsid w:val="00C279C5"/>
    <w:rsid w:val="00C27A00"/>
    <w:rsid w:val="00C27ABA"/>
    <w:rsid w:val="00C27C1C"/>
    <w:rsid w:val="00C27EDE"/>
    <w:rsid w:val="00C27FC6"/>
    <w:rsid w:val="00C303CA"/>
    <w:rsid w:val="00C307DF"/>
    <w:rsid w:val="00C30B51"/>
    <w:rsid w:val="00C31700"/>
    <w:rsid w:val="00C3195C"/>
    <w:rsid w:val="00C320A2"/>
    <w:rsid w:val="00C325DE"/>
    <w:rsid w:val="00C34057"/>
    <w:rsid w:val="00C34085"/>
    <w:rsid w:val="00C3432F"/>
    <w:rsid w:val="00C3489B"/>
    <w:rsid w:val="00C35242"/>
    <w:rsid w:val="00C35463"/>
    <w:rsid w:val="00C35BAD"/>
    <w:rsid w:val="00C35C38"/>
    <w:rsid w:val="00C35DD7"/>
    <w:rsid w:val="00C35F05"/>
    <w:rsid w:val="00C3630C"/>
    <w:rsid w:val="00C363A3"/>
    <w:rsid w:val="00C3674A"/>
    <w:rsid w:val="00C36A41"/>
    <w:rsid w:val="00C36CB1"/>
    <w:rsid w:val="00C36D9B"/>
    <w:rsid w:val="00C36E9A"/>
    <w:rsid w:val="00C370F0"/>
    <w:rsid w:val="00C3731C"/>
    <w:rsid w:val="00C3767C"/>
    <w:rsid w:val="00C37E86"/>
    <w:rsid w:val="00C40813"/>
    <w:rsid w:val="00C40B82"/>
    <w:rsid w:val="00C40D40"/>
    <w:rsid w:val="00C415DF"/>
    <w:rsid w:val="00C419F0"/>
    <w:rsid w:val="00C41AB7"/>
    <w:rsid w:val="00C41D33"/>
    <w:rsid w:val="00C4251D"/>
    <w:rsid w:val="00C42BB0"/>
    <w:rsid w:val="00C42C64"/>
    <w:rsid w:val="00C42E74"/>
    <w:rsid w:val="00C4317B"/>
    <w:rsid w:val="00C432DF"/>
    <w:rsid w:val="00C4386C"/>
    <w:rsid w:val="00C43D70"/>
    <w:rsid w:val="00C43FB4"/>
    <w:rsid w:val="00C44271"/>
    <w:rsid w:val="00C44314"/>
    <w:rsid w:val="00C44611"/>
    <w:rsid w:val="00C446A2"/>
    <w:rsid w:val="00C44FC6"/>
    <w:rsid w:val="00C4500A"/>
    <w:rsid w:val="00C4568E"/>
    <w:rsid w:val="00C45A6D"/>
    <w:rsid w:val="00C45C6E"/>
    <w:rsid w:val="00C46806"/>
    <w:rsid w:val="00C46898"/>
    <w:rsid w:val="00C46A30"/>
    <w:rsid w:val="00C46C2E"/>
    <w:rsid w:val="00C46DE5"/>
    <w:rsid w:val="00C471C9"/>
    <w:rsid w:val="00C4764A"/>
    <w:rsid w:val="00C501F3"/>
    <w:rsid w:val="00C507BE"/>
    <w:rsid w:val="00C508C1"/>
    <w:rsid w:val="00C50EA7"/>
    <w:rsid w:val="00C50EB3"/>
    <w:rsid w:val="00C515E2"/>
    <w:rsid w:val="00C5187F"/>
    <w:rsid w:val="00C519EA"/>
    <w:rsid w:val="00C51F5E"/>
    <w:rsid w:val="00C5201F"/>
    <w:rsid w:val="00C52314"/>
    <w:rsid w:val="00C523B8"/>
    <w:rsid w:val="00C523E7"/>
    <w:rsid w:val="00C525EA"/>
    <w:rsid w:val="00C52B2A"/>
    <w:rsid w:val="00C53084"/>
    <w:rsid w:val="00C53B3A"/>
    <w:rsid w:val="00C54A96"/>
    <w:rsid w:val="00C55162"/>
    <w:rsid w:val="00C5521F"/>
    <w:rsid w:val="00C5562F"/>
    <w:rsid w:val="00C55A82"/>
    <w:rsid w:val="00C560DA"/>
    <w:rsid w:val="00C566A7"/>
    <w:rsid w:val="00C5707D"/>
    <w:rsid w:val="00C571F2"/>
    <w:rsid w:val="00C57EDD"/>
    <w:rsid w:val="00C6068F"/>
    <w:rsid w:val="00C609B8"/>
    <w:rsid w:val="00C60A3C"/>
    <w:rsid w:val="00C60D61"/>
    <w:rsid w:val="00C60E76"/>
    <w:rsid w:val="00C61185"/>
    <w:rsid w:val="00C613C5"/>
    <w:rsid w:val="00C61766"/>
    <w:rsid w:val="00C61800"/>
    <w:rsid w:val="00C61840"/>
    <w:rsid w:val="00C61AF3"/>
    <w:rsid w:val="00C61D99"/>
    <w:rsid w:val="00C62514"/>
    <w:rsid w:val="00C626DD"/>
    <w:rsid w:val="00C62AEF"/>
    <w:rsid w:val="00C62D0E"/>
    <w:rsid w:val="00C62F5B"/>
    <w:rsid w:val="00C62F63"/>
    <w:rsid w:val="00C62FF9"/>
    <w:rsid w:val="00C63D54"/>
    <w:rsid w:val="00C63EB9"/>
    <w:rsid w:val="00C6406D"/>
    <w:rsid w:val="00C644D3"/>
    <w:rsid w:val="00C64B42"/>
    <w:rsid w:val="00C64B84"/>
    <w:rsid w:val="00C662F8"/>
    <w:rsid w:val="00C664A6"/>
    <w:rsid w:val="00C66710"/>
    <w:rsid w:val="00C6681D"/>
    <w:rsid w:val="00C66957"/>
    <w:rsid w:val="00C669C4"/>
    <w:rsid w:val="00C66F63"/>
    <w:rsid w:val="00C66FAF"/>
    <w:rsid w:val="00C6777F"/>
    <w:rsid w:val="00C67815"/>
    <w:rsid w:val="00C678A0"/>
    <w:rsid w:val="00C6798B"/>
    <w:rsid w:val="00C7011E"/>
    <w:rsid w:val="00C70783"/>
    <w:rsid w:val="00C707B6"/>
    <w:rsid w:val="00C70862"/>
    <w:rsid w:val="00C70B65"/>
    <w:rsid w:val="00C71026"/>
    <w:rsid w:val="00C710E5"/>
    <w:rsid w:val="00C712BB"/>
    <w:rsid w:val="00C7189D"/>
    <w:rsid w:val="00C719C7"/>
    <w:rsid w:val="00C71AC7"/>
    <w:rsid w:val="00C71E4B"/>
    <w:rsid w:val="00C71F75"/>
    <w:rsid w:val="00C72478"/>
    <w:rsid w:val="00C7248C"/>
    <w:rsid w:val="00C724DC"/>
    <w:rsid w:val="00C72735"/>
    <w:rsid w:val="00C728B4"/>
    <w:rsid w:val="00C733BA"/>
    <w:rsid w:val="00C734B8"/>
    <w:rsid w:val="00C73B5B"/>
    <w:rsid w:val="00C73C4A"/>
    <w:rsid w:val="00C73D98"/>
    <w:rsid w:val="00C73EDB"/>
    <w:rsid w:val="00C74756"/>
    <w:rsid w:val="00C74B2A"/>
    <w:rsid w:val="00C74CDB"/>
    <w:rsid w:val="00C7527E"/>
    <w:rsid w:val="00C75465"/>
    <w:rsid w:val="00C75902"/>
    <w:rsid w:val="00C75A27"/>
    <w:rsid w:val="00C75B4B"/>
    <w:rsid w:val="00C75F84"/>
    <w:rsid w:val="00C7679C"/>
    <w:rsid w:val="00C76C50"/>
    <w:rsid w:val="00C76FC5"/>
    <w:rsid w:val="00C770B0"/>
    <w:rsid w:val="00C77275"/>
    <w:rsid w:val="00C774C0"/>
    <w:rsid w:val="00C77FB5"/>
    <w:rsid w:val="00C77FDA"/>
    <w:rsid w:val="00C80732"/>
    <w:rsid w:val="00C8083B"/>
    <w:rsid w:val="00C80AFD"/>
    <w:rsid w:val="00C80D4B"/>
    <w:rsid w:val="00C812DB"/>
    <w:rsid w:val="00C81504"/>
    <w:rsid w:val="00C82606"/>
    <w:rsid w:val="00C82814"/>
    <w:rsid w:val="00C832F7"/>
    <w:rsid w:val="00C8331E"/>
    <w:rsid w:val="00C83399"/>
    <w:rsid w:val="00C833DD"/>
    <w:rsid w:val="00C83504"/>
    <w:rsid w:val="00C837F8"/>
    <w:rsid w:val="00C83816"/>
    <w:rsid w:val="00C839B4"/>
    <w:rsid w:val="00C83A9D"/>
    <w:rsid w:val="00C83D80"/>
    <w:rsid w:val="00C83DA3"/>
    <w:rsid w:val="00C846CC"/>
    <w:rsid w:val="00C84714"/>
    <w:rsid w:val="00C8472E"/>
    <w:rsid w:val="00C84C9E"/>
    <w:rsid w:val="00C84DC0"/>
    <w:rsid w:val="00C84F8B"/>
    <w:rsid w:val="00C85791"/>
    <w:rsid w:val="00C85DA1"/>
    <w:rsid w:val="00C85EED"/>
    <w:rsid w:val="00C86609"/>
    <w:rsid w:val="00C86D41"/>
    <w:rsid w:val="00C86E3E"/>
    <w:rsid w:val="00C86F07"/>
    <w:rsid w:val="00C872A8"/>
    <w:rsid w:val="00C8745E"/>
    <w:rsid w:val="00C8787B"/>
    <w:rsid w:val="00C87893"/>
    <w:rsid w:val="00C87A09"/>
    <w:rsid w:val="00C87C23"/>
    <w:rsid w:val="00C87C8D"/>
    <w:rsid w:val="00C87DC5"/>
    <w:rsid w:val="00C90276"/>
    <w:rsid w:val="00C903D3"/>
    <w:rsid w:val="00C90F97"/>
    <w:rsid w:val="00C91244"/>
    <w:rsid w:val="00C91292"/>
    <w:rsid w:val="00C914BC"/>
    <w:rsid w:val="00C91914"/>
    <w:rsid w:val="00C91BBA"/>
    <w:rsid w:val="00C91EF5"/>
    <w:rsid w:val="00C91FA7"/>
    <w:rsid w:val="00C9212B"/>
    <w:rsid w:val="00C923C3"/>
    <w:rsid w:val="00C9253F"/>
    <w:rsid w:val="00C92590"/>
    <w:rsid w:val="00C928C0"/>
    <w:rsid w:val="00C92A0B"/>
    <w:rsid w:val="00C92D17"/>
    <w:rsid w:val="00C939B2"/>
    <w:rsid w:val="00C93A07"/>
    <w:rsid w:val="00C93FF8"/>
    <w:rsid w:val="00C94482"/>
    <w:rsid w:val="00C94582"/>
    <w:rsid w:val="00C945ED"/>
    <w:rsid w:val="00C9480C"/>
    <w:rsid w:val="00C94936"/>
    <w:rsid w:val="00C94969"/>
    <w:rsid w:val="00C94C0A"/>
    <w:rsid w:val="00C94CF9"/>
    <w:rsid w:val="00C951F8"/>
    <w:rsid w:val="00C952AD"/>
    <w:rsid w:val="00C955EA"/>
    <w:rsid w:val="00C95954"/>
    <w:rsid w:val="00C96587"/>
    <w:rsid w:val="00C970A9"/>
    <w:rsid w:val="00C971D0"/>
    <w:rsid w:val="00C97399"/>
    <w:rsid w:val="00C97913"/>
    <w:rsid w:val="00C97CD1"/>
    <w:rsid w:val="00C97D0A"/>
    <w:rsid w:val="00C97E37"/>
    <w:rsid w:val="00C97EB0"/>
    <w:rsid w:val="00CA010B"/>
    <w:rsid w:val="00CA04A1"/>
    <w:rsid w:val="00CA0945"/>
    <w:rsid w:val="00CA0998"/>
    <w:rsid w:val="00CA0DA8"/>
    <w:rsid w:val="00CA1DD3"/>
    <w:rsid w:val="00CA268D"/>
    <w:rsid w:val="00CA2A18"/>
    <w:rsid w:val="00CA2B0F"/>
    <w:rsid w:val="00CA3199"/>
    <w:rsid w:val="00CA3440"/>
    <w:rsid w:val="00CA352C"/>
    <w:rsid w:val="00CA3785"/>
    <w:rsid w:val="00CA3A1C"/>
    <w:rsid w:val="00CA3A2D"/>
    <w:rsid w:val="00CA3CAB"/>
    <w:rsid w:val="00CA3CDF"/>
    <w:rsid w:val="00CA427D"/>
    <w:rsid w:val="00CA4759"/>
    <w:rsid w:val="00CA4763"/>
    <w:rsid w:val="00CA4827"/>
    <w:rsid w:val="00CA4C67"/>
    <w:rsid w:val="00CA4D84"/>
    <w:rsid w:val="00CA4E7E"/>
    <w:rsid w:val="00CA5DC9"/>
    <w:rsid w:val="00CA5F27"/>
    <w:rsid w:val="00CA6243"/>
    <w:rsid w:val="00CA64F6"/>
    <w:rsid w:val="00CA65E8"/>
    <w:rsid w:val="00CA661A"/>
    <w:rsid w:val="00CA66BF"/>
    <w:rsid w:val="00CA7819"/>
    <w:rsid w:val="00CA7B23"/>
    <w:rsid w:val="00CA7E2D"/>
    <w:rsid w:val="00CB000D"/>
    <w:rsid w:val="00CB0998"/>
    <w:rsid w:val="00CB0B32"/>
    <w:rsid w:val="00CB1B58"/>
    <w:rsid w:val="00CB1CBA"/>
    <w:rsid w:val="00CB215D"/>
    <w:rsid w:val="00CB2278"/>
    <w:rsid w:val="00CB2B61"/>
    <w:rsid w:val="00CB329E"/>
    <w:rsid w:val="00CB32DB"/>
    <w:rsid w:val="00CB3794"/>
    <w:rsid w:val="00CB3F59"/>
    <w:rsid w:val="00CB43D6"/>
    <w:rsid w:val="00CB4CB5"/>
    <w:rsid w:val="00CB4DC9"/>
    <w:rsid w:val="00CB4FFA"/>
    <w:rsid w:val="00CB507C"/>
    <w:rsid w:val="00CB55FD"/>
    <w:rsid w:val="00CB58E6"/>
    <w:rsid w:val="00CB6156"/>
    <w:rsid w:val="00CB6693"/>
    <w:rsid w:val="00CB6E78"/>
    <w:rsid w:val="00CB707A"/>
    <w:rsid w:val="00CB7A2A"/>
    <w:rsid w:val="00CC05DC"/>
    <w:rsid w:val="00CC08C9"/>
    <w:rsid w:val="00CC0AD2"/>
    <w:rsid w:val="00CC0EF1"/>
    <w:rsid w:val="00CC0F29"/>
    <w:rsid w:val="00CC0F60"/>
    <w:rsid w:val="00CC1145"/>
    <w:rsid w:val="00CC122C"/>
    <w:rsid w:val="00CC1334"/>
    <w:rsid w:val="00CC13B8"/>
    <w:rsid w:val="00CC1417"/>
    <w:rsid w:val="00CC1467"/>
    <w:rsid w:val="00CC15D1"/>
    <w:rsid w:val="00CC1CE9"/>
    <w:rsid w:val="00CC1EE1"/>
    <w:rsid w:val="00CC220C"/>
    <w:rsid w:val="00CC232D"/>
    <w:rsid w:val="00CC24D4"/>
    <w:rsid w:val="00CC2620"/>
    <w:rsid w:val="00CC2752"/>
    <w:rsid w:val="00CC29AC"/>
    <w:rsid w:val="00CC343B"/>
    <w:rsid w:val="00CC368C"/>
    <w:rsid w:val="00CC399F"/>
    <w:rsid w:val="00CC3BB7"/>
    <w:rsid w:val="00CC3F77"/>
    <w:rsid w:val="00CC43DF"/>
    <w:rsid w:val="00CC4582"/>
    <w:rsid w:val="00CC4F2F"/>
    <w:rsid w:val="00CC5BFD"/>
    <w:rsid w:val="00CC61B4"/>
    <w:rsid w:val="00CC65BB"/>
    <w:rsid w:val="00CC6946"/>
    <w:rsid w:val="00CC69A8"/>
    <w:rsid w:val="00CC69D3"/>
    <w:rsid w:val="00CC70F1"/>
    <w:rsid w:val="00CC7DF7"/>
    <w:rsid w:val="00CD0170"/>
    <w:rsid w:val="00CD01E9"/>
    <w:rsid w:val="00CD0B6B"/>
    <w:rsid w:val="00CD1F1B"/>
    <w:rsid w:val="00CD1F6E"/>
    <w:rsid w:val="00CD2181"/>
    <w:rsid w:val="00CD238C"/>
    <w:rsid w:val="00CD2A87"/>
    <w:rsid w:val="00CD2C41"/>
    <w:rsid w:val="00CD2F50"/>
    <w:rsid w:val="00CD32E5"/>
    <w:rsid w:val="00CD3433"/>
    <w:rsid w:val="00CD34AF"/>
    <w:rsid w:val="00CD3D17"/>
    <w:rsid w:val="00CD3D80"/>
    <w:rsid w:val="00CD415D"/>
    <w:rsid w:val="00CD4270"/>
    <w:rsid w:val="00CD4673"/>
    <w:rsid w:val="00CD4FA8"/>
    <w:rsid w:val="00CD50DD"/>
    <w:rsid w:val="00CD5284"/>
    <w:rsid w:val="00CD53B4"/>
    <w:rsid w:val="00CD5614"/>
    <w:rsid w:val="00CD5746"/>
    <w:rsid w:val="00CD5FA8"/>
    <w:rsid w:val="00CD60C6"/>
    <w:rsid w:val="00CD65F6"/>
    <w:rsid w:val="00CD6815"/>
    <w:rsid w:val="00CD6DEE"/>
    <w:rsid w:val="00CD6F23"/>
    <w:rsid w:val="00CD74E3"/>
    <w:rsid w:val="00CD7706"/>
    <w:rsid w:val="00CD7BBB"/>
    <w:rsid w:val="00CD7F14"/>
    <w:rsid w:val="00CE0477"/>
    <w:rsid w:val="00CE0760"/>
    <w:rsid w:val="00CE07A9"/>
    <w:rsid w:val="00CE0938"/>
    <w:rsid w:val="00CE183A"/>
    <w:rsid w:val="00CE1A60"/>
    <w:rsid w:val="00CE1D07"/>
    <w:rsid w:val="00CE1F0A"/>
    <w:rsid w:val="00CE2616"/>
    <w:rsid w:val="00CE2E6A"/>
    <w:rsid w:val="00CE2F21"/>
    <w:rsid w:val="00CE37DC"/>
    <w:rsid w:val="00CE3B86"/>
    <w:rsid w:val="00CE4B9C"/>
    <w:rsid w:val="00CE4BE4"/>
    <w:rsid w:val="00CE4E7D"/>
    <w:rsid w:val="00CE52B9"/>
    <w:rsid w:val="00CE53A5"/>
    <w:rsid w:val="00CE545D"/>
    <w:rsid w:val="00CE5644"/>
    <w:rsid w:val="00CE5940"/>
    <w:rsid w:val="00CE5980"/>
    <w:rsid w:val="00CE5D7E"/>
    <w:rsid w:val="00CE61FA"/>
    <w:rsid w:val="00CE69E0"/>
    <w:rsid w:val="00CE6A9A"/>
    <w:rsid w:val="00CE6ED7"/>
    <w:rsid w:val="00CE6F88"/>
    <w:rsid w:val="00CE700C"/>
    <w:rsid w:val="00CE73C2"/>
    <w:rsid w:val="00CE748C"/>
    <w:rsid w:val="00CE775A"/>
    <w:rsid w:val="00CE7886"/>
    <w:rsid w:val="00CF0183"/>
    <w:rsid w:val="00CF094D"/>
    <w:rsid w:val="00CF0A06"/>
    <w:rsid w:val="00CF1157"/>
    <w:rsid w:val="00CF12B9"/>
    <w:rsid w:val="00CF14EF"/>
    <w:rsid w:val="00CF1912"/>
    <w:rsid w:val="00CF1913"/>
    <w:rsid w:val="00CF1D0B"/>
    <w:rsid w:val="00CF1D10"/>
    <w:rsid w:val="00CF1F9E"/>
    <w:rsid w:val="00CF27D5"/>
    <w:rsid w:val="00CF2D19"/>
    <w:rsid w:val="00CF2E50"/>
    <w:rsid w:val="00CF3245"/>
    <w:rsid w:val="00CF353C"/>
    <w:rsid w:val="00CF3B66"/>
    <w:rsid w:val="00CF403A"/>
    <w:rsid w:val="00CF413F"/>
    <w:rsid w:val="00CF4525"/>
    <w:rsid w:val="00CF45A8"/>
    <w:rsid w:val="00CF52A7"/>
    <w:rsid w:val="00CF52C1"/>
    <w:rsid w:val="00CF5378"/>
    <w:rsid w:val="00CF53CC"/>
    <w:rsid w:val="00CF5461"/>
    <w:rsid w:val="00CF557F"/>
    <w:rsid w:val="00CF5DAE"/>
    <w:rsid w:val="00CF6132"/>
    <w:rsid w:val="00CF65C0"/>
    <w:rsid w:val="00CF697E"/>
    <w:rsid w:val="00CF6AA3"/>
    <w:rsid w:val="00CF6EDB"/>
    <w:rsid w:val="00CF7188"/>
    <w:rsid w:val="00CF74CD"/>
    <w:rsid w:val="00CF7989"/>
    <w:rsid w:val="00CF7C31"/>
    <w:rsid w:val="00CF7DB0"/>
    <w:rsid w:val="00D00124"/>
    <w:rsid w:val="00D0045E"/>
    <w:rsid w:val="00D0098E"/>
    <w:rsid w:val="00D00FD6"/>
    <w:rsid w:val="00D01436"/>
    <w:rsid w:val="00D01D54"/>
    <w:rsid w:val="00D01DAD"/>
    <w:rsid w:val="00D0225E"/>
    <w:rsid w:val="00D02618"/>
    <w:rsid w:val="00D02890"/>
    <w:rsid w:val="00D02AB3"/>
    <w:rsid w:val="00D02D29"/>
    <w:rsid w:val="00D02E1C"/>
    <w:rsid w:val="00D03B66"/>
    <w:rsid w:val="00D03F84"/>
    <w:rsid w:val="00D045F0"/>
    <w:rsid w:val="00D0491E"/>
    <w:rsid w:val="00D04A87"/>
    <w:rsid w:val="00D04B1B"/>
    <w:rsid w:val="00D0508F"/>
    <w:rsid w:val="00D050D1"/>
    <w:rsid w:val="00D05E98"/>
    <w:rsid w:val="00D062E1"/>
    <w:rsid w:val="00D065AC"/>
    <w:rsid w:val="00D06659"/>
    <w:rsid w:val="00D0671A"/>
    <w:rsid w:val="00D06910"/>
    <w:rsid w:val="00D06EAA"/>
    <w:rsid w:val="00D06FEB"/>
    <w:rsid w:val="00D07433"/>
    <w:rsid w:val="00D077EF"/>
    <w:rsid w:val="00D07ACE"/>
    <w:rsid w:val="00D07EBE"/>
    <w:rsid w:val="00D07F71"/>
    <w:rsid w:val="00D10907"/>
    <w:rsid w:val="00D10D47"/>
    <w:rsid w:val="00D111E4"/>
    <w:rsid w:val="00D117E4"/>
    <w:rsid w:val="00D11C90"/>
    <w:rsid w:val="00D11D97"/>
    <w:rsid w:val="00D11F5B"/>
    <w:rsid w:val="00D1211F"/>
    <w:rsid w:val="00D1256A"/>
    <w:rsid w:val="00D127BF"/>
    <w:rsid w:val="00D12D2B"/>
    <w:rsid w:val="00D13705"/>
    <w:rsid w:val="00D13884"/>
    <w:rsid w:val="00D138F6"/>
    <w:rsid w:val="00D1412D"/>
    <w:rsid w:val="00D14A89"/>
    <w:rsid w:val="00D14BDC"/>
    <w:rsid w:val="00D14C75"/>
    <w:rsid w:val="00D14C88"/>
    <w:rsid w:val="00D14F2F"/>
    <w:rsid w:val="00D15D82"/>
    <w:rsid w:val="00D1690E"/>
    <w:rsid w:val="00D16C5D"/>
    <w:rsid w:val="00D170D4"/>
    <w:rsid w:val="00D1713C"/>
    <w:rsid w:val="00D172E6"/>
    <w:rsid w:val="00D176E1"/>
    <w:rsid w:val="00D1783E"/>
    <w:rsid w:val="00D17E74"/>
    <w:rsid w:val="00D17EA2"/>
    <w:rsid w:val="00D204B8"/>
    <w:rsid w:val="00D206B7"/>
    <w:rsid w:val="00D206D6"/>
    <w:rsid w:val="00D20C9B"/>
    <w:rsid w:val="00D20FB7"/>
    <w:rsid w:val="00D2107C"/>
    <w:rsid w:val="00D22406"/>
    <w:rsid w:val="00D2267D"/>
    <w:rsid w:val="00D22859"/>
    <w:rsid w:val="00D22B5D"/>
    <w:rsid w:val="00D22E4A"/>
    <w:rsid w:val="00D22F84"/>
    <w:rsid w:val="00D23A8D"/>
    <w:rsid w:val="00D23C57"/>
    <w:rsid w:val="00D25154"/>
    <w:rsid w:val="00D25459"/>
    <w:rsid w:val="00D2549A"/>
    <w:rsid w:val="00D2550B"/>
    <w:rsid w:val="00D2568B"/>
    <w:rsid w:val="00D26207"/>
    <w:rsid w:val="00D2677A"/>
    <w:rsid w:val="00D26F0E"/>
    <w:rsid w:val="00D27390"/>
    <w:rsid w:val="00D2744D"/>
    <w:rsid w:val="00D301C7"/>
    <w:rsid w:val="00D303ED"/>
    <w:rsid w:val="00D3080E"/>
    <w:rsid w:val="00D308DB"/>
    <w:rsid w:val="00D308DF"/>
    <w:rsid w:val="00D30981"/>
    <w:rsid w:val="00D311E0"/>
    <w:rsid w:val="00D3121F"/>
    <w:rsid w:val="00D31324"/>
    <w:rsid w:val="00D31524"/>
    <w:rsid w:val="00D31540"/>
    <w:rsid w:val="00D31616"/>
    <w:rsid w:val="00D3172A"/>
    <w:rsid w:val="00D319B6"/>
    <w:rsid w:val="00D31A73"/>
    <w:rsid w:val="00D31CA6"/>
    <w:rsid w:val="00D3253F"/>
    <w:rsid w:val="00D32D66"/>
    <w:rsid w:val="00D332AA"/>
    <w:rsid w:val="00D33687"/>
    <w:rsid w:val="00D3409C"/>
    <w:rsid w:val="00D341CE"/>
    <w:rsid w:val="00D34241"/>
    <w:rsid w:val="00D34308"/>
    <w:rsid w:val="00D347B6"/>
    <w:rsid w:val="00D34979"/>
    <w:rsid w:val="00D34CE0"/>
    <w:rsid w:val="00D353AC"/>
    <w:rsid w:val="00D35597"/>
    <w:rsid w:val="00D357A2"/>
    <w:rsid w:val="00D357BC"/>
    <w:rsid w:val="00D358A6"/>
    <w:rsid w:val="00D35BD4"/>
    <w:rsid w:val="00D35DBC"/>
    <w:rsid w:val="00D36713"/>
    <w:rsid w:val="00D369C8"/>
    <w:rsid w:val="00D36D81"/>
    <w:rsid w:val="00D36DF9"/>
    <w:rsid w:val="00D36EF2"/>
    <w:rsid w:val="00D373E1"/>
    <w:rsid w:val="00D37820"/>
    <w:rsid w:val="00D37C7C"/>
    <w:rsid w:val="00D407E1"/>
    <w:rsid w:val="00D41088"/>
    <w:rsid w:val="00D41124"/>
    <w:rsid w:val="00D41176"/>
    <w:rsid w:val="00D418CE"/>
    <w:rsid w:val="00D41A1C"/>
    <w:rsid w:val="00D41C0B"/>
    <w:rsid w:val="00D41D42"/>
    <w:rsid w:val="00D43470"/>
    <w:rsid w:val="00D4357E"/>
    <w:rsid w:val="00D43922"/>
    <w:rsid w:val="00D43F0E"/>
    <w:rsid w:val="00D442AA"/>
    <w:rsid w:val="00D443F0"/>
    <w:rsid w:val="00D44C8E"/>
    <w:rsid w:val="00D44D30"/>
    <w:rsid w:val="00D45D6C"/>
    <w:rsid w:val="00D45D93"/>
    <w:rsid w:val="00D46211"/>
    <w:rsid w:val="00D46E49"/>
    <w:rsid w:val="00D47035"/>
    <w:rsid w:val="00D47109"/>
    <w:rsid w:val="00D472CC"/>
    <w:rsid w:val="00D47952"/>
    <w:rsid w:val="00D47CAB"/>
    <w:rsid w:val="00D47D96"/>
    <w:rsid w:val="00D5031A"/>
    <w:rsid w:val="00D5046D"/>
    <w:rsid w:val="00D506A5"/>
    <w:rsid w:val="00D5078E"/>
    <w:rsid w:val="00D50819"/>
    <w:rsid w:val="00D50A1C"/>
    <w:rsid w:val="00D514F7"/>
    <w:rsid w:val="00D51914"/>
    <w:rsid w:val="00D51CA5"/>
    <w:rsid w:val="00D52301"/>
    <w:rsid w:val="00D53A19"/>
    <w:rsid w:val="00D53A73"/>
    <w:rsid w:val="00D546AF"/>
    <w:rsid w:val="00D549D5"/>
    <w:rsid w:val="00D54CCE"/>
    <w:rsid w:val="00D54EBA"/>
    <w:rsid w:val="00D552D7"/>
    <w:rsid w:val="00D55904"/>
    <w:rsid w:val="00D55EDC"/>
    <w:rsid w:val="00D563FB"/>
    <w:rsid w:val="00D56620"/>
    <w:rsid w:val="00D5666C"/>
    <w:rsid w:val="00D56D63"/>
    <w:rsid w:val="00D5721A"/>
    <w:rsid w:val="00D574F0"/>
    <w:rsid w:val="00D57B32"/>
    <w:rsid w:val="00D57B3C"/>
    <w:rsid w:val="00D57D89"/>
    <w:rsid w:val="00D6001F"/>
    <w:rsid w:val="00D60617"/>
    <w:rsid w:val="00D60A3C"/>
    <w:rsid w:val="00D60C4A"/>
    <w:rsid w:val="00D60EDE"/>
    <w:rsid w:val="00D61221"/>
    <w:rsid w:val="00D615B1"/>
    <w:rsid w:val="00D6171C"/>
    <w:rsid w:val="00D619CE"/>
    <w:rsid w:val="00D61B15"/>
    <w:rsid w:val="00D61CF8"/>
    <w:rsid w:val="00D61ED5"/>
    <w:rsid w:val="00D622C2"/>
    <w:rsid w:val="00D622F8"/>
    <w:rsid w:val="00D6232F"/>
    <w:rsid w:val="00D623E9"/>
    <w:rsid w:val="00D62492"/>
    <w:rsid w:val="00D63045"/>
    <w:rsid w:val="00D6336F"/>
    <w:rsid w:val="00D633E2"/>
    <w:rsid w:val="00D63475"/>
    <w:rsid w:val="00D636F8"/>
    <w:rsid w:val="00D63DBE"/>
    <w:rsid w:val="00D63E37"/>
    <w:rsid w:val="00D64B4D"/>
    <w:rsid w:val="00D65026"/>
    <w:rsid w:val="00D6521D"/>
    <w:rsid w:val="00D6554B"/>
    <w:rsid w:val="00D656D6"/>
    <w:rsid w:val="00D6582C"/>
    <w:rsid w:val="00D65B03"/>
    <w:rsid w:val="00D65C06"/>
    <w:rsid w:val="00D662BB"/>
    <w:rsid w:val="00D66662"/>
    <w:rsid w:val="00D66B31"/>
    <w:rsid w:val="00D67604"/>
    <w:rsid w:val="00D679B1"/>
    <w:rsid w:val="00D67BDF"/>
    <w:rsid w:val="00D67F0B"/>
    <w:rsid w:val="00D7034E"/>
    <w:rsid w:val="00D704DD"/>
    <w:rsid w:val="00D70946"/>
    <w:rsid w:val="00D70DB1"/>
    <w:rsid w:val="00D710B7"/>
    <w:rsid w:val="00D710BA"/>
    <w:rsid w:val="00D713B5"/>
    <w:rsid w:val="00D71C19"/>
    <w:rsid w:val="00D71DA5"/>
    <w:rsid w:val="00D71F08"/>
    <w:rsid w:val="00D722C6"/>
    <w:rsid w:val="00D7252E"/>
    <w:rsid w:val="00D72767"/>
    <w:rsid w:val="00D72790"/>
    <w:rsid w:val="00D73E6B"/>
    <w:rsid w:val="00D73F33"/>
    <w:rsid w:val="00D740CC"/>
    <w:rsid w:val="00D740E0"/>
    <w:rsid w:val="00D74611"/>
    <w:rsid w:val="00D74850"/>
    <w:rsid w:val="00D74CD5"/>
    <w:rsid w:val="00D74E69"/>
    <w:rsid w:val="00D74EC5"/>
    <w:rsid w:val="00D74FFC"/>
    <w:rsid w:val="00D757CC"/>
    <w:rsid w:val="00D75D37"/>
    <w:rsid w:val="00D75F44"/>
    <w:rsid w:val="00D75F9A"/>
    <w:rsid w:val="00D7639F"/>
    <w:rsid w:val="00D76D50"/>
    <w:rsid w:val="00D76FF8"/>
    <w:rsid w:val="00D77093"/>
    <w:rsid w:val="00D77F7A"/>
    <w:rsid w:val="00D8015E"/>
    <w:rsid w:val="00D80405"/>
    <w:rsid w:val="00D806E2"/>
    <w:rsid w:val="00D80741"/>
    <w:rsid w:val="00D8079D"/>
    <w:rsid w:val="00D8094E"/>
    <w:rsid w:val="00D80AEB"/>
    <w:rsid w:val="00D80D3F"/>
    <w:rsid w:val="00D80FBC"/>
    <w:rsid w:val="00D81075"/>
    <w:rsid w:val="00D8110E"/>
    <w:rsid w:val="00D81541"/>
    <w:rsid w:val="00D819F0"/>
    <w:rsid w:val="00D81A3F"/>
    <w:rsid w:val="00D81B35"/>
    <w:rsid w:val="00D81CC1"/>
    <w:rsid w:val="00D8227A"/>
    <w:rsid w:val="00D8239A"/>
    <w:rsid w:val="00D826B6"/>
    <w:rsid w:val="00D826CF"/>
    <w:rsid w:val="00D835C4"/>
    <w:rsid w:val="00D83F4B"/>
    <w:rsid w:val="00D84C85"/>
    <w:rsid w:val="00D85016"/>
    <w:rsid w:val="00D85790"/>
    <w:rsid w:val="00D8598D"/>
    <w:rsid w:val="00D85AE1"/>
    <w:rsid w:val="00D860CB"/>
    <w:rsid w:val="00D8656F"/>
    <w:rsid w:val="00D865FC"/>
    <w:rsid w:val="00D872B9"/>
    <w:rsid w:val="00D87883"/>
    <w:rsid w:val="00D879E3"/>
    <w:rsid w:val="00D90634"/>
    <w:rsid w:val="00D9120B"/>
    <w:rsid w:val="00D9125E"/>
    <w:rsid w:val="00D91E55"/>
    <w:rsid w:val="00D9224A"/>
    <w:rsid w:val="00D925C9"/>
    <w:rsid w:val="00D92BDD"/>
    <w:rsid w:val="00D92D0B"/>
    <w:rsid w:val="00D92E70"/>
    <w:rsid w:val="00D935BE"/>
    <w:rsid w:val="00D939C5"/>
    <w:rsid w:val="00D93E09"/>
    <w:rsid w:val="00D93E2E"/>
    <w:rsid w:val="00D946DD"/>
    <w:rsid w:val="00D94BB1"/>
    <w:rsid w:val="00D94F24"/>
    <w:rsid w:val="00D955A2"/>
    <w:rsid w:val="00D957DC"/>
    <w:rsid w:val="00D958FF"/>
    <w:rsid w:val="00D95E3D"/>
    <w:rsid w:val="00D96935"/>
    <w:rsid w:val="00D96A3C"/>
    <w:rsid w:val="00D96C61"/>
    <w:rsid w:val="00D97767"/>
    <w:rsid w:val="00D97780"/>
    <w:rsid w:val="00D97CE4"/>
    <w:rsid w:val="00DA0143"/>
    <w:rsid w:val="00DA0926"/>
    <w:rsid w:val="00DA09B1"/>
    <w:rsid w:val="00DA171F"/>
    <w:rsid w:val="00DA17F8"/>
    <w:rsid w:val="00DA1D09"/>
    <w:rsid w:val="00DA2571"/>
    <w:rsid w:val="00DA26BE"/>
    <w:rsid w:val="00DA2C88"/>
    <w:rsid w:val="00DA339E"/>
    <w:rsid w:val="00DA3556"/>
    <w:rsid w:val="00DA3C52"/>
    <w:rsid w:val="00DA4339"/>
    <w:rsid w:val="00DA466D"/>
    <w:rsid w:val="00DA46DB"/>
    <w:rsid w:val="00DA4AA1"/>
    <w:rsid w:val="00DA4BDB"/>
    <w:rsid w:val="00DA50B6"/>
    <w:rsid w:val="00DA5120"/>
    <w:rsid w:val="00DA52AD"/>
    <w:rsid w:val="00DA537B"/>
    <w:rsid w:val="00DA55E3"/>
    <w:rsid w:val="00DA628B"/>
    <w:rsid w:val="00DA6A38"/>
    <w:rsid w:val="00DA6F81"/>
    <w:rsid w:val="00DA74B4"/>
    <w:rsid w:val="00DA76DE"/>
    <w:rsid w:val="00DA76E4"/>
    <w:rsid w:val="00DA7738"/>
    <w:rsid w:val="00DA7DD8"/>
    <w:rsid w:val="00DA7E6D"/>
    <w:rsid w:val="00DB0AC6"/>
    <w:rsid w:val="00DB0B65"/>
    <w:rsid w:val="00DB1413"/>
    <w:rsid w:val="00DB168E"/>
    <w:rsid w:val="00DB1F67"/>
    <w:rsid w:val="00DB2132"/>
    <w:rsid w:val="00DB325A"/>
    <w:rsid w:val="00DB3420"/>
    <w:rsid w:val="00DB3A98"/>
    <w:rsid w:val="00DB3ECE"/>
    <w:rsid w:val="00DB3ED1"/>
    <w:rsid w:val="00DB40BB"/>
    <w:rsid w:val="00DB40CD"/>
    <w:rsid w:val="00DB4589"/>
    <w:rsid w:val="00DB47EF"/>
    <w:rsid w:val="00DB47F3"/>
    <w:rsid w:val="00DB4BB3"/>
    <w:rsid w:val="00DB4F6C"/>
    <w:rsid w:val="00DB508D"/>
    <w:rsid w:val="00DB533D"/>
    <w:rsid w:val="00DB5791"/>
    <w:rsid w:val="00DB5F9E"/>
    <w:rsid w:val="00DB63C1"/>
    <w:rsid w:val="00DB655B"/>
    <w:rsid w:val="00DB68A7"/>
    <w:rsid w:val="00DB6A1F"/>
    <w:rsid w:val="00DB6BAF"/>
    <w:rsid w:val="00DB6C63"/>
    <w:rsid w:val="00DB6C6B"/>
    <w:rsid w:val="00DB6C96"/>
    <w:rsid w:val="00DB6F2C"/>
    <w:rsid w:val="00DB703D"/>
    <w:rsid w:val="00DB7837"/>
    <w:rsid w:val="00DB78DE"/>
    <w:rsid w:val="00DB7EA9"/>
    <w:rsid w:val="00DC0230"/>
    <w:rsid w:val="00DC09EE"/>
    <w:rsid w:val="00DC0BC9"/>
    <w:rsid w:val="00DC0CB6"/>
    <w:rsid w:val="00DC0F3A"/>
    <w:rsid w:val="00DC1038"/>
    <w:rsid w:val="00DC1151"/>
    <w:rsid w:val="00DC24F7"/>
    <w:rsid w:val="00DC34AD"/>
    <w:rsid w:val="00DC37F7"/>
    <w:rsid w:val="00DC3C58"/>
    <w:rsid w:val="00DC4B86"/>
    <w:rsid w:val="00DC5024"/>
    <w:rsid w:val="00DC54A3"/>
    <w:rsid w:val="00DC558A"/>
    <w:rsid w:val="00DC5746"/>
    <w:rsid w:val="00DC61E2"/>
    <w:rsid w:val="00DC6692"/>
    <w:rsid w:val="00DC6BE7"/>
    <w:rsid w:val="00DC6CBB"/>
    <w:rsid w:val="00DC70D5"/>
    <w:rsid w:val="00DC76C2"/>
    <w:rsid w:val="00DC7753"/>
    <w:rsid w:val="00DC7A9C"/>
    <w:rsid w:val="00DD01A1"/>
    <w:rsid w:val="00DD01C6"/>
    <w:rsid w:val="00DD05FA"/>
    <w:rsid w:val="00DD07D0"/>
    <w:rsid w:val="00DD0A7A"/>
    <w:rsid w:val="00DD0B8D"/>
    <w:rsid w:val="00DD0F8B"/>
    <w:rsid w:val="00DD1246"/>
    <w:rsid w:val="00DD18CA"/>
    <w:rsid w:val="00DD19CB"/>
    <w:rsid w:val="00DD22D7"/>
    <w:rsid w:val="00DD2732"/>
    <w:rsid w:val="00DD2900"/>
    <w:rsid w:val="00DD2EE0"/>
    <w:rsid w:val="00DD3A67"/>
    <w:rsid w:val="00DD4171"/>
    <w:rsid w:val="00DD59FC"/>
    <w:rsid w:val="00DD67E8"/>
    <w:rsid w:val="00DD71B0"/>
    <w:rsid w:val="00DD720F"/>
    <w:rsid w:val="00DD72D9"/>
    <w:rsid w:val="00DD7370"/>
    <w:rsid w:val="00DD7A0B"/>
    <w:rsid w:val="00DD7C01"/>
    <w:rsid w:val="00DD7F42"/>
    <w:rsid w:val="00DE068A"/>
    <w:rsid w:val="00DE082C"/>
    <w:rsid w:val="00DE099E"/>
    <w:rsid w:val="00DE11C9"/>
    <w:rsid w:val="00DE26C4"/>
    <w:rsid w:val="00DE2BE3"/>
    <w:rsid w:val="00DE2FEC"/>
    <w:rsid w:val="00DE2FFF"/>
    <w:rsid w:val="00DE3593"/>
    <w:rsid w:val="00DE35EE"/>
    <w:rsid w:val="00DE36C4"/>
    <w:rsid w:val="00DE3721"/>
    <w:rsid w:val="00DE3B91"/>
    <w:rsid w:val="00DE410B"/>
    <w:rsid w:val="00DE4337"/>
    <w:rsid w:val="00DE43FE"/>
    <w:rsid w:val="00DE486C"/>
    <w:rsid w:val="00DE4C67"/>
    <w:rsid w:val="00DE5458"/>
    <w:rsid w:val="00DE54F2"/>
    <w:rsid w:val="00DE54FD"/>
    <w:rsid w:val="00DE6754"/>
    <w:rsid w:val="00DE6E29"/>
    <w:rsid w:val="00DE6FE3"/>
    <w:rsid w:val="00DE6FF1"/>
    <w:rsid w:val="00DE7460"/>
    <w:rsid w:val="00DE780D"/>
    <w:rsid w:val="00DE7AFC"/>
    <w:rsid w:val="00DE7D05"/>
    <w:rsid w:val="00DE7D26"/>
    <w:rsid w:val="00DF0C67"/>
    <w:rsid w:val="00DF122C"/>
    <w:rsid w:val="00DF1313"/>
    <w:rsid w:val="00DF137D"/>
    <w:rsid w:val="00DF13C6"/>
    <w:rsid w:val="00DF1BBD"/>
    <w:rsid w:val="00DF1F64"/>
    <w:rsid w:val="00DF21F6"/>
    <w:rsid w:val="00DF260E"/>
    <w:rsid w:val="00DF2965"/>
    <w:rsid w:val="00DF3470"/>
    <w:rsid w:val="00DF3535"/>
    <w:rsid w:val="00DF3963"/>
    <w:rsid w:val="00DF4419"/>
    <w:rsid w:val="00DF44D6"/>
    <w:rsid w:val="00DF4715"/>
    <w:rsid w:val="00DF4CE3"/>
    <w:rsid w:val="00DF4DD3"/>
    <w:rsid w:val="00DF4DDB"/>
    <w:rsid w:val="00DF50B9"/>
    <w:rsid w:val="00DF6576"/>
    <w:rsid w:val="00DF683C"/>
    <w:rsid w:val="00DF726D"/>
    <w:rsid w:val="00DF79E5"/>
    <w:rsid w:val="00DF7B8D"/>
    <w:rsid w:val="00DF7CE6"/>
    <w:rsid w:val="00E00106"/>
    <w:rsid w:val="00E00DA7"/>
    <w:rsid w:val="00E013C4"/>
    <w:rsid w:val="00E013F5"/>
    <w:rsid w:val="00E01B9D"/>
    <w:rsid w:val="00E01F7C"/>
    <w:rsid w:val="00E021D2"/>
    <w:rsid w:val="00E02261"/>
    <w:rsid w:val="00E033A8"/>
    <w:rsid w:val="00E03460"/>
    <w:rsid w:val="00E038B5"/>
    <w:rsid w:val="00E03D1F"/>
    <w:rsid w:val="00E041A9"/>
    <w:rsid w:val="00E0465E"/>
    <w:rsid w:val="00E04887"/>
    <w:rsid w:val="00E0493E"/>
    <w:rsid w:val="00E04993"/>
    <w:rsid w:val="00E04BED"/>
    <w:rsid w:val="00E04EF0"/>
    <w:rsid w:val="00E05003"/>
    <w:rsid w:val="00E05279"/>
    <w:rsid w:val="00E0537C"/>
    <w:rsid w:val="00E05A56"/>
    <w:rsid w:val="00E05B97"/>
    <w:rsid w:val="00E05FA9"/>
    <w:rsid w:val="00E063C4"/>
    <w:rsid w:val="00E0651D"/>
    <w:rsid w:val="00E06A98"/>
    <w:rsid w:val="00E06B83"/>
    <w:rsid w:val="00E073CF"/>
    <w:rsid w:val="00E074E3"/>
    <w:rsid w:val="00E0754E"/>
    <w:rsid w:val="00E077BE"/>
    <w:rsid w:val="00E0786D"/>
    <w:rsid w:val="00E079E9"/>
    <w:rsid w:val="00E07C8A"/>
    <w:rsid w:val="00E1003F"/>
    <w:rsid w:val="00E102E9"/>
    <w:rsid w:val="00E10C02"/>
    <w:rsid w:val="00E10C93"/>
    <w:rsid w:val="00E112AD"/>
    <w:rsid w:val="00E1155E"/>
    <w:rsid w:val="00E1161B"/>
    <w:rsid w:val="00E11682"/>
    <w:rsid w:val="00E117AC"/>
    <w:rsid w:val="00E1273D"/>
    <w:rsid w:val="00E130DD"/>
    <w:rsid w:val="00E13AE1"/>
    <w:rsid w:val="00E1402C"/>
    <w:rsid w:val="00E140E2"/>
    <w:rsid w:val="00E1410A"/>
    <w:rsid w:val="00E14621"/>
    <w:rsid w:val="00E14909"/>
    <w:rsid w:val="00E1492E"/>
    <w:rsid w:val="00E15234"/>
    <w:rsid w:val="00E1528D"/>
    <w:rsid w:val="00E154DB"/>
    <w:rsid w:val="00E1594E"/>
    <w:rsid w:val="00E1599E"/>
    <w:rsid w:val="00E15A4B"/>
    <w:rsid w:val="00E15AB3"/>
    <w:rsid w:val="00E15FD2"/>
    <w:rsid w:val="00E16223"/>
    <w:rsid w:val="00E166BE"/>
    <w:rsid w:val="00E16754"/>
    <w:rsid w:val="00E1681E"/>
    <w:rsid w:val="00E16B1C"/>
    <w:rsid w:val="00E16B6A"/>
    <w:rsid w:val="00E16EC6"/>
    <w:rsid w:val="00E173E3"/>
    <w:rsid w:val="00E17704"/>
    <w:rsid w:val="00E17811"/>
    <w:rsid w:val="00E17E73"/>
    <w:rsid w:val="00E20718"/>
    <w:rsid w:val="00E20AE9"/>
    <w:rsid w:val="00E20B4D"/>
    <w:rsid w:val="00E20BFD"/>
    <w:rsid w:val="00E21821"/>
    <w:rsid w:val="00E21C99"/>
    <w:rsid w:val="00E21F89"/>
    <w:rsid w:val="00E22292"/>
    <w:rsid w:val="00E223FC"/>
    <w:rsid w:val="00E226F7"/>
    <w:rsid w:val="00E228A2"/>
    <w:rsid w:val="00E22C86"/>
    <w:rsid w:val="00E22D62"/>
    <w:rsid w:val="00E22E6B"/>
    <w:rsid w:val="00E23020"/>
    <w:rsid w:val="00E230F8"/>
    <w:rsid w:val="00E23116"/>
    <w:rsid w:val="00E23133"/>
    <w:rsid w:val="00E23438"/>
    <w:rsid w:val="00E242C4"/>
    <w:rsid w:val="00E24884"/>
    <w:rsid w:val="00E24A6B"/>
    <w:rsid w:val="00E24B82"/>
    <w:rsid w:val="00E24C39"/>
    <w:rsid w:val="00E250A6"/>
    <w:rsid w:val="00E25764"/>
    <w:rsid w:val="00E25DA2"/>
    <w:rsid w:val="00E25E2D"/>
    <w:rsid w:val="00E260F5"/>
    <w:rsid w:val="00E26990"/>
    <w:rsid w:val="00E26B6F"/>
    <w:rsid w:val="00E26DD9"/>
    <w:rsid w:val="00E26E37"/>
    <w:rsid w:val="00E2703C"/>
    <w:rsid w:val="00E273E9"/>
    <w:rsid w:val="00E275C8"/>
    <w:rsid w:val="00E27832"/>
    <w:rsid w:val="00E27AD0"/>
    <w:rsid w:val="00E27BCC"/>
    <w:rsid w:val="00E27E76"/>
    <w:rsid w:val="00E3016B"/>
    <w:rsid w:val="00E304C9"/>
    <w:rsid w:val="00E309C5"/>
    <w:rsid w:val="00E30D4C"/>
    <w:rsid w:val="00E311E7"/>
    <w:rsid w:val="00E31570"/>
    <w:rsid w:val="00E31614"/>
    <w:rsid w:val="00E3164F"/>
    <w:rsid w:val="00E31851"/>
    <w:rsid w:val="00E3196F"/>
    <w:rsid w:val="00E32245"/>
    <w:rsid w:val="00E322B2"/>
    <w:rsid w:val="00E32F7B"/>
    <w:rsid w:val="00E3319E"/>
    <w:rsid w:val="00E33A34"/>
    <w:rsid w:val="00E33D17"/>
    <w:rsid w:val="00E34093"/>
    <w:rsid w:val="00E34639"/>
    <w:rsid w:val="00E3474C"/>
    <w:rsid w:val="00E349FB"/>
    <w:rsid w:val="00E34BEC"/>
    <w:rsid w:val="00E34C13"/>
    <w:rsid w:val="00E34C68"/>
    <w:rsid w:val="00E34D88"/>
    <w:rsid w:val="00E34F28"/>
    <w:rsid w:val="00E3523B"/>
    <w:rsid w:val="00E3559A"/>
    <w:rsid w:val="00E356F8"/>
    <w:rsid w:val="00E3574B"/>
    <w:rsid w:val="00E357CC"/>
    <w:rsid w:val="00E36383"/>
    <w:rsid w:val="00E3643F"/>
    <w:rsid w:val="00E36563"/>
    <w:rsid w:val="00E3656E"/>
    <w:rsid w:val="00E36CAD"/>
    <w:rsid w:val="00E373F7"/>
    <w:rsid w:val="00E37561"/>
    <w:rsid w:val="00E40229"/>
    <w:rsid w:val="00E4053E"/>
    <w:rsid w:val="00E40919"/>
    <w:rsid w:val="00E40CBF"/>
    <w:rsid w:val="00E414F5"/>
    <w:rsid w:val="00E41758"/>
    <w:rsid w:val="00E4186C"/>
    <w:rsid w:val="00E41CEF"/>
    <w:rsid w:val="00E41E01"/>
    <w:rsid w:val="00E41F8A"/>
    <w:rsid w:val="00E42418"/>
    <w:rsid w:val="00E42B2B"/>
    <w:rsid w:val="00E42D25"/>
    <w:rsid w:val="00E42F38"/>
    <w:rsid w:val="00E43401"/>
    <w:rsid w:val="00E4399B"/>
    <w:rsid w:val="00E44705"/>
    <w:rsid w:val="00E45524"/>
    <w:rsid w:val="00E4597D"/>
    <w:rsid w:val="00E45F4D"/>
    <w:rsid w:val="00E4649F"/>
    <w:rsid w:val="00E467A4"/>
    <w:rsid w:val="00E473DB"/>
    <w:rsid w:val="00E47879"/>
    <w:rsid w:val="00E478A7"/>
    <w:rsid w:val="00E47B63"/>
    <w:rsid w:val="00E5011E"/>
    <w:rsid w:val="00E502A0"/>
    <w:rsid w:val="00E506AD"/>
    <w:rsid w:val="00E50B6A"/>
    <w:rsid w:val="00E50EDD"/>
    <w:rsid w:val="00E51146"/>
    <w:rsid w:val="00E51235"/>
    <w:rsid w:val="00E51C4F"/>
    <w:rsid w:val="00E51DCA"/>
    <w:rsid w:val="00E5218D"/>
    <w:rsid w:val="00E52257"/>
    <w:rsid w:val="00E52734"/>
    <w:rsid w:val="00E528DC"/>
    <w:rsid w:val="00E53041"/>
    <w:rsid w:val="00E535BC"/>
    <w:rsid w:val="00E53661"/>
    <w:rsid w:val="00E5383F"/>
    <w:rsid w:val="00E53B91"/>
    <w:rsid w:val="00E53C77"/>
    <w:rsid w:val="00E53E35"/>
    <w:rsid w:val="00E53F25"/>
    <w:rsid w:val="00E5413B"/>
    <w:rsid w:val="00E54654"/>
    <w:rsid w:val="00E54CF9"/>
    <w:rsid w:val="00E54DEF"/>
    <w:rsid w:val="00E55054"/>
    <w:rsid w:val="00E55728"/>
    <w:rsid w:val="00E55757"/>
    <w:rsid w:val="00E5584A"/>
    <w:rsid w:val="00E55AB0"/>
    <w:rsid w:val="00E55E5A"/>
    <w:rsid w:val="00E5615B"/>
    <w:rsid w:val="00E563A2"/>
    <w:rsid w:val="00E565B8"/>
    <w:rsid w:val="00E567FE"/>
    <w:rsid w:val="00E56DD1"/>
    <w:rsid w:val="00E56E5A"/>
    <w:rsid w:val="00E57ADC"/>
    <w:rsid w:val="00E605E2"/>
    <w:rsid w:val="00E60798"/>
    <w:rsid w:val="00E60946"/>
    <w:rsid w:val="00E60AA5"/>
    <w:rsid w:val="00E61504"/>
    <w:rsid w:val="00E61538"/>
    <w:rsid w:val="00E61F71"/>
    <w:rsid w:val="00E6221F"/>
    <w:rsid w:val="00E623C1"/>
    <w:rsid w:val="00E625B6"/>
    <w:rsid w:val="00E62943"/>
    <w:rsid w:val="00E62C91"/>
    <w:rsid w:val="00E6388E"/>
    <w:rsid w:val="00E63E8A"/>
    <w:rsid w:val="00E63F17"/>
    <w:rsid w:val="00E64007"/>
    <w:rsid w:val="00E6423A"/>
    <w:rsid w:val="00E642EC"/>
    <w:rsid w:val="00E6440D"/>
    <w:rsid w:val="00E645FF"/>
    <w:rsid w:val="00E649E1"/>
    <w:rsid w:val="00E64A04"/>
    <w:rsid w:val="00E65403"/>
    <w:rsid w:val="00E655AE"/>
    <w:rsid w:val="00E65B83"/>
    <w:rsid w:val="00E65DBA"/>
    <w:rsid w:val="00E66E4D"/>
    <w:rsid w:val="00E672F7"/>
    <w:rsid w:val="00E67996"/>
    <w:rsid w:val="00E67BA6"/>
    <w:rsid w:val="00E67CE6"/>
    <w:rsid w:val="00E70115"/>
    <w:rsid w:val="00E70332"/>
    <w:rsid w:val="00E703F8"/>
    <w:rsid w:val="00E70BBA"/>
    <w:rsid w:val="00E70BFA"/>
    <w:rsid w:val="00E70C5B"/>
    <w:rsid w:val="00E70C7D"/>
    <w:rsid w:val="00E713BF"/>
    <w:rsid w:val="00E714CB"/>
    <w:rsid w:val="00E7154A"/>
    <w:rsid w:val="00E717A8"/>
    <w:rsid w:val="00E71A4C"/>
    <w:rsid w:val="00E71AD0"/>
    <w:rsid w:val="00E71EC8"/>
    <w:rsid w:val="00E727F5"/>
    <w:rsid w:val="00E72C3E"/>
    <w:rsid w:val="00E72F17"/>
    <w:rsid w:val="00E73660"/>
    <w:rsid w:val="00E73AD1"/>
    <w:rsid w:val="00E74554"/>
    <w:rsid w:val="00E74A8F"/>
    <w:rsid w:val="00E74B29"/>
    <w:rsid w:val="00E7518A"/>
    <w:rsid w:val="00E754AC"/>
    <w:rsid w:val="00E75751"/>
    <w:rsid w:val="00E75943"/>
    <w:rsid w:val="00E75B75"/>
    <w:rsid w:val="00E75F83"/>
    <w:rsid w:val="00E760FE"/>
    <w:rsid w:val="00E761E5"/>
    <w:rsid w:val="00E7707F"/>
    <w:rsid w:val="00E772D7"/>
    <w:rsid w:val="00E7776C"/>
    <w:rsid w:val="00E779F1"/>
    <w:rsid w:val="00E77BC0"/>
    <w:rsid w:val="00E77DF2"/>
    <w:rsid w:val="00E80148"/>
    <w:rsid w:val="00E803BB"/>
    <w:rsid w:val="00E805BF"/>
    <w:rsid w:val="00E805FE"/>
    <w:rsid w:val="00E80854"/>
    <w:rsid w:val="00E80D4E"/>
    <w:rsid w:val="00E811C5"/>
    <w:rsid w:val="00E8168A"/>
    <w:rsid w:val="00E81AB1"/>
    <w:rsid w:val="00E82094"/>
    <w:rsid w:val="00E82279"/>
    <w:rsid w:val="00E82525"/>
    <w:rsid w:val="00E82B45"/>
    <w:rsid w:val="00E82C45"/>
    <w:rsid w:val="00E830E2"/>
    <w:rsid w:val="00E83366"/>
    <w:rsid w:val="00E83441"/>
    <w:rsid w:val="00E83961"/>
    <w:rsid w:val="00E83A22"/>
    <w:rsid w:val="00E8423B"/>
    <w:rsid w:val="00E8451D"/>
    <w:rsid w:val="00E8487C"/>
    <w:rsid w:val="00E85228"/>
    <w:rsid w:val="00E85BB9"/>
    <w:rsid w:val="00E85CC2"/>
    <w:rsid w:val="00E86370"/>
    <w:rsid w:val="00E869B7"/>
    <w:rsid w:val="00E873A0"/>
    <w:rsid w:val="00E877EE"/>
    <w:rsid w:val="00E90BBD"/>
    <w:rsid w:val="00E910A5"/>
    <w:rsid w:val="00E91256"/>
    <w:rsid w:val="00E913E1"/>
    <w:rsid w:val="00E919A5"/>
    <w:rsid w:val="00E919C9"/>
    <w:rsid w:val="00E91C86"/>
    <w:rsid w:val="00E91DCD"/>
    <w:rsid w:val="00E925C6"/>
    <w:rsid w:val="00E92758"/>
    <w:rsid w:val="00E92C94"/>
    <w:rsid w:val="00E92CDC"/>
    <w:rsid w:val="00E92E79"/>
    <w:rsid w:val="00E92F1F"/>
    <w:rsid w:val="00E9340E"/>
    <w:rsid w:val="00E93508"/>
    <w:rsid w:val="00E9358B"/>
    <w:rsid w:val="00E935A9"/>
    <w:rsid w:val="00E935F2"/>
    <w:rsid w:val="00E93997"/>
    <w:rsid w:val="00E93F96"/>
    <w:rsid w:val="00E94173"/>
    <w:rsid w:val="00E94418"/>
    <w:rsid w:val="00E9485B"/>
    <w:rsid w:val="00E94BF0"/>
    <w:rsid w:val="00E94D62"/>
    <w:rsid w:val="00E94E0D"/>
    <w:rsid w:val="00E94E1D"/>
    <w:rsid w:val="00E95128"/>
    <w:rsid w:val="00E953C1"/>
    <w:rsid w:val="00E9565D"/>
    <w:rsid w:val="00E95B98"/>
    <w:rsid w:val="00E96252"/>
    <w:rsid w:val="00E96661"/>
    <w:rsid w:val="00E96954"/>
    <w:rsid w:val="00E96BCC"/>
    <w:rsid w:val="00E973A0"/>
    <w:rsid w:val="00E97A6E"/>
    <w:rsid w:val="00E97AF1"/>
    <w:rsid w:val="00E97C16"/>
    <w:rsid w:val="00E97E63"/>
    <w:rsid w:val="00EA03CB"/>
    <w:rsid w:val="00EA0836"/>
    <w:rsid w:val="00EA094A"/>
    <w:rsid w:val="00EA0DB2"/>
    <w:rsid w:val="00EA10BD"/>
    <w:rsid w:val="00EA1421"/>
    <w:rsid w:val="00EA16A7"/>
    <w:rsid w:val="00EA239D"/>
    <w:rsid w:val="00EA2AAE"/>
    <w:rsid w:val="00EA3406"/>
    <w:rsid w:val="00EA3643"/>
    <w:rsid w:val="00EA3678"/>
    <w:rsid w:val="00EA43BF"/>
    <w:rsid w:val="00EA45BB"/>
    <w:rsid w:val="00EA4871"/>
    <w:rsid w:val="00EA4E3F"/>
    <w:rsid w:val="00EA506D"/>
    <w:rsid w:val="00EA525C"/>
    <w:rsid w:val="00EA5A28"/>
    <w:rsid w:val="00EA5AAE"/>
    <w:rsid w:val="00EA5B9E"/>
    <w:rsid w:val="00EA6127"/>
    <w:rsid w:val="00EA62F4"/>
    <w:rsid w:val="00EA6875"/>
    <w:rsid w:val="00EA6A74"/>
    <w:rsid w:val="00EA6B0C"/>
    <w:rsid w:val="00EA72CA"/>
    <w:rsid w:val="00EA75E2"/>
    <w:rsid w:val="00EB01BD"/>
    <w:rsid w:val="00EB0302"/>
    <w:rsid w:val="00EB059B"/>
    <w:rsid w:val="00EB0792"/>
    <w:rsid w:val="00EB0A63"/>
    <w:rsid w:val="00EB0BB6"/>
    <w:rsid w:val="00EB0F15"/>
    <w:rsid w:val="00EB0F62"/>
    <w:rsid w:val="00EB13D2"/>
    <w:rsid w:val="00EB1C5B"/>
    <w:rsid w:val="00EB2655"/>
    <w:rsid w:val="00EB2D0A"/>
    <w:rsid w:val="00EB3899"/>
    <w:rsid w:val="00EB3E68"/>
    <w:rsid w:val="00EB3EFA"/>
    <w:rsid w:val="00EB47A1"/>
    <w:rsid w:val="00EB4BDA"/>
    <w:rsid w:val="00EB4C2A"/>
    <w:rsid w:val="00EB4DC2"/>
    <w:rsid w:val="00EB57D3"/>
    <w:rsid w:val="00EB59CD"/>
    <w:rsid w:val="00EB5CF6"/>
    <w:rsid w:val="00EB603C"/>
    <w:rsid w:val="00EB6304"/>
    <w:rsid w:val="00EB634F"/>
    <w:rsid w:val="00EB63E9"/>
    <w:rsid w:val="00EB6A8D"/>
    <w:rsid w:val="00EB6DCC"/>
    <w:rsid w:val="00EB6E83"/>
    <w:rsid w:val="00EB6FDD"/>
    <w:rsid w:val="00EB74F2"/>
    <w:rsid w:val="00EB7511"/>
    <w:rsid w:val="00EB7FE9"/>
    <w:rsid w:val="00EC02FD"/>
    <w:rsid w:val="00EC04BE"/>
    <w:rsid w:val="00EC070D"/>
    <w:rsid w:val="00EC1504"/>
    <w:rsid w:val="00EC1D93"/>
    <w:rsid w:val="00EC1DEA"/>
    <w:rsid w:val="00EC230F"/>
    <w:rsid w:val="00EC2488"/>
    <w:rsid w:val="00EC280D"/>
    <w:rsid w:val="00EC29FC"/>
    <w:rsid w:val="00EC2E43"/>
    <w:rsid w:val="00EC2F57"/>
    <w:rsid w:val="00EC3045"/>
    <w:rsid w:val="00EC309D"/>
    <w:rsid w:val="00EC3218"/>
    <w:rsid w:val="00EC3254"/>
    <w:rsid w:val="00EC363C"/>
    <w:rsid w:val="00EC37C4"/>
    <w:rsid w:val="00EC3CB2"/>
    <w:rsid w:val="00EC3DA1"/>
    <w:rsid w:val="00EC4429"/>
    <w:rsid w:val="00EC456A"/>
    <w:rsid w:val="00EC4694"/>
    <w:rsid w:val="00EC4837"/>
    <w:rsid w:val="00EC497E"/>
    <w:rsid w:val="00EC49DF"/>
    <w:rsid w:val="00EC4B42"/>
    <w:rsid w:val="00EC4C28"/>
    <w:rsid w:val="00EC4D07"/>
    <w:rsid w:val="00EC4D1C"/>
    <w:rsid w:val="00EC4FE0"/>
    <w:rsid w:val="00EC50F3"/>
    <w:rsid w:val="00EC510C"/>
    <w:rsid w:val="00EC5518"/>
    <w:rsid w:val="00EC56EA"/>
    <w:rsid w:val="00EC5EF7"/>
    <w:rsid w:val="00EC63A4"/>
    <w:rsid w:val="00EC6654"/>
    <w:rsid w:val="00EC6B65"/>
    <w:rsid w:val="00EC6E1F"/>
    <w:rsid w:val="00EC6E38"/>
    <w:rsid w:val="00EC6E4A"/>
    <w:rsid w:val="00EC716B"/>
    <w:rsid w:val="00EC7617"/>
    <w:rsid w:val="00EC7EAD"/>
    <w:rsid w:val="00ED00A0"/>
    <w:rsid w:val="00ED034C"/>
    <w:rsid w:val="00ED0433"/>
    <w:rsid w:val="00ED072A"/>
    <w:rsid w:val="00ED0F6F"/>
    <w:rsid w:val="00ED10EE"/>
    <w:rsid w:val="00ED152B"/>
    <w:rsid w:val="00ED157D"/>
    <w:rsid w:val="00ED179E"/>
    <w:rsid w:val="00ED1E4A"/>
    <w:rsid w:val="00ED1F9D"/>
    <w:rsid w:val="00ED2C04"/>
    <w:rsid w:val="00ED3641"/>
    <w:rsid w:val="00ED3BFE"/>
    <w:rsid w:val="00ED3D25"/>
    <w:rsid w:val="00ED47CC"/>
    <w:rsid w:val="00ED4AB3"/>
    <w:rsid w:val="00ED511B"/>
    <w:rsid w:val="00ED52C7"/>
    <w:rsid w:val="00ED55F7"/>
    <w:rsid w:val="00ED5600"/>
    <w:rsid w:val="00ED5713"/>
    <w:rsid w:val="00ED59B4"/>
    <w:rsid w:val="00ED59F2"/>
    <w:rsid w:val="00ED63CC"/>
    <w:rsid w:val="00ED694E"/>
    <w:rsid w:val="00ED6A0A"/>
    <w:rsid w:val="00ED6A37"/>
    <w:rsid w:val="00ED714B"/>
    <w:rsid w:val="00ED7962"/>
    <w:rsid w:val="00ED7ADB"/>
    <w:rsid w:val="00ED7D61"/>
    <w:rsid w:val="00EE00CA"/>
    <w:rsid w:val="00EE0C68"/>
    <w:rsid w:val="00EE0FA2"/>
    <w:rsid w:val="00EE15AD"/>
    <w:rsid w:val="00EE1C46"/>
    <w:rsid w:val="00EE1D19"/>
    <w:rsid w:val="00EE1FA7"/>
    <w:rsid w:val="00EE233B"/>
    <w:rsid w:val="00EE2C67"/>
    <w:rsid w:val="00EE310D"/>
    <w:rsid w:val="00EE34D6"/>
    <w:rsid w:val="00EE3AAE"/>
    <w:rsid w:val="00EE3ABE"/>
    <w:rsid w:val="00EE3F28"/>
    <w:rsid w:val="00EE45C0"/>
    <w:rsid w:val="00EE4631"/>
    <w:rsid w:val="00EE4B10"/>
    <w:rsid w:val="00EE4C17"/>
    <w:rsid w:val="00EE4CCD"/>
    <w:rsid w:val="00EE50A7"/>
    <w:rsid w:val="00EE51D9"/>
    <w:rsid w:val="00EE5262"/>
    <w:rsid w:val="00EE54CC"/>
    <w:rsid w:val="00EE56C1"/>
    <w:rsid w:val="00EE5A65"/>
    <w:rsid w:val="00EE5AED"/>
    <w:rsid w:val="00EE66DD"/>
    <w:rsid w:val="00EE6778"/>
    <w:rsid w:val="00EE6936"/>
    <w:rsid w:val="00EE72FF"/>
    <w:rsid w:val="00EE793B"/>
    <w:rsid w:val="00EF0972"/>
    <w:rsid w:val="00EF0C6E"/>
    <w:rsid w:val="00EF1070"/>
    <w:rsid w:val="00EF119C"/>
    <w:rsid w:val="00EF1357"/>
    <w:rsid w:val="00EF140F"/>
    <w:rsid w:val="00EF14DC"/>
    <w:rsid w:val="00EF1958"/>
    <w:rsid w:val="00EF1DEE"/>
    <w:rsid w:val="00EF228A"/>
    <w:rsid w:val="00EF24C3"/>
    <w:rsid w:val="00EF2683"/>
    <w:rsid w:val="00EF277D"/>
    <w:rsid w:val="00EF2C9C"/>
    <w:rsid w:val="00EF38CE"/>
    <w:rsid w:val="00EF3A0B"/>
    <w:rsid w:val="00EF3AA4"/>
    <w:rsid w:val="00EF3ACC"/>
    <w:rsid w:val="00EF3D62"/>
    <w:rsid w:val="00EF3F69"/>
    <w:rsid w:val="00EF4101"/>
    <w:rsid w:val="00EF436A"/>
    <w:rsid w:val="00EF48ED"/>
    <w:rsid w:val="00EF4D6E"/>
    <w:rsid w:val="00EF5719"/>
    <w:rsid w:val="00EF5A61"/>
    <w:rsid w:val="00EF5D45"/>
    <w:rsid w:val="00EF6610"/>
    <w:rsid w:val="00EF6EDA"/>
    <w:rsid w:val="00EF71C4"/>
    <w:rsid w:val="00EF7415"/>
    <w:rsid w:val="00EF7538"/>
    <w:rsid w:val="00EF76CC"/>
    <w:rsid w:val="00EF7930"/>
    <w:rsid w:val="00EF794D"/>
    <w:rsid w:val="00EF7BB4"/>
    <w:rsid w:val="00EF7C2D"/>
    <w:rsid w:val="00F00329"/>
    <w:rsid w:val="00F008AF"/>
    <w:rsid w:val="00F00FA3"/>
    <w:rsid w:val="00F01267"/>
    <w:rsid w:val="00F018BD"/>
    <w:rsid w:val="00F01C43"/>
    <w:rsid w:val="00F02347"/>
    <w:rsid w:val="00F027F7"/>
    <w:rsid w:val="00F02B87"/>
    <w:rsid w:val="00F02CB3"/>
    <w:rsid w:val="00F031B7"/>
    <w:rsid w:val="00F031FA"/>
    <w:rsid w:val="00F03534"/>
    <w:rsid w:val="00F03BB0"/>
    <w:rsid w:val="00F04089"/>
    <w:rsid w:val="00F04730"/>
    <w:rsid w:val="00F048D7"/>
    <w:rsid w:val="00F04BC0"/>
    <w:rsid w:val="00F05134"/>
    <w:rsid w:val="00F0596B"/>
    <w:rsid w:val="00F05B43"/>
    <w:rsid w:val="00F06353"/>
    <w:rsid w:val="00F06A0A"/>
    <w:rsid w:val="00F06A10"/>
    <w:rsid w:val="00F06A9E"/>
    <w:rsid w:val="00F07F2A"/>
    <w:rsid w:val="00F100FA"/>
    <w:rsid w:val="00F105F5"/>
    <w:rsid w:val="00F1067C"/>
    <w:rsid w:val="00F108F9"/>
    <w:rsid w:val="00F10E78"/>
    <w:rsid w:val="00F117BA"/>
    <w:rsid w:val="00F11F69"/>
    <w:rsid w:val="00F12A68"/>
    <w:rsid w:val="00F12AEF"/>
    <w:rsid w:val="00F12DD6"/>
    <w:rsid w:val="00F13011"/>
    <w:rsid w:val="00F13080"/>
    <w:rsid w:val="00F13744"/>
    <w:rsid w:val="00F13B3A"/>
    <w:rsid w:val="00F13BDA"/>
    <w:rsid w:val="00F13FE4"/>
    <w:rsid w:val="00F14338"/>
    <w:rsid w:val="00F147E2"/>
    <w:rsid w:val="00F14983"/>
    <w:rsid w:val="00F14A27"/>
    <w:rsid w:val="00F14D6A"/>
    <w:rsid w:val="00F14DF4"/>
    <w:rsid w:val="00F15392"/>
    <w:rsid w:val="00F1551D"/>
    <w:rsid w:val="00F1583D"/>
    <w:rsid w:val="00F15AD5"/>
    <w:rsid w:val="00F1605E"/>
    <w:rsid w:val="00F160C4"/>
    <w:rsid w:val="00F16229"/>
    <w:rsid w:val="00F162D3"/>
    <w:rsid w:val="00F165D8"/>
    <w:rsid w:val="00F16CB4"/>
    <w:rsid w:val="00F16E16"/>
    <w:rsid w:val="00F16F0D"/>
    <w:rsid w:val="00F17520"/>
    <w:rsid w:val="00F17780"/>
    <w:rsid w:val="00F177A3"/>
    <w:rsid w:val="00F17E4D"/>
    <w:rsid w:val="00F17F40"/>
    <w:rsid w:val="00F206EF"/>
    <w:rsid w:val="00F21582"/>
    <w:rsid w:val="00F219E0"/>
    <w:rsid w:val="00F22504"/>
    <w:rsid w:val="00F2294C"/>
    <w:rsid w:val="00F22BDB"/>
    <w:rsid w:val="00F22DA5"/>
    <w:rsid w:val="00F233F4"/>
    <w:rsid w:val="00F234F9"/>
    <w:rsid w:val="00F23992"/>
    <w:rsid w:val="00F23AAC"/>
    <w:rsid w:val="00F24309"/>
    <w:rsid w:val="00F24DFB"/>
    <w:rsid w:val="00F24FB3"/>
    <w:rsid w:val="00F2523B"/>
    <w:rsid w:val="00F25C2F"/>
    <w:rsid w:val="00F25FFC"/>
    <w:rsid w:val="00F26337"/>
    <w:rsid w:val="00F2646D"/>
    <w:rsid w:val="00F26623"/>
    <w:rsid w:val="00F26C7C"/>
    <w:rsid w:val="00F26DB7"/>
    <w:rsid w:val="00F270F0"/>
    <w:rsid w:val="00F271D2"/>
    <w:rsid w:val="00F272E6"/>
    <w:rsid w:val="00F273C1"/>
    <w:rsid w:val="00F27582"/>
    <w:rsid w:val="00F27A21"/>
    <w:rsid w:val="00F30121"/>
    <w:rsid w:val="00F30506"/>
    <w:rsid w:val="00F3058C"/>
    <w:rsid w:val="00F30B82"/>
    <w:rsid w:val="00F30E96"/>
    <w:rsid w:val="00F30EBB"/>
    <w:rsid w:val="00F31035"/>
    <w:rsid w:val="00F31759"/>
    <w:rsid w:val="00F31E4F"/>
    <w:rsid w:val="00F32527"/>
    <w:rsid w:val="00F327F3"/>
    <w:rsid w:val="00F32A08"/>
    <w:rsid w:val="00F32AB7"/>
    <w:rsid w:val="00F33208"/>
    <w:rsid w:val="00F33220"/>
    <w:rsid w:val="00F3340E"/>
    <w:rsid w:val="00F341E9"/>
    <w:rsid w:val="00F3429D"/>
    <w:rsid w:val="00F342FC"/>
    <w:rsid w:val="00F34379"/>
    <w:rsid w:val="00F343EB"/>
    <w:rsid w:val="00F3445A"/>
    <w:rsid w:val="00F34A95"/>
    <w:rsid w:val="00F351BB"/>
    <w:rsid w:val="00F35514"/>
    <w:rsid w:val="00F3552B"/>
    <w:rsid w:val="00F3553C"/>
    <w:rsid w:val="00F36393"/>
    <w:rsid w:val="00F36447"/>
    <w:rsid w:val="00F365E4"/>
    <w:rsid w:val="00F368BF"/>
    <w:rsid w:val="00F36C7A"/>
    <w:rsid w:val="00F37240"/>
    <w:rsid w:val="00F37520"/>
    <w:rsid w:val="00F376F3"/>
    <w:rsid w:val="00F3788F"/>
    <w:rsid w:val="00F37B26"/>
    <w:rsid w:val="00F37E1C"/>
    <w:rsid w:val="00F40EAA"/>
    <w:rsid w:val="00F40F6E"/>
    <w:rsid w:val="00F40FD4"/>
    <w:rsid w:val="00F412EC"/>
    <w:rsid w:val="00F41BC1"/>
    <w:rsid w:val="00F42386"/>
    <w:rsid w:val="00F4241C"/>
    <w:rsid w:val="00F42665"/>
    <w:rsid w:val="00F42820"/>
    <w:rsid w:val="00F4297F"/>
    <w:rsid w:val="00F42BF1"/>
    <w:rsid w:val="00F42CE0"/>
    <w:rsid w:val="00F42DDC"/>
    <w:rsid w:val="00F43E4C"/>
    <w:rsid w:val="00F43E68"/>
    <w:rsid w:val="00F441DD"/>
    <w:rsid w:val="00F44387"/>
    <w:rsid w:val="00F4442A"/>
    <w:rsid w:val="00F44668"/>
    <w:rsid w:val="00F44A66"/>
    <w:rsid w:val="00F44B07"/>
    <w:rsid w:val="00F44BA1"/>
    <w:rsid w:val="00F44F82"/>
    <w:rsid w:val="00F463E8"/>
    <w:rsid w:val="00F46B9F"/>
    <w:rsid w:val="00F46E0F"/>
    <w:rsid w:val="00F47123"/>
    <w:rsid w:val="00F47501"/>
    <w:rsid w:val="00F4761D"/>
    <w:rsid w:val="00F47EB6"/>
    <w:rsid w:val="00F500A4"/>
    <w:rsid w:val="00F502FD"/>
    <w:rsid w:val="00F507E3"/>
    <w:rsid w:val="00F50910"/>
    <w:rsid w:val="00F50B27"/>
    <w:rsid w:val="00F50B41"/>
    <w:rsid w:val="00F50B4C"/>
    <w:rsid w:val="00F50B86"/>
    <w:rsid w:val="00F50E05"/>
    <w:rsid w:val="00F51491"/>
    <w:rsid w:val="00F514B9"/>
    <w:rsid w:val="00F51837"/>
    <w:rsid w:val="00F51CDD"/>
    <w:rsid w:val="00F5260E"/>
    <w:rsid w:val="00F528B2"/>
    <w:rsid w:val="00F53864"/>
    <w:rsid w:val="00F54025"/>
    <w:rsid w:val="00F54188"/>
    <w:rsid w:val="00F55142"/>
    <w:rsid w:val="00F55A47"/>
    <w:rsid w:val="00F5621C"/>
    <w:rsid w:val="00F56435"/>
    <w:rsid w:val="00F56975"/>
    <w:rsid w:val="00F56AA6"/>
    <w:rsid w:val="00F56C25"/>
    <w:rsid w:val="00F57475"/>
    <w:rsid w:val="00F5780F"/>
    <w:rsid w:val="00F6056B"/>
    <w:rsid w:val="00F605DB"/>
    <w:rsid w:val="00F608D6"/>
    <w:rsid w:val="00F6158A"/>
    <w:rsid w:val="00F615B8"/>
    <w:rsid w:val="00F61719"/>
    <w:rsid w:val="00F6177A"/>
    <w:rsid w:val="00F618F2"/>
    <w:rsid w:val="00F61BA2"/>
    <w:rsid w:val="00F61C19"/>
    <w:rsid w:val="00F62711"/>
    <w:rsid w:val="00F6316F"/>
    <w:rsid w:val="00F63521"/>
    <w:rsid w:val="00F638CF"/>
    <w:rsid w:val="00F63AB5"/>
    <w:rsid w:val="00F63BD5"/>
    <w:rsid w:val="00F63F8C"/>
    <w:rsid w:val="00F643C8"/>
    <w:rsid w:val="00F64616"/>
    <w:rsid w:val="00F64699"/>
    <w:rsid w:val="00F647EA"/>
    <w:rsid w:val="00F64815"/>
    <w:rsid w:val="00F648FF"/>
    <w:rsid w:val="00F65220"/>
    <w:rsid w:val="00F65A6B"/>
    <w:rsid w:val="00F65E92"/>
    <w:rsid w:val="00F6657F"/>
    <w:rsid w:val="00F674D1"/>
    <w:rsid w:val="00F6764B"/>
    <w:rsid w:val="00F67A25"/>
    <w:rsid w:val="00F7129F"/>
    <w:rsid w:val="00F7130C"/>
    <w:rsid w:val="00F71824"/>
    <w:rsid w:val="00F7186C"/>
    <w:rsid w:val="00F719CB"/>
    <w:rsid w:val="00F71A2C"/>
    <w:rsid w:val="00F71B8B"/>
    <w:rsid w:val="00F71F06"/>
    <w:rsid w:val="00F72539"/>
    <w:rsid w:val="00F7273E"/>
    <w:rsid w:val="00F7292C"/>
    <w:rsid w:val="00F72E23"/>
    <w:rsid w:val="00F72E9E"/>
    <w:rsid w:val="00F73B04"/>
    <w:rsid w:val="00F73C6A"/>
    <w:rsid w:val="00F73FD8"/>
    <w:rsid w:val="00F742F4"/>
    <w:rsid w:val="00F746D4"/>
    <w:rsid w:val="00F749E9"/>
    <w:rsid w:val="00F74EB9"/>
    <w:rsid w:val="00F75150"/>
    <w:rsid w:val="00F75533"/>
    <w:rsid w:val="00F75637"/>
    <w:rsid w:val="00F75662"/>
    <w:rsid w:val="00F75A34"/>
    <w:rsid w:val="00F75A99"/>
    <w:rsid w:val="00F762F1"/>
    <w:rsid w:val="00F767F2"/>
    <w:rsid w:val="00F76839"/>
    <w:rsid w:val="00F76E2A"/>
    <w:rsid w:val="00F772FB"/>
    <w:rsid w:val="00F77362"/>
    <w:rsid w:val="00F7741E"/>
    <w:rsid w:val="00F77646"/>
    <w:rsid w:val="00F77D1D"/>
    <w:rsid w:val="00F77DBE"/>
    <w:rsid w:val="00F80280"/>
    <w:rsid w:val="00F803B5"/>
    <w:rsid w:val="00F80477"/>
    <w:rsid w:val="00F8084B"/>
    <w:rsid w:val="00F809EF"/>
    <w:rsid w:val="00F80D6F"/>
    <w:rsid w:val="00F815B0"/>
    <w:rsid w:val="00F8178E"/>
    <w:rsid w:val="00F81797"/>
    <w:rsid w:val="00F8214C"/>
    <w:rsid w:val="00F82653"/>
    <w:rsid w:val="00F82B2E"/>
    <w:rsid w:val="00F82B5D"/>
    <w:rsid w:val="00F8311C"/>
    <w:rsid w:val="00F83694"/>
    <w:rsid w:val="00F83B78"/>
    <w:rsid w:val="00F83CE8"/>
    <w:rsid w:val="00F83DB9"/>
    <w:rsid w:val="00F845FD"/>
    <w:rsid w:val="00F848A3"/>
    <w:rsid w:val="00F84955"/>
    <w:rsid w:val="00F84DF5"/>
    <w:rsid w:val="00F84F42"/>
    <w:rsid w:val="00F85504"/>
    <w:rsid w:val="00F85550"/>
    <w:rsid w:val="00F85906"/>
    <w:rsid w:val="00F85AC3"/>
    <w:rsid w:val="00F85EA5"/>
    <w:rsid w:val="00F878AD"/>
    <w:rsid w:val="00F879C4"/>
    <w:rsid w:val="00F90005"/>
    <w:rsid w:val="00F9008E"/>
    <w:rsid w:val="00F90408"/>
    <w:rsid w:val="00F9051C"/>
    <w:rsid w:val="00F90782"/>
    <w:rsid w:val="00F90865"/>
    <w:rsid w:val="00F90B53"/>
    <w:rsid w:val="00F90C84"/>
    <w:rsid w:val="00F91512"/>
    <w:rsid w:val="00F91526"/>
    <w:rsid w:val="00F9187B"/>
    <w:rsid w:val="00F91A54"/>
    <w:rsid w:val="00F920AD"/>
    <w:rsid w:val="00F921A6"/>
    <w:rsid w:val="00F92348"/>
    <w:rsid w:val="00F92A9E"/>
    <w:rsid w:val="00F92C4F"/>
    <w:rsid w:val="00F931F7"/>
    <w:rsid w:val="00F934DC"/>
    <w:rsid w:val="00F93675"/>
    <w:rsid w:val="00F9388B"/>
    <w:rsid w:val="00F93C75"/>
    <w:rsid w:val="00F945DE"/>
    <w:rsid w:val="00F94B56"/>
    <w:rsid w:val="00F95080"/>
    <w:rsid w:val="00F95261"/>
    <w:rsid w:val="00F95999"/>
    <w:rsid w:val="00F96592"/>
    <w:rsid w:val="00F96F8B"/>
    <w:rsid w:val="00F97676"/>
    <w:rsid w:val="00F97965"/>
    <w:rsid w:val="00F97EBB"/>
    <w:rsid w:val="00FA0585"/>
    <w:rsid w:val="00FA10B0"/>
    <w:rsid w:val="00FA1A16"/>
    <w:rsid w:val="00FA1ED7"/>
    <w:rsid w:val="00FA1F08"/>
    <w:rsid w:val="00FA21B5"/>
    <w:rsid w:val="00FA2DC1"/>
    <w:rsid w:val="00FA2EC8"/>
    <w:rsid w:val="00FA30E1"/>
    <w:rsid w:val="00FA338E"/>
    <w:rsid w:val="00FA3E8D"/>
    <w:rsid w:val="00FA45F5"/>
    <w:rsid w:val="00FA560D"/>
    <w:rsid w:val="00FA56B0"/>
    <w:rsid w:val="00FA6BB7"/>
    <w:rsid w:val="00FA7533"/>
    <w:rsid w:val="00FA785D"/>
    <w:rsid w:val="00FA7C19"/>
    <w:rsid w:val="00FA7FEA"/>
    <w:rsid w:val="00FB00D6"/>
    <w:rsid w:val="00FB0504"/>
    <w:rsid w:val="00FB08C2"/>
    <w:rsid w:val="00FB0D3C"/>
    <w:rsid w:val="00FB101D"/>
    <w:rsid w:val="00FB155F"/>
    <w:rsid w:val="00FB188F"/>
    <w:rsid w:val="00FB1DA7"/>
    <w:rsid w:val="00FB1F90"/>
    <w:rsid w:val="00FB2284"/>
    <w:rsid w:val="00FB27DE"/>
    <w:rsid w:val="00FB2C49"/>
    <w:rsid w:val="00FB2D39"/>
    <w:rsid w:val="00FB3B45"/>
    <w:rsid w:val="00FB3C76"/>
    <w:rsid w:val="00FB3DB2"/>
    <w:rsid w:val="00FB4374"/>
    <w:rsid w:val="00FB4A54"/>
    <w:rsid w:val="00FB4E26"/>
    <w:rsid w:val="00FB4F5B"/>
    <w:rsid w:val="00FB59AE"/>
    <w:rsid w:val="00FB5C71"/>
    <w:rsid w:val="00FB64B3"/>
    <w:rsid w:val="00FB6721"/>
    <w:rsid w:val="00FB678F"/>
    <w:rsid w:val="00FB6C7F"/>
    <w:rsid w:val="00FB6EBE"/>
    <w:rsid w:val="00FB737C"/>
    <w:rsid w:val="00FB73DE"/>
    <w:rsid w:val="00FB75FA"/>
    <w:rsid w:val="00FB7B5C"/>
    <w:rsid w:val="00FB7C61"/>
    <w:rsid w:val="00FB7F3F"/>
    <w:rsid w:val="00FB7F7A"/>
    <w:rsid w:val="00FC03AA"/>
    <w:rsid w:val="00FC06DC"/>
    <w:rsid w:val="00FC0B0C"/>
    <w:rsid w:val="00FC0B70"/>
    <w:rsid w:val="00FC0E88"/>
    <w:rsid w:val="00FC1993"/>
    <w:rsid w:val="00FC1ABE"/>
    <w:rsid w:val="00FC1B81"/>
    <w:rsid w:val="00FC1B86"/>
    <w:rsid w:val="00FC1B8C"/>
    <w:rsid w:val="00FC2239"/>
    <w:rsid w:val="00FC224D"/>
    <w:rsid w:val="00FC238A"/>
    <w:rsid w:val="00FC2489"/>
    <w:rsid w:val="00FC29E8"/>
    <w:rsid w:val="00FC2A9C"/>
    <w:rsid w:val="00FC2E03"/>
    <w:rsid w:val="00FC3478"/>
    <w:rsid w:val="00FC3D82"/>
    <w:rsid w:val="00FC4673"/>
    <w:rsid w:val="00FC4DD2"/>
    <w:rsid w:val="00FC535E"/>
    <w:rsid w:val="00FC54B2"/>
    <w:rsid w:val="00FC577A"/>
    <w:rsid w:val="00FC5F06"/>
    <w:rsid w:val="00FC646A"/>
    <w:rsid w:val="00FC66FC"/>
    <w:rsid w:val="00FC673D"/>
    <w:rsid w:val="00FC6784"/>
    <w:rsid w:val="00FC6C71"/>
    <w:rsid w:val="00FC73A1"/>
    <w:rsid w:val="00FC7C47"/>
    <w:rsid w:val="00FD00C5"/>
    <w:rsid w:val="00FD0399"/>
    <w:rsid w:val="00FD091E"/>
    <w:rsid w:val="00FD09BE"/>
    <w:rsid w:val="00FD0C25"/>
    <w:rsid w:val="00FD0E37"/>
    <w:rsid w:val="00FD0E59"/>
    <w:rsid w:val="00FD12D5"/>
    <w:rsid w:val="00FD198D"/>
    <w:rsid w:val="00FD1BCA"/>
    <w:rsid w:val="00FD1CF5"/>
    <w:rsid w:val="00FD1D21"/>
    <w:rsid w:val="00FD1F04"/>
    <w:rsid w:val="00FD21C0"/>
    <w:rsid w:val="00FD2230"/>
    <w:rsid w:val="00FD2236"/>
    <w:rsid w:val="00FD2F83"/>
    <w:rsid w:val="00FD2F9D"/>
    <w:rsid w:val="00FD3C62"/>
    <w:rsid w:val="00FD4044"/>
    <w:rsid w:val="00FD43C1"/>
    <w:rsid w:val="00FD43C8"/>
    <w:rsid w:val="00FD463A"/>
    <w:rsid w:val="00FD4963"/>
    <w:rsid w:val="00FD4C88"/>
    <w:rsid w:val="00FD4D35"/>
    <w:rsid w:val="00FD50F8"/>
    <w:rsid w:val="00FD5B37"/>
    <w:rsid w:val="00FD5DCB"/>
    <w:rsid w:val="00FD682A"/>
    <w:rsid w:val="00FD69D7"/>
    <w:rsid w:val="00FD6B90"/>
    <w:rsid w:val="00FD78A0"/>
    <w:rsid w:val="00FD7C7E"/>
    <w:rsid w:val="00FD7E11"/>
    <w:rsid w:val="00FE089C"/>
    <w:rsid w:val="00FE091F"/>
    <w:rsid w:val="00FE0A85"/>
    <w:rsid w:val="00FE0F3A"/>
    <w:rsid w:val="00FE1054"/>
    <w:rsid w:val="00FE1685"/>
    <w:rsid w:val="00FE1709"/>
    <w:rsid w:val="00FE18EF"/>
    <w:rsid w:val="00FE1C12"/>
    <w:rsid w:val="00FE226F"/>
    <w:rsid w:val="00FE2B0E"/>
    <w:rsid w:val="00FE2FB8"/>
    <w:rsid w:val="00FE34B0"/>
    <w:rsid w:val="00FE364B"/>
    <w:rsid w:val="00FE37FE"/>
    <w:rsid w:val="00FE3F3C"/>
    <w:rsid w:val="00FE4375"/>
    <w:rsid w:val="00FE4411"/>
    <w:rsid w:val="00FE441E"/>
    <w:rsid w:val="00FE45DE"/>
    <w:rsid w:val="00FE4851"/>
    <w:rsid w:val="00FE4A35"/>
    <w:rsid w:val="00FE4B65"/>
    <w:rsid w:val="00FE4B6E"/>
    <w:rsid w:val="00FE4D12"/>
    <w:rsid w:val="00FE4D98"/>
    <w:rsid w:val="00FE4DB2"/>
    <w:rsid w:val="00FE50F7"/>
    <w:rsid w:val="00FE511C"/>
    <w:rsid w:val="00FE56AC"/>
    <w:rsid w:val="00FE5D0F"/>
    <w:rsid w:val="00FE6BF9"/>
    <w:rsid w:val="00FE6E4E"/>
    <w:rsid w:val="00FE6EF4"/>
    <w:rsid w:val="00FE730B"/>
    <w:rsid w:val="00FE73D5"/>
    <w:rsid w:val="00FE740F"/>
    <w:rsid w:val="00FE762D"/>
    <w:rsid w:val="00FE7655"/>
    <w:rsid w:val="00FE78FE"/>
    <w:rsid w:val="00FF01D4"/>
    <w:rsid w:val="00FF07BA"/>
    <w:rsid w:val="00FF07D4"/>
    <w:rsid w:val="00FF0A09"/>
    <w:rsid w:val="00FF0C87"/>
    <w:rsid w:val="00FF0D50"/>
    <w:rsid w:val="00FF0E0B"/>
    <w:rsid w:val="00FF14A9"/>
    <w:rsid w:val="00FF1614"/>
    <w:rsid w:val="00FF17C5"/>
    <w:rsid w:val="00FF18C3"/>
    <w:rsid w:val="00FF2153"/>
    <w:rsid w:val="00FF2F53"/>
    <w:rsid w:val="00FF3503"/>
    <w:rsid w:val="00FF3BAF"/>
    <w:rsid w:val="00FF40CA"/>
    <w:rsid w:val="00FF4A41"/>
    <w:rsid w:val="00FF5220"/>
    <w:rsid w:val="00FF5570"/>
    <w:rsid w:val="00FF5AE3"/>
    <w:rsid w:val="00FF5E15"/>
    <w:rsid w:val="00FF60A6"/>
    <w:rsid w:val="00FF6469"/>
    <w:rsid w:val="00FF662E"/>
    <w:rsid w:val="00FF69B2"/>
    <w:rsid w:val="00FF7241"/>
    <w:rsid w:val="00FF7697"/>
    <w:rsid w:val="00FF7736"/>
    <w:rsid w:val="00FF788A"/>
    <w:rsid w:val="00FF7B07"/>
    <w:rsid w:val="00FF7B0B"/>
    <w:rsid w:val="010D22D6"/>
    <w:rsid w:val="0125691E"/>
    <w:rsid w:val="0170D7F9"/>
    <w:rsid w:val="0202D923"/>
    <w:rsid w:val="0257E452"/>
    <w:rsid w:val="02640F9E"/>
    <w:rsid w:val="0316CCC6"/>
    <w:rsid w:val="046612EC"/>
    <w:rsid w:val="04D8F2EF"/>
    <w:rsid w:val="04FFC953"/>
    <w:rsid w:val="075A3FC9"/>
    <w:rsid w:val="0766D8CC"/>
    <w:rsid w:val="07EB13C9"/>
    <w:rsid w:val="07F2D7CD"/>
    <w:rsid w:val="08E654DA"/>
    <w:rsid w:val="0A50EDF0"/>
    <w:rsid w:val="0AECA664"/>
    <w:rsid w:val="0B4BAC38"/>
    <w:rsid w:val="0C733653"/>
    <w:rsid w:val="0CD0D0C4"/>
    <w:rsid w:val="0CD73DE1"/>
    <w:rsid w:val="0CE77C99"/>
    <w:rsid w:val="0E368A13"/>
    <w:rsid w:val="0F4DA8D8"/>
    <w:rsid w:val="0FBC07EE"/>
    <w:rsid w:val="0FD10507"/>
    <w:rsid w:val="103A16B8"/>
    <w:rsid w:val="11B81FFE"/>
    <w:rsid w:val="12B919C2"/>
    <w:rsid w:val="13398683"/>
    <w:rsid w:val="142119FB"/>
    <w:rsid w:val="14B7540F"/>
    <w:rsid w:val="14D6E1ED"/>
    <w:rsid w:val="14F01C51"/>
    <w:rsid w:val="178D03B5"/>
    <w:rsid w:val="17A617E9"/>
    <w:rsid w:val="18157CA4"/>
    <w:rsid w:val="185FB0C5"/>
    <w:rsid w:val="186F6195"/>
    <w:rsid w:val="19A1D669"/>
    <w:rsid w:val="19FB8126"/>
    <w:rsid w:val="1B34D280"/>
    <w:rsid w:val="1C26CB18"/>
    <w:rsid w:val="1C2C2BE0"/>
    <w:rsid w:val="1D0BB46C"/>
    <w:rsid w:val="1E835C67"/>
    <w:rsid w:val="1F0AEC65"/>
    <w:rsid w:val="1F47F4B8"/>
    <w:rsid w:val="21078A89"/>
    <w:rsid w:val="2283042F"/>
    <w:rsid w:val="2301CAB4"/>
    <w:rsid w:val="241048A0"/>
    <w:rsid w:val="268A0F78"/>
    <w:rsid w:val="269C6DE5"/>
    <w:rsid w:val="269D1418"/>
    <w:rsid w:val="27616055"/>
    <w:rsid w:val="276EDE87"/>
    <w:rsid w:val="27C6AD2B"/>
    <w:rsid w:val="27D52B93"/>
    <w:rsid w:val="285E40C4"/>
    <w:rsid w:val="28C66849"/>
    <w:rsid w:val="29CAE894"/>
    <w:rsid w:val="2A24C775"/>
    <w:rsid w:val="2A954472"/>
    <w:rsid w:val="2ABA7CCA"/>
    <w:rsid w:val="2B94EBA7"/>
    <w:rsid w:val="2B9568B6"/>
    <w:rsid w:val="2C74DCD2"/>
    <w:rsid w:val="2C7A8088"/>
    <w:rsid w:val="2DA81B1E"/>
    <w:rsid w:val="2DCCE534"/>
    <w:rsid w:val="2F10FDA0"/>
    <w:rsid w:val="2F81DDF2"/>
    <w:rsid w:val="2F8A2F24"/>
    <w:rsid w:val="3017FA50"/>
    <w:rsid w:val="309144CF"/>
    <w:rsid w:val="312AA71C"/>
    <w:rsid w:val="3224A45B"/>
    <w:rsid w:val="32A843DD"/>
    <w:rsid w:val="32B97EB4"/>
    <w:rsid w:val="331C6516"/>
    <w:rsid w:val="336360DA"/>
    <w:rsid w:val="337AF0ED"/>
    <w:rsid w:val="34554F15"/>
    <w:rsid w:val="34C8C2F4"/>
    <w:rsid w:val="35CC7326"/>
    <w:rsid w:val="35DE96EE"/>
    <w:rsid w:val="36603B84"/>
    <w:rsid w:val="377BB500"/>
    <w:rsid w:val="378CEFD7"/>
    <w:rsid w:val="38470CFD"/>
    <w:rsid w:val="399CC637"/>
    <w:rsid w:val="3B763DCC"/>
    <w:rsid w:val="3C4F2623"/>
    <w:rsid w:val="3D493A78"/>
    <w:rsid w:val="3DCAA437"/>
    <w:rsid w:val="3DCB26ED"/>
    <w:rsid w:val="3DDA479C"/>
    <w:rsid w:val="3DF347B6"/>
    <w:rsid w:val="3EEB9E30"/>
    <w:rsid w:val="3FA84074"/>
    <w:rsid w:val="3FE761BE"/>
    <w:rsid w:val="406F7770"/>
    <w:rsid w:val="41B9907C"/>
    <w:rsid w:val="41D5726E"/>
    <w:rsid w:val="4267B279"/>
    <w:rsid w:val="426A2E87"/>
    <w:rsid w:val="42CC50C9"/>
    <w:rsid w:val="42E1B236"/>
    <w:rsid w:val="4514693E"/>
    <w:rsid w:val="4534D29E"/>
    <w:rsid w:val="4585F657"/>
    <w:rsid w:val="46749CA9"/>
    <w:rsid w:val="48DCB579"/>
    <w:rsid w:val="49164A69"/>
    <w:rsid w:val="49CC5D16"/>
    <w:rsid w:val="4A023C79"/>
    <w:rsid w:val="4B709EEB"/>
    <w:rsid w:val="4B9C269C"/>
    <w:rsid w:val="4BDCFA9F"/>
    <w:rsid w:val="4C88947C"/>
    <w:rsid w:val="4D225940"/>
    <w:rsid w:val="4ED3C75E"/>
    <w:rsid w:val="4EDBB4E4"/>
    <w:rsid w:val="4EECEFBB"/>
    <w:rsid w:val="4F24D124"/>
    <w:rsid w:val="4F798411"/>
    <w:rsid w:val="4FD2F241"/>
    <w:rsid w:val="501F6E56"/>
    <w:rsid w:val="51443F03"/>
    <w:rsid w:val="531F087A"/>
    <w:rsid w:val="544A6B62"/>
    <w:rsid w:val="54FD442B"/>
    <w:rsid w:val="550E9200"/>
    <w:rsid w:val="553260B5"/>
    <w:rsid w:val="555BE853"/>
    <w:rsid w:val="55F6E124"/>
    <w:rsid w:val="56B5CD18"/>
    <w:rsid w:val="56E6C6C9"/>
    <w:rsid w:val="579CFBF0"/>
    <w:rsid w:val="588B73B4"/>
    <w:rsid w:val="59620477"/>
    <w:rsid w:val="5968BF2B"/>
    <w:rsid w:val="597249E5"/>
    <w:rsid w:val="5A222379"/>
    <w:rsid w:val="5A26037F"/>
    <w:rsid w:val="5AE9BF88"/>
    <w:rsid w:val="5B6F9C1D"/>
    <w:rsid w:val="5C09AAE3"/>
    <w:rsid w:val="5C34F741"/>
    <w:rsid w:val="5CCF4912"/>
    <w:rsid w:val="5DBABDC1"/>
    <w:rsid w:val="5DE75F4E"/>
    <w:rsid w:val="5E21604A"/>
    <w:rsid w:val="5E277CD0"/>
    <w:rsid w:val="5E66CF3A"/>
    <w:rsid w:val="5FD94D65"/>
    <w:rsid w:val="602A73CF"/>
    <w:rsid w:val="61847581"/>
    <w:rsid w:val="61ABB843"/>
    <w:rsid w:val="61D9BB9B"/>
    <w:rsid w:val="6208A7A3"/>
    <w:rsid w:val="633F5585"/>
    <w:rsid w:val="6397C8E7"/>
    <w:rsid w:val="63CAD45F"/>
    <w:rsid w:val="640D8696"/>
    <w:rsid w:val="647EB0BE"/>
    <w:rsid w:val="658CCA03"/>
    <w:rsid w:val="65C8D848"/>
    <w:rsid w:val="65EC1F3D"/>
    <w:rsid w:val="660DD0EB"/>
    <w:rsid w:val="661EE809"/>
    <w:rsid w:val="67053BC5"/>
    <w:rsid w:val="6721A9F8"/>
    <w:rsid w:val="67C961E3"/>
    <w:rsid w:val="67E388CD"/>
    <w:rsid w:val="67F04D36"/>
    <w:rsid w:val="68A77A25"/>
    <w:rsid w:val="6A5FDB33"/>
    <w:rsid w:val="6B2060C2"/>
    <w:rsid w:val="6BB056FD"/>
    <w:rsid w:val="6BDABDF3"/>
    <w:rsid w:val="6C735DC8"/>
    <w:rsid w:val="6D766259"/>
    <w:rsid w:val="6D7C6ACF"/>
    <w:rsid w:val="6D8286B6"/>
    <w:rsid w:val="6E602AA7"/>
    <w:rsid w:val="6F183B30"/>
    <w:rsid w:val="6F67368B"/>
    <w:rsid w:val="709FDC5B"/>
    <w:rsid w:val="7177EFBA"/>
    <w:rsid w:val="719578CD"/>
    <w:rsid w:val="73FE6793"/>
    <w:rsid w:val="74761D80"/>
    <w:rsid w:val="75093055"/>
    <w:rsid w:val="75877CB4"/>
    <w:rsid w:val="760975BA"/>
    <w:rsid w:val="7671E624"/>
    <w:rsid w:val="7682CB7E"/>
    <w:rsid w:val="769F1677"/>
    <w:rsid w:val="77767AA3"/>
    <w:rsid w:val="77DC6E1C"/>
    <w:rsid w:val="77EDA8F3"/>
    <w:rsid w:val="796162A2"/>
    <w:rsid w:val="79B7225E"/>
    <w:rsid w:val="79C01A93"/>
    <w:rsid w:val="79CBB69E"/>
    <w:rsid w:val="7A5AEDD7"/>
    <w:rsid w:val="7A648CA1"/>
    <w:rsid w:val="7C0CBE6C"/>
    <w:rsid w:val="7C4F6C86"/>
    <w:rsid w:val="7DB2C8F8"/>
    <w:rsid w:val="7E1EF804"/>
    <w:rsid w:val="7E5CEA77"/>
    <w:rsid w:val="7EE783DD"/>
    <w:rsid w:val="7F145CA1"/>
    <w:rsid w:val="7FCC1B6F"/>
    <w:rsid w:val="7FF8B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61AA"/>
  <w15:docId w15:val="{4BF47E3C-F562-4FA1-954D-AA694F48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46AC"/>
    <w:pPr>
      <w:widowControl/>
      <w:pBdr>
        <w:top w:val="nil"/>
        <w:left w:val="nil"/>
        <w:bottom w:val="nil"/>
        <w:right w:val="nil"/>
        <w:between w:val="nil"/>
      </w:pBdr>
      <w:suppressAutoHyphens w:val="0"/>
      <w:autoSpaceDN/>
      <w:spacing w:before="240" w:line="360" w:lineRule="auto"/>
      <w:textAlignment w:val="auto"/>
    </w:pPr>
    <w:rPr>
      <w:rFonts w:ascii="Arial" w:eastAsia="Merriweather Sans" w:hAnsi="Arial" w:cs="Merriweather Sans"/>
      <w:color w:val="000000"/>
      <w:kern w:val="0"/>
      <w:sz w:val="22"/>
      <w:szCs w:val="18"/>
    </w:rPr>
  </w:style>
  <w:style w:type="paragraph" w:styleId="Heading1">
    <w:name w:val="heading 1"/>
    <w:basedOn w:val="Heading"/>
    <w:next w:val="Textbody"/>
    <w:qFormat/>
    <w:rsid w:val="0033749E"/>
    <w:pPr>
      <w:numPr>
        <w:numId w:val="16"/>
      </w:numPr>
      <w:outlineLvl w:val="0"/>
    </w:pPr>
    <w:rPr>
      <w:b w:val="0"/>
      <w:bCs/>
      <w:i/>
      <w:sz w:val="32"/>
      <w:szCs w:val="32"/>
    </w:rPr>
  </w:style>
  <w:style w:type="paragraph" w:styleId="Heading2">
    <w:name w:val="heading 2"/>
    <w:basedOn w:val="Heading"/>
    <w:next w:val="Textbody"/>
    <w:qFormat/>
    <w:rsid w:val="006C5BEA"/>
    <w:pPr>
      <w:numPr>
        <w:ilvl w:val="1"/>
        <w:numId w:val="16"/>
      </w:numPr>
      <w:spacing w:before="245" w:after="0"/>
      <w:outlineLvl w:val="1"/>
    </w:pPr>
    <w:rPr>
      <w:b w:val="0"/>
      <w:bCs/>
      <w:iCs/>
      <w:sz w:val="24"/>
    </w:rPr>
  </w:style>
  <w:style w:type="paragraph" w:styleId="Heading3">
    <w:name w:val="heading 3"/>
    <w:basedOn w:val="Heading"/>
    <w:next w:val="Textbody"/>
    <w:qFormat/>
    <w:rsid w:val="00677E6A"/>
    <w:pPr>
      <w:numPr>
        <w:ilvl w:val="2"/>
        <w:numId w:val="16"/>
      </w:numPr>
      <w:spacing w:before="144" w:after="115"/>
      <w:outlineLvl w:val="2"/>
    </w:pPr>
    <w:rPr>
      <w:b w:val="0"/>
      <w:bCs/>
      <w:sz w:val="24"/>
    </w:rPr>
  </w:style>
  <w:style w:type="paragraph" w:styleId="Heading4">
    <w:name w:val="heading 4"/>
    <w:basedOn w:val="Heading"/>
    <w:next w:val="Textbody"/>
    <w:pPr>
      <w:numPr>
        <w:ilvl w:val="3"/>
        <w:numId w:val="16"/>
      </w:numPr>
      <w:outlineLvl w:val="3"/>
    </w:pPr>
    <w:rPr>
      <w:b w:val="0"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56C7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C7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C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C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C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rsid w:val="007A693C"/>
    <w:pPr>
      <w:keepNext/>
      <w:tabs>
        <w:tab w:val="right" w:pos="9360"/>
      </w:tabs>
      <w:spacing w:before="120" w:after="120"/>
    </w:pPr>
    <w:rPr>
      <w:rFonts w:ascii="Arial" w:eastAsia="MS Mincho" w:hAnsi="Arial"/>
      <w:b/>
      <w:color w:val="6E2639"/>
      <w:sz w:val="36"/>
      <w:szCs w:val="28"/>
    </w:rPr>
  </w:style>
  <w:style w:type="paragraph" w:customStyle="1" w:styleId="Textbody">
    <w:name w:val="Text body"/>
    <w:basedOn w:val="Standard"/>
    <w:qFormat/>
    <w:rsid w:val="004E71C9"/>
    <w:pPr>
      <w:spacing w:after="60"/>
    </w:pPr>
    <w:rPr>
      <w:rFonts w:ascii="Arial" w:hAnsi="Arial"/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  <w:ind w:right="360"/>
      <w:jc w:val="center"/>
    </w:pPr>
    <w:rPr>
      <w:rFonts w:ascii="Arial" w:hAnsi="Arial"/>
      <w:iCs/>
      <w:sz w:val="21"/>
      <w:u w:val="single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rial" w:hAnsi="Arial"/>
      <w:sz w:val="20"/>
    </w:rPr>
  </w:style>
  <w:style w:type="paragraph" w:styleId="Title">
    <w:name w:val="Title"/>
    <w:basedOn w:val="Heading"/>
    <w:next w:val="Subtitle"/>
    <w:rsid w:val="00BB21E6"/>
    <w:pPr>
      <w:jc w:val="center"/>
    </w:pPr>
    <w:rPr>
      <w:b w:val="0"/>
      <w:bCs/>
      <w:sz w:val="40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025537"/>
    <w:pPr>
      <w:suppressLineNumbers/>
      <w:ind w:left="283" w:hanging="283"/>
    </w:pPr>
    <w:rPr>
      <w:rFonts w:ascii="Arial" w:hAnsi="Arial"/>
      <w:sz w:val="20"/>
      <w:szCs w:val="20"/>
    </w:rPr>
  </w:style>
  <w:style w:type="paragraph" w:customStyle="1" w:styleId="ConstraintNotesHeading">
    <w:name w:val="Constraint Notes Heading"/>
    <w:basedOn w:val="Textbody"/>
    <w:next w:val="Textbody"/>
    <w:rPr>
      <w:b/>
      <w:i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Indent1">
    <w:name w:val="Text Body Indent 1"/>
    <w:basedOn w:val="Textbodyindent"/>
    <w:pPr>
      <w:ind w:left="432"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rial" w:hAnsi="Arial"/>
      <w:sz w:val="20"/>
    </w:rPr>
  </w:style>
  <w:style w:type="character" w:customStyle="1" w:styleId="WW8Num2z0">
    <w:name w:val="WW8Num2z0"/>
    <w:rPr>
      <w:rFonts w:ascii="Symbol" w:hAnsi="Symbol" w:cs="OpenSymbol, 'Arial Unicode MS'"/>
    </w:rPr>
  </w:style>
  <w:style w:type="character" w:customStyle="1" w:styleId="WW8Num2z1">
    <w:name w:val="WW8Num2z1"/>
    <w:rPr>
      <w:rFonts w:ascii="OpenSymbol, 'Arial Unicode MS'" w:hAnsi="OpenSymbol, 'Arial Unicode MS'" w:cs="OpenSymbol, 'Arial Unicode MS'"/>
    </w:r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5z1">
    <w:name w:val="WW8Num5z1"/>
    <w:rPr>
      <w:rFonts w:ascii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hAnsi="Symbol" w:cs="OpenSymbol, 'Arial Unicode MS'"/>
    </w:rPr>
  </w:style>
  <w:style w:type="character" w:customStyle="1" w:styleId="WW8Num6z1">
    <w:name w:val="WW8Num6z1"/>
    <w:rPr>
      <w:rFonts w:ascii="OpenSymbol, 'Arial Unicode MS'" w:hAnsi="OpenSymbol, 'Arial Unicode MS'" w:cs="OpenSymbol, 'Arial Unicode MS'"/>
    </w:rPr>
  </w:style>
  <w:style w:type="character" w:customStyle="1" w:styleId="WW8Num7z0">
    <w:name w:val="WW8Num7z0"/>
    <w:rPr>
      <w:rFonts w:ascii="Symbol" w:hAnsi="Symbol" w:cs="OpenSymbol, 'Arial Unicode MS'"/>
    </w:rPr>
  </w:style>
  <w:style w:type="character" w:customStyle="1" w:styleId="WW8Num7z1">
    <w:name w:val="WW8Num7z1"/>
    <w:rPr>
      <w:rFonts w:ascii="OpenSymbol, 'Arial Unicode MS'" w:hAnsi="OpenSymbol, 'Arial Unicode MS'" w:cs="OpenSymbol, 'Arial Unicode MS'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8z1">
    <w:name w:val="WW8Num8z1"/>
    <w:rPr>
      <w:rFonts w:ascii="OpenSymbol, 'Arial Unicode MS'" w:hAnsi="OpenSymbol, 'Arial Unicode MS'" w:cs="OpenSymbol, 'Arial Unicode MS'"/>
    </w:rPr>
  </w:style>
  <w:style w:type="character" w:customStyle="1" w:styleId="WW8Num9z0">
    <w:name w:val="WW8Num9z0"/>
    <w:rPr>
      <w:rFonts w:ascii="Symbol" w:hAnsi="Symbol" w:cs="OpenSymbol, 'Arial Unicode MS'"/>
    </w:rPr>
  </w:style>
  <w:style w:type="character" w:customStyle="1" w:styleId="WW8Num9z1">
    <w:name w:val="WW8Num9z1"/>
    <w:rPr>
      <w:rFonts w:ascii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hAnsi="Symbol" w:cs="OpenSymbol, 'Arial Unicode MS'"/>
    </w:rPr>
  </w:style>
  <w:style w:type="character" w:customStyle="1" w:styleId="WW8Num10z1">
    <w:name w:val="WW8Num10z1"/>
    <w:rPr>
      <w:rFonts w:ascii="OpenSymbol, 'Arial Unicode MS'" w:hAnsi="OpenSymbol, 'Arial Unicode MS'" w:cs="OpenSymbol, 'Arial Unicode MS'"/>
    </w:rPr>
  </w:style>
  <w:style w:type="character" w:customStyle="1" w:styleId="WW8Num11z0">
    <w:name w:val="WW8Num11z0"/>
    <w:rPr>
      <w:rFonts w:ascii="Symbol" w:hAnsi="Symbol" w:cs="OpenSymbol, 'Arial Unicode MS'"/>
    </w:rPr>
  </w:style>
  <w:style w:type="character" w:customStyle="1" w:styleId="WW8Num11z1">
    <w:name w:val="WW8Num11z1"/>
    <w:rPr>
      <w:rFonts w:ascii="OpenSymbol, 'Arial Unicode MS'" w:hAnsi="OpenSymbol, 'Arial Unicode MS'" w:cs="OpenSymbol, 'Arial Unicode MS'"/>
    </w:rPr>
  </w:style>
  <w:style w:type="character" w:customStyle="1" w:styleId="WW8Num12z0">
    <w:name w:val="WW8Num12z0"/>
    <w:rPr>
      <w:rFonts w:ascii="Symbol" w:hAnsi="Symbol" w:cs="OpenSymbol, 'Arial Unicode MS'"/>
    </w:rPr>
  </w:style>
  <w:style w:type="character" w:customStyle="1" w:styleId="WW8Num12z1">
    <w:name w:val="WW8Num12z1"/>
    <w:rPr>
      <w:rFonts w:ascii="OpenSymbol, 'Arial Unicode MS'" w:hAnsi="OpenSymbol, 'Arial Unicode MS'" w:cs="OpenSymbol, 'Arial Unicode MS'"/>
    </w:rPr>
  </w:style>
  <w:style w:type="character" w:customStyle="1" w:styleId="WW8Num13z0">
    <w:name w:val="WW8Num13z0"/>
    <w:rPr>
      <w:rFonts w:ascii="Symbol" w:hAnsi="Symbol" w:cs="OpenSymbol, 'Arial Unicode MS'"/>
    </w:rPr>
  </w:style>
  <w:style w:type="character" w:customStyle="1" w:styleId="WW8Num13z1">
    <w:name w:val="WW8Num13z1"/>
    <w:rPr>
      <w:rFonts w:ascii="OpenSymbol, 'Arial Unicode MS'" w:hAnsi="OpenSymbol, 'Arial Unicode MS'" w:cs="OpenSymbol, 'Arial Unicode MS'"/>
    </w:rPr>
  </w:style>
  <w:style w:type="character" w:customStyle="1" w:styleId="WW8Num14z0">
    <w:name w:val="WW8Num14z0"/>
    <w:rPr>
      <w:rFonts w:ascii="Symbol" w:hAnsi="Symbol" w:cs="OpenSymbol, 'Arial Unicode MS'"/>
    </w:rPr>
  </w:style>
  <w:style w:type="character" w:customStyle="1" w:styleId="WW8Num14z1">
    <w:name w:val="WW8Num14z1"/>
    <w:rPr>
      <w:rFonts w:ascii="OpenSymbol, 'Arial Unicode MS'" w:hAnsi="OpenSymbol, 'Arial Unicode MS'" w:cs="OpenSymbol, 'Arial Unicode MS'"/>
    </w:rPr>
  </w:style>
  <w:style w:type="character" w:customStyle="1" w:styleId="WW8Num15z0">
    <w:name w:val="WW8Num15z0"/>
    <w:rPr>
      <w:rFonts w:ascii="Symbol" w:hAnsi="Symbol" w:cs="OpenSymbol, 'Arial Unicode MS'"/>
    </w:rPr>
  </w:style>
  <w:style w:type="character" w:customStyle="1" w:styleId="WW8Num15z1">
    <w:name w:val="WW8Num15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paragraph" w:styleId="Quote">
    <w:name w:val="Quote"/>
    <w:basedOn w:val="Textbody"/>
    <w:link w:val="QuoteChar"/>
    <w:uiPriority w:val="29"/>
    <w:qFormat/>
    <w:rsid w:val="00475E93"/>
    <w:pPr>
      <w:spacing w:before="200" w:after="160"/>
      <w:ind w:left="360" w:right="360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7593E"/>
    <w:rPr>
      <w:rFonts w:ascii="Arial" w:hAnsi="Arial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830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8E7"/>
  </w:style>
  <w:style w:type="character" w:customStyle="1" w:styleId="Heading5Char">
    <w:name w:val="Heading 5 Char"/>
    <w:basedOn w:val="DefaultParagraphFont"/>
    <w:link w:val="Heading5"/>
    <w:uiPriority w:val="9"/>
    <w:semiHidden/>
    <w:rsid w:val="00A456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424DC"/>
    <w:rPr>
      <w:color w:val="808080"/>
    </w:rPr>
  </w:style>
  <w:style w:type="character" w:styleId="SubtleEmphasis">
    <w:name w:val="Subtle Emphasis"/>
    <w:basedOn w:val="DefaultParagraphFont"/>
    <w:uiPriority w:val="19"/>
    <w:rsid w:val="00C11453"/>
    <w:rPr>
      <w:i/>
      <w:iCs/>
      <w:color w:val="404040" w:themeColor="text1" w:themeTint="BF"/>
    </w:rPr>
  </w:style>
  <w:style w:type="paragraph" w:styleId="ListParagraph">
    <w:name w:val="List Paragraph"/>
    <w:basedOn w:val="Textbody"/>
    <w:uiPriority w:val="34"/>
    <w:qFormat/>
    <w:rsid w:val="00C11453"/>
    <w:pPr>
      <w:ind w:left="720"/>
      <w:contextualSpacing/>
    </w:pPr>
  </w:style>
  <w:style w:type="paragraph" w:styleId="FootnoteText">
    <w:name w:val="footnote text"/>
    <w:basedOn w:val="Textbody"/>
    <w:link w:val="FootnoteTextChar"/>
    <w:uiPriority w:val="99"/>
    <w:semiHidden/>
    <w:unhideWhenUsed/>
    <w:rsid w:val="00C11453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453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1453"/>
    <w:rPr>
      <w:vertAlign w:val="superscript"/>
    </w:rPr>
  </w:style>
  <w:style w:type="paragraph" w:styleId="Revision">
    <w:name w:val="Revision"/>
    <w:hidden/>
    <w:uiPriority w:val="99"/>
    <w:semiHidden/>
    <w:rsid w:val="00BA0FA4"/>
    <w:pPr>
      <w:widowControl/>
      <w:suppressAutoHyphens w:val="0"/>
      <w:autoSpaceDN/>
      <w:textAlignment w:val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FA4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A4"/>
    <w:rPr>
      <w:rFonts w:ascii="Segoe UI" w:hAnsi="Segoe UI" w:cs="Segoe UI"/>
      <w:sz w:val="18"/>
      <w:szCs w:val="18"/>
    </w:rPr>
  </w:style>
  <w:style w:type="paragraph" w:customStyle="1" w:styleId="TitlePageSubtext">
    <w:name w:val="Title Page Subtext"/>
    <w:basedOn w:val="Subtitle"/>
    <w:rsid w:val="005C5504"/>
    <w:pPr>
      <w:jc w:val="left"/>
    </w:pPr>
    <w:rPr>
      <w:i w:val="0"/>
      <w:sz w:val="24"/>
    </w:rPr>
  </w:style>
  <w:style w:type="paragraph" w:customStyle="1" w:styleId="HeaderText">
    <w:name w:val="Header Text"/>
    <w:basedOn w:val="BodyText"/>
    <w:rsid w:val="00085FF8"/>
    <w:pPr>
      <w:tabs>
        <w:tab w:val="right" w:pos="9360"/>
      </w:tabs>
      <w:spacing w:before="120"/>
    </w:pPr>
    <w:rPr>
      <w:b/>
      <w:i/>
      <w:color w:val="6E2639"/>
      <w:sz w:val="20"/>
    </w:rPr>
  </w:style>
  <w:style w:type="paragraph" w:customStyle="1" w:styleId="FooterText">
    <w:name w:val="Footer Text"/>
    <w:basedOn w:val="Textbody"/>
    <w:rsid w:val="00085FF8"/>
    <w:pPr>
      <w:tabs>
        <w:tab w:val="right" w:pos="9360"/>
      </w:tabs>
      <w:spacing w:after="0"/>
    </w:pPr>
    <w:rPr>
      <w:b/>
      <w:i/>
      <w:color w:val="6E2639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F72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726D"/>
  </w:style>
  <w:style w:type="paragraph" w:customStyle="1" w:styleId="TextBody-UALR">
    <w:name w:val="Text Body - UALR"/>
    <w:basedOn w:val="Textbody"/>
    <w:rsid w:val="006872EA"/>
    <w:pPr>
      <w:ind w:left="709"/>
    </w:pPr>
    <w:rPr>
      <w:color w:val="6E2639"/>
      <w:sz w:val="24"/>
    </w:rPr>
  </w:style>
  <w:style w:type="character" w:styleId="Hyperlink">
    <w:name w:val="Hyperlink"/>
    <w:basedOn w:val="DefaultParagraphFont"/>
    <w:uiPriority w:val="99"/>
    <w:unhideWhenUsed/>
    <w:rsid w:val="002E6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BE9"/>
    <w:rPr>
      <w:color w:val="605E5C"/>
      <w:shd w:val="clear" w:color="auto" w:fill="E1DFDD"/>
    </w:rPr>
  </w:style>
  <w:style w:type="paragraph" w:customStyle="1" w:styleId="Code">
    <w:name w:val="Code"/>
    <w:basedOn w:val="Textbody"/>
    <w:rsid w:val="0040306A"/>
    <w:pPr>
      <w:ind w:left="360"/>
    </w:pPr>
    <w:rPr>
      <w:b/>
      <w:color w:val="385623" w:themeColor="accent6" w:themeShade="80"/>
      <w:sz w:val="20"/>
    </w:rPr>
  </w:style>
  <w:style w:type="paragraph" w:customStyle="1" w:styleId="StyleTextbodyLeft049">
    <w:name w:val="Style Text body + Left:  0.49&quot;"/>
    <w:basedOn w:val="Textbody"/>
    <w:rsid w:val="00746BEE"/>
    <w:pPr>
      <w:ind w:left="360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2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2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21BC"/>
    <w:rPr>
      <w:rFonts w:ascii="Arial" w:eastAsia="Merriweather Sans" w:hAnsi="Arial" w:cs="Merriweather Sans"/>
      <w:color w:val="000000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1BC"/>
    <w:rPr>
      <w:rFonts w:ascii="Arial" w:eastAsia="Merriweather Sans" w:hAnsi="Arial" w:cs="Merriweather Sans"/>
      <w:b/>
      <w:bCs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er\OneDrive\UALR\Computer%20Science%20Department\Courses%20-%20ALB\Fall%202020\CPSC%204392%20Capstone%20Project\General%20Materials%20-%20Syllabi%20etc\CPSC%204392.%20Sp%202020.%20RFP.%20Syllabus%20Dra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8E37-E62D-4EDC-851E-B6C88CEC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CPSC 4392. Sp 2020. RFP. Syllabus Draft.dotx</Template>
  <TotalTime>19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Baker</dc:creator>
  <cp:keywords/>
  <cp:lastModifiedBy>Albert Baker</cp:lastModifiedBy>
  <cp:revision>664</cp:revision>
  <cp:lastPrinted>2019-01-25T19:36:00Z</cp:lastPrinted>
  <dcterms:created xsi:type="dcterms:W3CDTF">2020-08-24T23:47:00Z</dcterms:created>
  <dcterms:modified xsi:type="dcterms:W3CDTF">2023-09-15T14:05:00Z</dcterms:modified>
</cp:coreProperties>
</file>